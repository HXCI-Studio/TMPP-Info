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5"/>
        <w:tblW w:w="841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354"/>
              <w:spacing w:after="120"/>
              <w:ind w:firstLine="405"/>
            </w:pPr>
            <w:bookmarkStart w:id="31" w:name="_GoBack"/>
            <w:bookmarkStart w:id="0" w:name="_Toc38863817"/>
            <w:bookmarkStart w:id="1" w:name="_Toc38863257"/>
            <w:bookmarkStart w:id="2" w:name="_Toc39320624"/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Document number 文档编号</w:t>
            </w:r>
          </w:p>
        </w:tc>
        <w:tc>
          <w:tcPr>
            <w:tcW w:w="4312" w:type="dxa"/>
          </w:tcPr>
          <w:p>
            <w:pPr>
              <w:pStyle w:val="354"/>
            </w:pPr>
            <w:r>
              <w:t>Confidentiality level</w:t>
            </w:r>
            <w:r>
              <w:rPr>
                <w:rFonts w:hint="eastAsia"/>
              </w:rPr>
              <w:t>密级</w:t>
            </w:r>
          </w:p>
        </w:tc>
      </w:tr>
      <w:bookmarkEnd w:id="31"/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354"/>
            </w:pPr>
            <w:r>
              <w:rPr>
                <w:rFonts w:hint="eastAsia"/>
              </w:rPr>
              <w:t>A01</w:t>
            </w:r>
          </w:p>
        </w:tc>
        <w:tc>
          <w:tcPr>
            <w:tcW w:w="4312" w:type="dxa"/>
          </w:tcPr>
          <w:p>
            <w:pPr>
              <w:pStyle w:val="354"/>
            </w:pPr>
            <w:r>
              <w:rPr>
                <w:rFonts w:hint="eastAsia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354"/>
            </w:pPr>
            <w:r>
              <w:rPr>
                <w:rFonts w:hint="eastAsia"/>
              </w:rPr>
              <w:t>Document v</w:t>
            </w:r>
            <w:r>
              <w:t>ersion</w:t>
            </w:r>
            <w:r>
              <w:rPr>
                <w:rFonts w:hint="eastAsia"/>
              </w:rPr>
              <w:t>文档版本</w:t>
            </w:r>
          </w:p>
        </w:tc>
        <w:tc>
          <w:tcPr>
            <w:tcW w:w="4312" w:type="dxa"/>
            <w:vMerge w:val="restart"/>
            <w:vAlign w:val="center"/>
          </w:tcPr>
          <w:p>
            <w:pPr>
              <w:pStyle w:val="354"/>
            </w:pPr>
            <w:r>
              <w:t xml:space="preserve">Total </w:t>
            </w:r>
            <w:r>
              <w:rPr>
                <w:rFonts w:hint="eastAsia"/>
              </w:rPr>
              <w:t>18</w:t>
            </w:r>
            <w:r>
              <w:t>pages</w:t>
            </w:r>
            <w:r>
              <w:rPr>
                <w:rFonts w:hint="eastAsia"/>
              </w:rPr>
              <w:t>共18页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354"/>
            </w:pPr>
            <w:r>
              <w:rPr>
                <w:rFonts w:hint="eastAsia"/>
              </w:rPr>
              <w:t>VER0.1</w:t>
            </w:r>
          </w:p>
        </w:tc>
        <w:tc>
          <w:tcPr>
            <w:tcW w:w="4312" w:type="dxa"/>
            <w:vMerge w:val="continue"/>
          </w:tcPr>
          <w:p>
            <w:pPr>
              <w:pStyle w:val="354"/>
              <w:ind w:firstLine="420"/>
            </w:pPr>
          </w:p>
        </w:tc>
      </w:tr>
    </w:tbl>
    <w:p>
      <w:pPr>
        <w:spacing w:after="120"/>
        <w:ind w:firstLine="0" w:firstLineChars="0"/>
      </w:pPr>
    </w:p>
    <w:p>
      <w:pPr>
        <w:spacing w:afterLines="0" w:line="240" w:lineRule="auto"/>
        <w:ind w:firstLine="0" w:firstLineChars="0"/>
        <w:jc w:val="center"/>
        <w:rPr>
          <w:rFonts w:ascii="黑体" w:hAnsi="黑体" w:eastAsia="黑体"/>
          <w:sz w:val="52"/>
          <w:szCs w:val="52"/>
        </w:rPr>
      </w:pPr>
      <w:bookmarkStart w:id="3" w:name="_Hlk479888642"/>
    </w:p>
    <w:p>
      <w:pPr>
        <w:spacing w:afterLines="0" w:line="240" w:lineRule="auto"/>
        <w:ind w:firstLine="0" w:firstLineChars="0"/>
        <w:jc w:val="center"/>
        <w:rPr>
          <w:rFonts w:ascii="黑体" w:hAnsi="黑体" w:eastAsia="黑体"/>
          <w:sz w:val="52"/>
          <w:szCs w:val="52"/>
        </w:rPr>
      </w:pPr>
    </w:p>
    <w:p>
      <w:pPr>
        <w:spacing w:afterLines="0" w:line="240" w:lineRule="auto"/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教材采购系统</w:t>
      </w:r>
    </w:p>
    <w:p>
      <w:pPr>
        <w:spacing w:afterLines="0"/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需求规格说明书</w:t>
      </w:r>
    </w:p>
    <w:p>
      <w:pPr>
        <w:spacing w:afterLines="0"/>
        <w:ind w:firstLine="0" w:firstLineChars="0"/>
        <w:jc w:val="center"/>
        <w:rPr>
          <w:rFonts w:ascii="黑体" w:hAnsi="黑体" w:eastAsia="黑体"/>
          <w:b/>
          <w:sz w:val="72"/>
        </w:rPr>
      </w:pPr>
    </w:p>
    <w:p>
      <w:pPr>
        <w:spacing w:afterLines="0"/>
        <w:ind w:firstLine="0" w:firstLineChars="0"/>
        <w:jc w:val="center"/>
        <w:rPr>
          <w:rFonts w:ascii="黑体" w:hAnsi="黑体" w:eastAsia="黑体"/>
          <w:b/>
          <w:sz w:val="72"/>
        </w:rPr>
      </w:pPr>
    </w:p>
    <w:bookmarkEnd w:id="3"/>
    <w:p>
      <w:pPr>
        <w:spacing w:after="120" w:line="240" w:lineRule="auto"/>
        <w:ind w:firstLine="0" w:firstLineChars="0"/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spacing w:after="120" w:line="240" w:lineRule="auto"/>
        <w:ind w:firstLine="0" w:firstLineChars="0"/>
      </w:pPr>
    </w:p>
    <w:p>
      <w:pPr>
        <w:pStyle w:val="355"/>
        <w:spacing w:after="120"/>
        <w:ind w:firstLine="405"/>
      </w:pPr>
    </w:p>
    <w:tbl>
      <w:tblPr>
        <w:tblStyle w:val="55"/>
        <w:tblW w:w="8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843"/>
        <w:gridCol w:w="1160"/>
        <w:gridCol w:w="23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vAlign w:val="center"/>
          </w:tcPr>
          <w:p>
            <w:pPr>
              <w:pStyle w:val="354"/>
            </w:pPr>
            <w:r>
              <w:t xml:space="preserve">Prepared by </w:t>
            </w:r>
          </w:p>
          <w:p>
            <w:pPr>
              <w:pStyle w:val="354"/>
            </w:pPr>
            <w:r>
              <w:rPr>
                <w:rFonts w:hint="eastAsia"/>
              </w:rPr>
              <w:t>拟制</w:t>
            </w:r>
          </w:p>
        </w:tc>
        <w:tc>
          <w:tcPr>
            <w:tcW w:w="2843" w:type="dxa"/>
            <w:tcBorders>
              <w:bottom w:val="single" w:color="auto" w:sz="6" w:space="0"/>
            </w:tcBorders>
            <w:vAlign w:val="center"/>
          </w:tcPr>
          <w:p>
            <w:pPr>
              <w:pStyle w:val="354"/>
            </w:pPr>
            <w:r>
              <w:rPr>
                <w:rFonts w:hint="eastAsia"/>
              </w:rPr>
              <w:t>高璐</w:t>
            </w:r>
          </w:p>
        </w:tc>
        <w:tc>
          <w:tcPr>
            <w:tcW w:w="1160" w:type="dxa"/>
            <w:vAlign w:val="center"/>
          </w:tcPr>
          <w:p>
            <w:pPr>
              <w:pStyle w:val="354"/>
            </w:pPr>
            <w:r>
              <w:t>Date</w:t>
            </w:r>
          </w:p>
          <w:p>
            <w:pPr>
              <w:pStyle w:val="354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bottom w:val="single" w:color="auto" w:sz="6" w:space="0"/>
            </w:tcBorders>
            <w:vAlign w:val="center"/>
          </w:tcPr>
          <w:p>
            <w:pPr>
              <w:pStyle w:val="354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vAlign w:val="center"/>
          </w:tcPr>
          <w:p>
            <w:pPr>
              <w:pStyle w:val="354"/>
            </w:pPr>
            <w:r>
              <w:t xml:space="preserve">Reviewed by </w:t>
            </w:r>
          </w:p>
          <w:p>
            <w:pPr>
              <w:pStyle w:val="354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84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54"/>
            </w:pPr>
          </w:p>
        </w:tc>
        <w:tc>
          <w:tcPr>
            <w:tcW w:w="1160" w:type="dxa"/>
            <w:vAlign w:val="center"/>
          </w:tcPr>
          <w:p>
            <w:pPr>
              <w:pStyle w:val="354"/>
            </w:pPr>
            <w:r>
              <w:t>Date</w:t>
            </w:r>
          </w:p>
          <w:p>
            <w:pPr>
              <w:pStyle w:val="354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54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vAlign w:val="center"/>
          </w:tcPr>
          <w:p>
            <w:pPr>
              <w:pStyle w:val="354"/>
            </w:pPr>
            <w:r>
              <w:t>Approved by</w:t>
            </w:r>
          </w:p>
          <w:p>
            <w:pPr>
              <w:pStyle w:val="354"/>
            </w:pPr>
            <w:r>
              <w:rPr>
                <w:rFonts w:hint="eastAsia"/>
              </w:rPr>
              <w:t>批准</w:t>
            </w:r>
          </w:p>
        </w:tc>
        <w:tc>
          <w:tcPr>
            <w:tcW w:w="284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54"/>
            </w:pPr>
          </w:p>
        </w:tc>
        <w:tc>
          <w:tcPr>
            <w:tcW w:w="1160" w:type="dxa"/>
            <w:vAlign w:val="center"/>
          </w:tcPr>
          <w:p>
            <w:pPr>
              <w:pStyle w:val="354"/>
            </w:pPr>
            <w:r>
              <w:t>Date</w:t>
            </w:r>
          </w:p>
          <w:p>
            <w:pPr>
              <w:pStyle w:val="354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54"/>
            </w:pPr>
          </w:p>
        </w:tc>
      </w:tr>
    </w:tbl>
    <w:p>
      <w:pPr>
        <w:pStyle w:val="356"/>
        <w:spacing w:after="120"/>
        <w:ind w:left="1440"/>
        <w:outlineLvl w:val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992" w:footer="646" w:gutter="0"/>
          <w:pgNumType w:start="1"/>
          <w:cols w:space="720" w:num="1"/>
          <w:titlePg/>
        </w:sectPr>
      </w:pPr>
    </w:p>
    <w:p>
      <w:pPr>
        <w:pStyle w:val="356"/>
        <w:spacing w:after="120"/>
        <w:ind w:left="1440"/>
        <w:outlineLvl w:val="0"/>
      </w:pPr>
      <w:bookmarkStart w:id="4" w:name="_Toc338688782"/>
      <w:bookmarkStart w:id="5" w:name="_Toc10466004"/>
      <w:r>
        <w:t xml:space="preserve">Revision Record </w:t>
      </w:r>
      <w:r>
        <w:rPr>
          <w:rFonts w:hint="eastAsia"/>
        </w:rPr>
        <w:t>修订记录</w:t>
      </w:r>
      <w:bookmarkEnd w:id="4"/>
      <w:bookmarkEnd w:id="5"/>
    </w:p>
    <w:tbl>
      <w:tblPr>
        <w:tblStyle w:val="55"/>
        <w:tblW w:w="8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17"/>
        <w:gridCol w:w="1418"/>
        <w:gridCol w:w="3124"/>
        <w:gridCol w:w="10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7"/>
              <w:rPr>
                <w:b w:val="0"/>
              </w:rPr>
            </w:pPr>
            <w:r>
              <w:rPr>
                <w:b w:val="0"/>
              </w:rPr>
              <w:t>Date</w:t>
            </w:r>
          </w:p>
          <w:p>
            <w:pPr>
              <w:pStyle w:val="357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7"/>
              <w:rPr>
                <w:b w:val="0"/>
              </w:rPr>
            </w:pPr>
            <w:r>
              <w:rPr>
                <w:b w:val="0"/>
              </w:rPr>
              <w:t>Revision Version</w:t>
            </w:r>
          </w:p>
          <w:p>
            <w:pPr>
              <w:pStyle w:val="357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7"/>
              <w:rPr>
                <w:b w:val="0"/>
              </w:rPr>
            </w:pPr>
            <w:r>
              <w:rPr>
                <w:b w:val="0"/>
              </w:rPr>
              <w:t xml:space="preserve">Sec No. </w:t>
            </w:r>
          </w:p>
          <w:p>
            <w:pPr>
              <w:pStyle w:val="357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7"/>
              <w:rPr>
                <w:b w:val="0"/>
              </w:rPr>
            </w:pPr>
            <w:r>
              <w:rPr>
                <w:b w:val="0"/>
              </w:rPr>
              <w:t>Change Description</w:t>
            </w:r>
          </w:p>
          <w:p>
            <w:pPr>
              <w:pStyle w:val="357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7"/>
              <w:rPr>
                <w:b w:val="0"/>
              </w:rPr>
            </w:pPr>
            <w:r>
              <w:rPr>
                <w:b w:val="0"/>
              </w:rPr>
              <w:t>Author</w:t>
            </w:r>
          </w:p>
          <w:p>
            <w:pPr>
              <w:pStyle w:val="357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ind w:leftChars="-3" w:hanging="7" w:hangingChars="3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ind w:firstLine="0" w:firstLineChars="0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  <w:tc>
          <w:tcPr>
            <w:tcW w:w="1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8"/>
              <w:spacing w:after="120"/>
            </w:pPr>
          </w:p>
        </w:tc>
      </w:tr>
    </w:tbl>
    <w:p>
      <w:pPr>
        <w:pStyle w:val="356"/>
        <w:spacing w:after="120"/>
        <w:ind w:left="1440"/>
        <w:sectPr>
          <w:headerReference r:id="rId9" w:type="first"/>
          <w:pgSz w:w="11906" w:h="16838"/>
          <w:pgMar w:top="1440" w:right="1797" w:bottom="1440" w:left="1797" w:header="992" w:footer="646" w:gutter="0"/>
          <w:pgNumType w:start="1"/>
          <w:cols w:space="720" w:num="1"/>
          <w:titlePg/>
        </w:sectPr>
      </w:pPr>
    </w:p>
    <w:p>
      <w:pPr>
        <w:spacing w:after="163"/>
        <w:ind w:firstLine="0" w:firstLineChars="0"/>
      </w:pPr>
    </w:p>
    <w:sdt>
      <w:sdtPr>
        <w:rPr>
          <w:rFonts w:hint="eastAsia" w:ascii="宋体" w:hAnsi="宋体" w:cs="宋体"/>
        </w:rPr>
        <w:id w:val="147481146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cs="Times New Roman"/>
          <w:sz w:val="22"/>
          <w:szCs w:val="22"/>
        </w:rPr>
      </w:sdtEndPr>
      <w:sdtContent>
        <w:p>
          <w:pPr>
            <w:spacing w:afterLines="0" w:line="240" w:lineRule="auto"/>
            <w:ind w:firstLine="0" w:firstLineChars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37"/>
            <w:spacing w:after="163"/>
            <w:ind w:firstLine="54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TOC \o "1-3" \h \u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fldChar w:fldCharType="begin"/>
          </w:r>
          <w:r>
            <w:instrText xml:space="preserve"> HYPERLINK \l "_Toc10466004" </w:instrText>
          </w:r>
          <w:r>
            <w:fldChar w:fldCharType="separate"/>
          </w:r>
          <w:r>
            <w:rPr>
              <w:rStyle w:val="66"/>
            </w:rPr>
            <w:t xml:space="preserve">Revision Record </w:t>
          </w:r>
          <w:r>
            <w:rPr>
              <w:rStyle w:val="66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_Toc10466004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7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"_Toc10466005" </w:instrText>
          </w:r>
          <w:r>
            <w:fldChar w:fldCharType="separate"/>
          </w:r>
          <w:r>
            <w:rPr>
              <w:rStyle w:val="66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_Toc10466005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"_Toc10466006" </w:instrText>
          </w:r>
          <w:r>
            <w:fldChar w:fldCharType="separate"/>
          </w:r>
          <w:r>
            <w:rPr>
              <w:rStyle w:val="66"/>
            </w:rPr>
            <w:t>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_Toc10466006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"_Toc10466007" </w:instrText>
          </w:r>
          <w:r>
            <w:fldChar w:fldCharType="separate"/>
          </w:r>
          <w:r>
            <w:rPr>
              <w:rStyle w:val="66"/>
            </w:rPr>
            <w:t>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_Toc10466007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"_Toc10466008" </w:instrText>
          </w:r>
          <w:r>
            <w:fldChar w:fldCharType="separate"/>
          </w:r>
          <w:r>
            <w:rPr>
              <w:rStyle w:val="66"/>
            </w:rPr>
            <w:t>1.3.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_Toc10466008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7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"_Toc10466009" </w:instrText>
          </w:r>
          <w:r>
            <w:fldChar w:fldCharType="separate"/>
          </w:r>
          <w:r>
            <w:rPr>
              <w:rStyle w:val="66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_Toc10466009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"_Toc10466010" </w:instrText>
          </w:r>
          <w:r>
            <w:fldChar w:fldCharType="separate"/>
          </w:r>
          <w:r>
            <w:rPr>
              <w:rStyle w:val="66"/>
            </w:rPr>
            <w:t>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系统简介</w:t>
          </w:r>
          <w:r>
            <w:tab/>
          </w:r>
          <w:r>
            <w:fldChar w:fldCharType="begin"/>
          </w:r>
          <w:r>
            <w:instrText xml:space="preserve"> PAGEREF _Toc10466010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"_Toc10466011" </w:instrText>
          </w:r>
          <w:r>
            <w:fldChar w:fldCharType="separate"/>
          </w:r>
          <w:r>
            <w:rPr>
              <w:rStyle w:val="66"/>
            </w:rPr>
            <w:t>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环境特性</w:t>
          </w:r>
          <w:r>
            <w:tab/>
          </w:r>
          <w:r>
            <w:fldChar w:fldCharType="begin"/>
          </w:r>
          <w:r>
            <w:instrText xml:space="preserve"> PAGEREF _Toc10466011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"_Toc10466012" </w:instrText>
          </w:r>
          <w:r>
            <w:fldChar w:fldCharType="separate"/>
          </w:r>
          <w:r>
            <w:rPr>
              <w:rStyle w:val="66"/>
            </w:rPr>
            <w:t>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假定与约束</w:t>
          </w:r>
          <w:r>
            <w:tab/>
          </w:r>
          <w:r>
            <w:fldChar w:fldCharType="begin"/>
          </w:r>
          <w:r>
            <w:instrText xml:space="preserve"> PAGEREF _Toc10466012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"_Toc10466013" </w:instrText>
          </w:r>
          <w:r>
            <w:fldChar w:fldCharType="separate"/>
          </w:r>
          <w:r>
            <w:rPr>
              <w:rStyle w:val="66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_Toc10466013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"_Toc10466014" </w:instrText>
          </w:r>
          <w:r>
            <w:fldChar w:fldCharType="separate"/>
          </w:r>
          <w:r>
            <w:rPr>
              <w:rStyle w:val="66"/>
            </w:rPr>
            <w:t>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总体流程</w:t>
          </w:r>
          <w:r>
            <w:tab/>
          </w:r>
          <w:r>
            <w:fldChar w:fldCharType="begin"/>
          </w:r>
          <w:r>
            <w:instrText xml:space="preserve"> PAGEREF _Toc10466014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4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"_Toc10466015" </w:instrText>
          </w:r>
          <w:r>
            <w:fldChar w:fldCharType="separate"/>
          </w:r>
          <w:r>
            <w:rPr>
              <w:rStyle w:val="66"/>
            </w:rPr>
            <w:t>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功能需求分析</w:t>
          </w:r>
          <w:r>
            <w:tab/>
          </w:r>
          <w:r>
            <w:fldChar w:fldCharType="begin"/>
          </w:r>
          <w:r>
            <w:instrText xml:space="preserve"> PAGEREF _Toc10466015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"_Toc10466016" </w:instrText>
          </w:r>
          <w:r>
            <w:fldChar w:fldCharType="separate"/>
          </w:r>
          <w:r>
            <w:rPr>
              <w:rStyle w:val="66"/>
            </w:rPr>
            <w:t>3.2.1.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系统公共需求</w:t>
          </w:r>
          <w:r>
            <w:tab/>
          </w:r>
          <w:r>
            <w:fldChar w:fldCharType="begin"/>
          </w:r>
          <w:r>
            <w:instrText xml:space="preserve"> PAGEREF _Toc10466016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"_Toc10466017" </w:instrText>
          </w:r>
          <w:r>
            <w:fldChar w:fldCharType="separate"/>
          </w:r>
          <w:r>
            <w:rPr>
              <w:rStyle w:val="66"/>
            </w:rPr>
            <w:t>3.2.2.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教务处</w:t>
          </w:r>
          <w:r>
            <w:tab/>
          </w:r>
          <w:r>
            <w:fldChar w:fldCharType="begin"/>
          </w:r>
          <w:r>
            <w:instrText xml:space="preserve"> PAGEREF _Toc10466017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"_Toc10466018" </w:instrText>
          </w:r>
          <w:r>
            <w:fldChar w:fldCharType="separate"/>
          </w:r>
          <w:r>
            <w:rPr>
              <w:rStyle w:val="66"/>
            </w:rPr>
            <w:t>3.2.3.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办公室主任</w:t>
          </w:r>
          <w:r>
            <w:tab/>
          </w:r>
          <w:r>
            <w:fldChar w:fldCharType="begin"/>
          </w:r>
          <w:r>
            <w:instrText xml:space="preserve"> PAGEREF _Toc10466018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9"/>
            <w:spacing w:after="163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"_Toc10466019" </w:instrText>
          </w:r>
          <w:r>
            <w:fldChar w:fldCharType="separate"/>
          </w:r>
          <w:r>
            <w:rPr>
              <w:rStyle w:val="66"/>
            </w:rPr>
            <w:t>3.2.4.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66"/>
              <w:rFonts w:hint="eastAsia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_Toc10466019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after="163"/>
            <w:ind w:firstLine="0" w:firstLineChars="0"/>
            <w:sectPr>
              <w:headerReference r:id="rId10" w:type="default"/>
              <w:footerReference r:id="rId11" w:type="default"/>
              <w:footerReference r:id="rId12" w:type="even"/>
              <w:pgSz w:w="11906" w:h="16838"/>
              <w:pgMar w:top="1985" w:right="1416" w:bottom="1418" w:left="1406" w:header="851" w:footer="992" w:gutter="0"/>
              <w:pgNumType w:fmt="upperRoman" w:start="1"/>
              <w:cols w:space="425" w:num="1"/>
              <w:docGrid w:type="lines" w:linePitch="326" w:charSpace="0"/>
            </w:sectPr>
          </w:pPr>
          <w:r>
            <w:rPr>
              <w:rFonts w:hint="eastAsia" w:ascii="宋体" w:hAnsi="宋体" w:cs="宋体"/>
            </w:rPr>
            <w:fldChar w:fldCharType="end"/>
          </w:r>
        </w:p>
      </w:sdtContent>
    </w:sdt>
    <w:bookmarkEnd w:id="0"/>
    <w:bookmarkEnd w:id="1"/>
    <w:bookmarkEnd w:id="2"/>
    <w:p>
      <w:pPr>
        <w:pStyle w:val="2"/>
        <w:rPr>
          <w:sz w:val="30"/>
          <w:szCs w:val="30"/>
        </w:rPr>
      </w:pPr>
      <w:bookmarkStart w:id="6" w:name="_Toc144993253"/>
      <w:bookmarkEnd w:id="6"/>
      <w:bookmarkStart w:id="7" w:name="_Toc144993260"/>
      <w:bookmarkEnd w:id="7"/>
      <w:bookmarkStart w:id="8" w:name="_Toc10466005"/>
      <w:bookmarkStart w:id="9" w:name="_Toc498446722"/>
      <w:r>
        <w:rPr>
          <w:rFonts w:hint="eastAsia"/>
          <w:sz w:val="30"/>
          <w:szCs w:val="30"/>
        </w:rPr>
        <w:t>引言</w:t>
      </w:r>
      <w:bookmarkEnd w:id="8"/>
      <w:bookmarkEnd w:id="9"/>
    </w:p>
    <w:p>
      <w:pPr>
        <w:pStyle w:val="4"/>
        <w:spacing w:before="163"/>
      </w:pPr>
      <w:bookmarkStart w:id="10" w:name="_Toc498446723"/>
      <w:bookmarkStart w:id="11" w:name="_Toc10466006"/>
      <w:r>
        <w:rPr>
          <w:rFonts w:hint="eastAsia"/>
        </w:rPr>
        <w:t>目的</w:t>
      </w:r>
      <w:bookmarkEnd w:id="10"/>
      <w:bookmarkEnd w:id="11"/>
    </w:p>
    <w:p>
      <w:pPr>
        <w:spacing w:after="163"/>
        <w:ind w:firstLine="480" w:firstLineChars="200"/>
      </w:pPr>
      <w:r>
        <w:rPr>
          <w:rFonts w:hint="eastAsia"/>
        </w:rPr>
        <w:t>为了让客户和软件开发者双方对系统的初始规定有一个共同的理解，使之成为整个项目开发工作的基础，特制定本软件需求说明书。</w:t>
      </w:r>
    </w:p>
    <w:p>
      <w:pPr>
        <w:spacing w:after="163"/>
        <w:ind w:firstLine="480" w:firstLineChars="200"/>
      </w:pPr>
      <w:r>
        <w:rPr>
          <w:rFonts w:hint="eastAsia"/>
        </w:rPr>
        <w:t>本文档主要对项目所包含的业务进行需求描述，明确项目的业务处理范围，并对系统的功能、规则、输入输出数据进行说明，力求准确、清晰、完整地反映用户的需求，使任务提出者与开发者双方对项目的需求有一个共同的理解，使之作为整个开发工作的前提。</w:t>
      </w:r>
    </w:p>
    <w:p>
      <w:pPr>
        <w:pStyle w:val="3"/>
        <w:spacing w:after="163"/>
        <w:ind w:firstLine="540"/>
      </w:pPr>
      <w:r>
        <w:rPr>
          <w:rFonts w:hint="eastAsia"/>
        </w:rPr>
        <w:t>本文档是系统分析的一个组成部分，是设计的基础，同时，也作为系统测试、验收确认和操作手册编写的依据。</w:t>
      </w:r>
      <w:r>
        <w:t>预期读者为</w:t>
      </w:r>
      <w:r>
        <w:rPr>
          <w:rFonts w:hint="eastAsia"/>
        </w:rPr>
        <w:t>客户</w:t>
      </w:r>
      <w:r>
        <w:t>、业务或需求分析人员、</w:t>
      </w:r>
      <w:r>
        <w:rPr>
          <w:rFonts w:hint="eastAsia"/>
        </w:rPr>
        <w:t>开发人员、</w:t>
      </w:r>
      <w:r>
        <w:t>测试人员、项目管理人员</w:t>
      </w:r>
      <w:r>
        <w:rPr>
          <w:rFonts w:hint="eastAsia"/>
        </w:rPr>
        <w:t>。</w:t>
      </w:r>
    </w:p>
    <w:p>
      <w:pPr>
        <w:pStyle w:val="4"/>
        <w:spacing w:before="163"/>
      </w:pPr>
      <w:bookmarkStart w:id="12" w:name="_Toc10466007"/>
      <w:bookmarkStart w:id="13" w:name="_Toc498446724"/>
      <w:r>
        <w:rPr>
          <w:rFonts w:hint="eastAsia"/>
        </w:rPr>
        <w:t>背景</w:t>
      </w:r>
      <w:bookmarkEnd w:id="12"/>
      <w:bookmarkEnd w:id="13"/>
    </w:p>
    <w:p>
      <w:pPr>
        <w:pStyle w:val="3"/>
        <w:spacing w:after="163"/>
        <w:ind w:firstLine="540"/>
      </w:pPr>
      <w:r>
        <w:rPr>
          <w:rFonts w:hint="eastAsia"/>
        </w:rPr>
        <w:t>软件名称：哈尔滨信息工程学院</w:t>
      </w:r>
      <w:r>
        <w:rPr>
          <w:rFonts w:hint="eastAsia"/>
          <w:lang w:val="en-US"/>
        </w:rPr>
        <w:t>教材采购管理</w:t>
      </w:r>
      <w:r>
        <w:rPr>
          <w:rFonts w:hint="eastAsia"/>
        </w:rPr>
        <w:t>系统。</w:t>
      </w:r>
    </w:p>
    <w:p>
      <w:pPr>
        <w:pStyle w:val="3"/>
        <w:spacing w:after="163"/>
        <w:ind w:firstLine="540"/>
      </w:pPr>
      <w:r>
        <w:rPr>
          <w:rFonts w:hint="eastAsia"/>
        </w:rPr>
        <w:t>任务提出者：</w:t>
      </w:r>
      <w:r>
        <w:rPr>
          <w:rFonts w:hint="eastAsia" w:ascii="宋体" w:hAnsi="宋体"/>
        </w:rPr>
        <w:t>哈尔滨信息工程学院教务处</w:t>
      </w:r>
    </w:p>
    <w:p>
      <w:pPr>
        <w:pStyle w:val="3"/>
        <w:spacing w:after="163"/>
        <w:ind w:firstLine="540"/>
      </w:pPr>
      <w:r>
        <w:rPr>
          <w:rFonts w:hint="eastAsia"/>
        </w:rPr>
        <w:t>最终使用用户：</w:t>
      </w:r>
      <w:r>
        <w:rPr>
          <w:rFonts w:hint="eastAsia" w:ascii="宋体" w:hAnsi="宋体"/>
        </w:rPr>
        <w:t>哈尔滨信息工程学院教务处</w:t>
      </w:r>
    </w:p>
    <w:p>
      <w:pPr>
        <w:pStyle w:val="3"/>
        <w:spacing w:after="163"/>
        <w:ind w:firstLine="540"/>
      </w:pPr>
      <w:r>
        <w:rPr>
          <w:rFonts w:hint="eastAsia"/>
        </w:rPr>
        <w:t>相关系统：学生管理系统和图书管理系统。</w:t>
      </w:r>
    </w:p>
    <w:p>
      <w:pPr>
        <w:pStyle w:val="4"/>
        <w:tabs>
          <w:tab w:val="clear" w:pos="0"/>
        </w:tabs>
        <w:spacing w:before="163"/>
        <w:ind w:left="141" w:leftChars="-1" w:hanging="143" w:hangingChars="51"/>
      </w:pPr>
      <w:bookmarkStart w:id="14" w:name="_Toc10466008"/>
      <w:bookmarkStart w:id="15" w:name="_Toc535857488"/>
      <w:bookmarkStart w:id="16" w:name="_Toc498446725"/>
      <w:r>
        <w:rPr>
          <w:rFonts w:hint="eastAsia"/>
        </w:rPr>
        <w:t>定义</w:t>
      </w:r>
      <w:bookmarkEnd w:id="14"/>
      <w:bookmarkEnd w:id="15"/>
      <w:bookmarkEnd w:id="16"/>
    </w:p>
    <w:tbl>
      <w:tblPr>
        <w:tblStyle w:val="5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Lines="0" w:line="240" w:lineRule="auto"/>
              <w:ind w:firstLine="0" w:firstLineChars="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词汇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Lines="0" w:line="240" w:lineRule="auto"/>
              <w:ind w:firstLine="542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驳回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审核操作里，若不合格退回上一级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一键通过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审核操作里，合格的批量操作。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元信息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t>根据元信息确定填写的是什么信息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执行计划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教务处</w:t>
            </w:r>
            <w:r>
              <w:t>根据课程需要按照模板填写执行计划</w:t>
            </w:r>
            <w:r>
              <w:rPr>
                <w:rFonts w:hint="eastAsia"/>
              </w:rPr>
              <w:t>（模板有开发人员提供）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购书计划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t>教师根据执行计划填写购书计划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授课部门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t>授课教师所在部门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开课院系</w:t>
            </w:r>
          </w:p>
        </w:tc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Lines="0" w:line="240" w:lineRule="auto"/>
              <w:ind w:firstLine="0" w:firstLineChars="0"/>
              <w:jc w:val="left"/>
            </w:pPr>
            <w:r>
              <w:t>学生所在院系</w:t>
            </w:r>
          </w:p>
        </w:tc>
      </w:tr>
    </w:tbl>
    <w:p>
      <w:pPr>
        <w:pStyle w:val="2"/>
        <w:rPr>
          <w:sz w:val="30"/>
          <w:szCs w:val="30"/>
        </w:rPr>
      </w:pPr>
      <w:bookmarkStart w:id="17" w:name="_Toc10466009"/>
      <w:r>
        <w:rPr>
          <w:rFonts w:hint="eastAsia"/>
          <w:sz w:val="30"/>
          <w:szCs w:val="30"/>
        </w:rPr>
        <w:t>项目概述</w:t>
      </w:r>
      <w:bookmarkEnd w:id="17"/>
    </w:p>
    <w:p>
      <w:pPr>
        <w:pStyle w:val="4"/>
        <w:spacing w:before="163"/>
      </w:pPr>
      <w:bookmarkStart w:id="18" w:name="_Toc10466010"/>
      <w:r>
        <w:rPr>
          <w:rFonts w:hint="eastAsia"/>
        </w:rPr>
        <w:t>系统简介</w:t>
      </w:r>
      <w:bookmarkEnd w:id="18"/>
    </w:p>
    <w:p>
      <w:pPr>
        <w:pStyle w:val="24"/>
        <w:spacing w:before="163" w:after="163" w:line="360" w:lineRule="auto"/>
        <w:ind w:firstLine="480"/>
      </w:pPr>
      <w:r>
        <w:rPr>
          <w:rFonts w:hint="eastAsia" w:ascii="宋体" w:hAnsi="宋体"/>
        </w:rPr>
        <w:t>该</w:t>
      </w:r>
      <w:r>
        <w:rPr>
          <w:rFonts w:ascii="宋体" w:hAnsi="宋体"/>
        </w:rPr>
        <w:t>系统是数字化校园中非常重要的一环，它是一个将学校需要采购的教材收集整理审查的系统，主要以web的形式呈现，教师可以通过统一的身份认证登陆到系统中，查看自己申请的采购信息的审核情况，避免了时间的浪费，减少相关部门的无用功和集中办理的压力。</w:t>
      </w:r>
    </w:p>
    <w:p>
      <w:pPr>
        <w:pStyle w:val="4"/>
        <w:spacing w:before="163"/>
        <w:rPr>
          <w:lang w:val="en-US"/>
        </w:rPr>
      </w:pPr>
      <w:bookmarkStart w:id="19" w:name="_Toc10466011"/>
      <w:r>
        <w:rPr>
          <w:rFonts w:hint="eastAsia"/>
          <w:lang w:val="en-US"/>
        </w:rPr>
        <w:t>环境特性</w:t>
      </w:r>
      <w:bookmarkEnd w:id="19"/>
    </w:p>
    <w:p>
      <w:pPr>
        <w:pStyle w:val="3"/>
        <w:numPr>
          <w:ilvl w:val="0"/>
          <w:numId w:val="54"/>
        </w:numPr>
        <w:spacing w:after="163"/>
        <w:ind w:firstLineChars="0"/>
        <w:rPr>
          <w:lang w:val="en-US"/>
        </w:rPr>
      </w:pPr>
      <w:r>
        <w:rPr>
          <w:rFonts w:hint="eastAsia"/>
          <w:lang w:val="en-US"/>
        </w:rPr>
        <w:t>应用环境</w:t>
      </w:r>
    </w:p>
    <w:p>
      <w:pPr>
        <w:spacing w:after="163"/>
        <w:rPr>
          <w:rFonts w:ascii="宋体" w:hAnsi="宋体"/>
        </w:rPr>
      </w:pPr>
      <w:r>
        <w:rPr>
          <w:rFonts w:hint="eastAsia" w:ascii="宋体" w:hAnsi="宋体"/>
        </w:rPr>
        <w:t>浏览器：系统不支持IE，Edge，其它浏览器均支持。</w:t>
      </w:r>
    </w:p>
    <w:p>
      <w:pPr>
        <w:pStyle w:val="4"/>
        <w:spacing w:before="163"/>
        <w:rPr>
          <w:lang w:val="en-US"/>
        </w:rPr>
      </w:pPr>
      <w:bookmarkStart w:id="20" w:name="_Toc10466012"/>
      <w:r>
        <w:rPr>
          <w:rFonts w:hint="eastAsia"/>
          <w:lang w:val="en-US"/>
        </w:rPr>
        <w:t>假定与约束</w:t>
      </w:r>
      <w:bookmarkEnd w:id="20"/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1、教师工号的唯一标识；</w:t>
      </w:r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2、不同角色的人员登陆所实现的功能也不相同，同角色的人员只能看到自己学院的相关信息。</w:t>
      </w:r>
    </w:p>
    <w:p>
      <w:pPr>
        <w:pStyle w:val="2"/>
        <w:rPr>
          <w:sz w:val="30"/>
          <w:szCs w:val="30"/>
        </w:rPr>
      </w:pPr>
      <w:bookmarkStart w:id="21" w:name="_Toc466979749"/>
      <w:bookmarkEnd w:id="21"/>
      <w:bookmarkStart w:id="22" w:name="_Toc10466013"/>
      <w:r>
        <w:rPr>
          <w:rFonts w:hint="eastAsia"/>
          <w:sz w:val="30"/>
          <w:szCs w:val="30"/>
        </w:rPr>
        <w:t>系统需求</w:t>
      </w:r>
      <w:bookmarkEnd w:id="22"/>
    </w:p>
    <w:p>
      <w:pPr>
        <w:pStyle w:val="4"/>
        <w:spacing w:before="163"/>
      </w:pPr>
      <w:bookmarkStart w:id="23" w:name="_Toc512361186"/>
      <w:bookmarkStart w:id="24" w:name="_Toc10466014"/>
      <w:r>
        <w:rPr>
          <w:rFonts w:hint="eastAsia"/>
        </w:rPr>
        <w:t>总体</w:t>
      </w:r>
      <w:bookmarkEnd w:id="23"/>
      <w:r>
        <w:rPr>
          <w:rFonts w:hint="eastAsia"/>
        </w:rPr>
        <w:t>流程</w:t>
      </w:r>
      <w:bookmarkEnd w:id="24"/>
    </w:p>
    <w:p>
      <w:pPr>
        <w:spacing w:after="163"/>
        <w:jc w:val="left"/>
        <w:rPr>
          <w:rFonts w:ascii="Arial" w:hAnsi="Arial"/>
          <w:kern w:val="0"/>
          <w:sz w:val="20"/>
          <w:szCs w:val="20"/>
        </w:rPr>
      </w:pPr>
      <w:r>
        <w:rPr>
          <w:rFonts w:hint="eastAsia" w:ascii="宋体" w:hAnsi="宋体"/>
          <w:kern w:val="0"/>
        </w:rPr>
        <w:t>教务处导入执行计划表。教师获取计划表，填写购书计划并提交。办公室主任处审核教师所填写的购书计划，办公室主任处审核不合格则驳回请求，教师重新填写提交购书计划，办公室主任审核合格则审核通过后交予教务处审核。教务处审核购书计划，若不合格则驳回办公室主任处，再由办公室主任处驳回给教师，教务处选择是否购买样书并且导出表格交予书商，审核通过后，完成计划。</w:t>
      </w:r>
    </w:p>
    <w:p>
      <w:pPr>
        <w:pStyle w:val="4"/>
        <w:spacing w:before="163"/>
      </w:pPr>
      <w:bookmarkStart w:id="25" w:name="_Toc10466015"/>
      <w:bookmarkStart w:id="26" w:name="_Toc512361187"/>
      <w:r>
        <w:rPr>
          <w:rFonts w:hint="eastAsia"/>
        </w:rPr>
        <w:t>功能需求分析</w:t>
      </w:r>
      <w:bookmarkEnd w:id="25"/>
      <w:bookmarkEnd w:id="26"/>
    </w:p>
    <w:p>
      <w:pPr>
        <w:pStyle w:val="5"/>
        <w:tabs>
          <w:tab w:val="clear" w:pos="425"/>
          <w:tab w:val="clear" w:pos="4058"/>
        </w:tabs>
        <w:ind w:left="0"/>
      </w:pPr>
      <w:bookmarkStart w:id="27" w:name="_Toc10466016"/>
      <w:r>
        <w:rPr>
          <w:rFonts w:hint="eastAsia"/>
        </w:rPr>
        <w:t>系统公共需求</w:t>
      </w:r>
      <w:bookmarkEnd w:id="27"/>
    </w:p>
    <w:p>
      <w:pPr>
        <w:spacing w:after="163"/>
      </w:pPr>
      <w:r>
        <w:rPr>
          <w:rFonts w:hint="eastAsia"/>
        </w:rPr>
        <w:t>系统角色及登陆：</w:t>
      </w:r>
    </w:p>
    <w:p>
      <w:pPr>
        <w:spacing w:after="163"/>
      </w:pPr>
      <w:r>
        <w:rPr>
          <w:rFonts w:hint="eastAsia"/>
        </w:rPr>
        <w:t>操作人员登陆系统的账号为手机号或工号，初始密码为888888。与信息化登录名一致。</w:t>
      </w:r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1、教师：查询执行计划，填写的订购书籍详细资料。</w:t>
      </w:r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2、院系办公室主任：审核本系教师上传信息，不合格可驳回至老师处，提交合格的订购信息至教务处。</w:t>
      </w:r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3、教务处：导入执行计划表，审核由办公室主任提交的各系订购信息，若不合格可单条驳回办公室主任处，合格则可订购，导出需要的办公表格，设置折扣。</w:t>
      </w:r>
    </w:p>
    <w:p>
      <w:pPr>
        <w:pStyle w:val="3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4、院长：可查看所有订购消息。</w:t>
      </w:r>
    </w:p>
    <w:p>
      <w:pPr>
        <w:pStyle w:val="5"/>
        <w:tabs>
          <w:tab w:val="clear" w:pos="425"/>
          <w:tab w:val="clear" w:pos="4058"/>
        </w:tabs>
        <w:ind w:left="0"/>
      </w:pPr>
      <w:bookmarkStart w:id="28" w:name="_Toc10466017"/>
      <w:r>
        <w:rPr>
          <w:rFonts w:hint="eastAsia"/>
        </w:rPr>
        <w:t>教务处</w:t>
      </w:r>
      <w:bookmarkEnd w:id="28"/>
    </w:p>
    <w:p>
      <w:pPr>
        <w:pStyle w:val="3"/>
        <w:spacing w:after="163"/>
        <w:ind w:firstLine="540"/>
      </w:pPr>
      <w:r>
        <w:rPr>
          <w:rFonts w:hint="eastAsia"/>
        </w:rPr>
        <w:t>教务处功能，</w:t>
      </w:r>
      <w:r>
        <w:rPr>
          <w:rFonts w:hint="eastAsia"/>
          <w:lang w:val="en-US"/>
        </w:rPr>
        <w:t>1、导入</w:t>
      </w:r>
      <w:r>
        <w:rPr>
          <w:rFonts w:hint="eastAsia"/>
        </w:rPr>
        <w:t>执行计划。2、我的审核：对办公室主任审核通过的书籍进行审核，共两种审核结果（一通过：存入系统并可以导出。二驳回：反馈给办公室主任）/3、计划列表：展示历史完成的购书计划和目前正在进</w:t>
      </w:r>
      <w:r>
        <w:rPr>
          <w:rFonts w:hint="eastAsia"/>
          <w:lang w:val="en-US"/>
        </w:rPr>
        <w:t>行</w:t>
      </w:r>
      <w:r>
        <w:rPr>
          <w:rFonts w:hint="eastAsia"/>
        </w:rPr>
        <w:t>的计划，并展示计划状态，共两种状态（一已完成：整个购书计划进行完毕。二未完成整个购书计划未完成。）。4、折扣管理：对折扣数据进行添加或修改。5、导出表格：</w:t>
      </w:r>
      <w:r>
        <w:rPr>
          <w:rFonts w:hint="eastAsia"/>
          <w:lang w:val="en-US"/>
        </w:rPr>
        <w:t>导出</w:t>
      </w:r>
      <w:r>
        <w:rPr>
          <w:rFonts w:hint="eastAsia"/>
        </w:rPr>
        <w:t>相关计划的表格（表格具体格式见章节3.2.2.4.2）。</w:t>
      </w:r>
    </w:p>
    <w:p>
      <w:pPr>
        <w:pStyle w:val="6"/>
        <w:spacing w:after="163"/>
      </w:pPr>
      <w:r>
        <w:rPr>
          <w:rFonts w:hint="eastAsia"/>
          <w:lang w:val="en-US"/>
        </w:rPr>
        <w:t>导入</w:t>
      </w:r>
      <w:r>
        <w:rPr>
          <w:rFonts w:hint="eastAsia"/>
        </w:rPr>
        <w:t>计划</w:t>
      </w:r>
    </w:p>
    <w:p>
      <w:pPr>
        <w:pStyle w:val="3"/>
        <w:spacing w:after="163"/>
        <w:ind w:firstLine="540"/>
        <w:rPr>
          <w:rFonts w:ascii="宋体" w:hAnsi="宋体"/>
        </w:rPr>
      </w:pPr>
      <w:r>
        <w:rPr>
          <w:rFonts w:hint="eastAsia"/>
        </w:rPr>
        <w:t>教务处填写执行计划元信息（学年；学期；授课部门；教育层次【本科/高职】）并上传由系统提供给教务处教师填写完成的执行计划Excel表格模板完成购书计划的创建（模板由开发人员提供），执行计划不可修改，若执行计划有变，只能删除当前计划并再次上传执行计划，此操作会使当前计划的所有数据清空。购书计划需要全部重新填写。请谨慎操作</w:t>
      </w:r>
      <w:r>
        <w:rPr>
          <w:rFonts w:hint="eastAsia" w:ascii="宋体" w:hAnsi="宋体"/>
        </w:rPr>
        <w:t>。</w:t>
      </w:r>
    </w:p>
    <w:p>
      <w:pPr>
        <w:pStyle w:val="3"/>
        <w:spacing w:after="163"/>
        <w:ind w:firstLine="540"/>
        <w:rPr>
          <w:rFonts w:ascii="宋体" w:hAnsi="宋体"/>
        </w:rPr>
      </w:pPr>
      <w:r>
        <w:rPr>
          <w:rFonts w:hint="eastAsia" w:ascii="宋体" w:hAnsi="宋体"/>
        </w:rPr>
        <w:t>操作流程如下图3.2.1所示流程：</w:t>
      </w:r>
    </w:p>
    <w:p>
      <w:pPr>
        <w:pStyle w:val="3"/>
        <w:spacing w:after="163"/>
        <w:ind w:firstLine="540"/>
        <w:jc w:val="center"/>
      </w:pPr>
      <w:r>
        <w:rPr>
          <w:lang w:val="en-US"/>
        </w:rPr>
        <w:drawing>
          <wp:inline distT="0" distB="0" distL="0" distR="0">
            <wp:extent cx="2428240" cy="3599815"/>
            <wp:effectExtent l="19050" t="0" r="0" b="0"/>
            <wp:docPr id="2" name="图片 1" descr="2019-05-30_095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019-05-30_095631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63"/>
        <w:ind w:firstLine="540"/>
        <w:jc w:val="center"/>
      </w:pPr>
      <w:r>
        <w:rPr>
          <w:rFonts w:hint="eastAsia"/>
        </w:rPr>
        <w:t>3.2.1教务处导入执行计划操作流程</w:t>
      </w:r>
    </w:p>
    <w:p>
      <w:pPr>
        <w:pStyle w:val="3"/>
        <w:spacing w:after="163"/>
        <w:ind w:firstLine="540"/>
      </w:pPr>
      <w:r>
        <w:rPr>
          <w:rFonts w:hint="eastAsia"/>
        </w:rPr>
        <w:t>教务处导入执行计划后生成的具体信息如表3-1所示</w:t>
      </w:r>
    </w:p>
    <w:p>
      <w:pPr>
        <w:pStyle w:val="3"/>
        <w:spacing w:after="163"/>
        <w:ind w:left="142" w:firstLine="480" w:firstLineChars="200"/>
        <w:jc w:val="center"/>
      </w:pPr>
      <w:r>
        <w:t>表</w:t>
      </w:r>
      <w:r>
        <w:rPr>
          <w:rFonts w:hint="eastAsia"/>
        </w:rPr>
        <w:t>3-1教务处</w:t>
      </w:r>
      <w:r>
        <w:t>导入执行计划生成信息表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38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43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授课部门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软件学院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8个汉字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授课教师所在部门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开课院系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软件学院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8个汉字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填写</w:t>
            </w:r>
            <w:r>
              <w:rPr>
                <w:rFonts w:hint="eastAsia"/>
              </w:rPr>
              <w:t>学生所属</w:t>
            </w:r>
            <w:r>
              <w:t>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软件工程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12个汉字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填写开课的专业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10位字符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B:本科课程,G:高职课程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JSP程序设计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课程类型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考试课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类型分为考试课和考查课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使用学年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17本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5个汉字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显示学年和层次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开课班级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软件1701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班级人数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</w:tbl>
    <w:p>
      <w:pPr>
        <w:pStyle w:val="3"/>
        <w:spacing w:after="163"/>
        <w:ind w:left="142" w:firstLine="480" w:firstLineChars="200"/>
        <w:jc w:val="center"/>
      </w:pPr>
    </w:p>
    <w:p>
      <w:pPr>
        <w:pStyle w:val="6"/>
        <w:spacing w:after="163"/>
      </w:pPr>
      <w:r>
        <w:rPr>
          <w:rFonts w:hint="eastAsia"/>
        </w:rPr>
        <w:t>我的审核</w:t>
      </w:r>
    </w:p>
    <w:p>
      <w:pPr>
        <w:pStyle w:val="7"/>
        <w:spacing w:after="163"/>
      </w:pPr>
      <w:r>
        <w:rPr>
          <w:rFonts w:hint="eastAsia"/>
        </w:rPr>
        <w:t>流程描述</w:t>
      </w:r>
    </w:p>
    <w:p>
      <w:pPr>
        <w:pStyle w:val="3"/>
        <w:spacing w:after="163"/>
        <w:ind w:firstLine="540"/>
      </w:pPr>
      <w:r>
        <w:rPr>
          <w:rFonts w:hint="eastAsia"/>
        </w:rPr>
        <w:t>对“办公室主任”审核通过的书籍进行审核。审核结果：通过则存入系统，驳回则反馈给“办公室主任”。教务处可以通过下拉列表选择执行计划查看购书计划，下拉列表默认展示最新创建的执行计划并展示购书计划。当教务处选择下拉列表中某个执行计划时，将以表格的形式在网页上展示“办公室主任”审核通过的教师购书计划列表（表格见表</w:t>
      </w:r>
      <w:r>
        <w:rPr>
          <w:rFonts w:hint="eastAsia"/>
          <w:lang w:val="en-US"/>
        </w:rPr>
        <w:t>3-2</w:t>
      </w:r>
      <w:r>
        <w:rPr>
          <w:rFonts w:hint="eastAsia"/>
        </w:rPr>
        <w:t>）。教务处可以对某</w:t>
      </w:r>
      <w:r>
        <w:rPr>
          <w:rFonts w:hint="eastAsia"/>
          <w:lang w:val="en-US"/>
        </w:rPr>
        <w:t>条购书计划</w:t>
      </w:r>
      <w:r>
        <w:rPr>
          <w:rFonts w:hint="eastAsia"/>
        </w:rPr>
        <w:t>进行驳回操作（驳回时必须填写驳回原因），该操作导致</w:t>
      </w:r>
      <w:r>
        <w:rPr>
          <w:rFonts w:hint="eastAsia"/>
          <w:lang w:val="en-US"/>
        </w:rPr>
        <w:t>该条记录</w:t>
      </w:r>
      <w:r>
        <w:rPr>
          <w:rFonts w:hint="eastAsia"/>
        </w:rPr>
        <w:t>返回至“办公室主任”处，经办公室主任驳回后，</w:t>
      </w:r>
      <w:r>
        <w:rPr>
          <w:rFonts w:hint="eastAsia"/>
          <w:lang w:val="en-US"/>
        </w:rPr>
        <w:t>该记录</w:t>
      </w:r>
      <w:r>
        <w:rPr>
          <w:rFonts w:hint="eastAsia"/>
        </w:rPr>
        <w:t>在教师购书计划列表的状态更改为“教务处驳回”。教务处选择是否购买样书后，</w:t>
      </w:r>
      <w:r>
        <w:rPr>
          <w:rFonts w:hint="eastAsia"/>
          <w:lang w:val="en-US"/>
        </w:rPr>
        <w:t>导出</w:t>
      </w:r>
      <w:r>
        <w:rPr>
          <w:rFonts w:hint="eastAsia"/>
        </w:rPr>
        <w:t>表格文件交给书商。教务处可以对购书计划进行一键审核通过操作（该操作不会影响已经驳回的书籍状态），完成计划。</w:t>
      </w:r>
    </w:p>
    <w:p>
      <w:pPr>
        <w:pStyle w:val="3"/>
        <w:spacing w:after="163"/>
        <w:ind w:firstLine="540"/>
      </w:pPr>
      <w:r>
        <w:rPr>
          <w:rFonts w:hint="eastAsia"/>
        </w:rPr>
        <w:t>如下图3.2.2所示流程：</w:t>
      </w:r>
    </w:p>
    <w:p>
      <w:pPr>
        <w:pStyle w:val="3"/>
        <w:spacing w:after="163"/>
        <w:ind w:firstLine="0" w:firstLineChars="0"/>
        <w:jc w:val="center"/>
      </w:pPr>
      <w:r>
        <w:rPr>
          <w:rFonts w:hint="eastAsia"/>
          <w:lang w:val="en-US"/>
        </w:rPr>
        <w:drawing>
          <wp:inline distT="0" distB="0" distL="0" distR="0">
            <wp:extent cx="2268855" cy="4132580"/>
            <wp:effectExtent l="0" t="0" r="171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63"/>
        <w:ind w:firstLine="0" w:firstLineChars="0"/>
        <w:jc w:val="center"/>
      </w:pPr>
      <w:r>
        <w:rPr>
          <w:rFonts w:hint="eastAsia"/>
        </w:rPr>
        <w:t>3.2.2教务处审核计划操作流程</w:t>
      </w:r>
    </w:p>
    <w:p>
      <w:pPr>
        <w:pStyle w:val="3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表3-2教务处审核页面展示的字段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266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10位字符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B:本科课程,G:高职课程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JSP程序设计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ISBN码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Vue</w:t>
            </w:r>
            <w:r>
              <w:rPr>
                <w:rFonts w:hint="eastAsia"/>
              </w:rPr>
              <w:t>2实践揭秘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教材类型分为自编教材和外购教材两种类型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最长10个汉字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折扣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0.76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无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30位汉字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教师用书数量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11位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是否购买样书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是否购买样书，勾选是否购买进行选择判断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审核中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状态分为未审核</w:t>
            </w:r>
            <w:r>
              <w:rPr>
                <w:rFonts w:hint="eastAsia"/>
              </w:rPr>
              <w:t>/审核通过/办公室主任驳回/教务处驳回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当驳回时点击进行驳回操作</w:t>
            </w:r>
          </w:p>
        </w:tc>
      </w:tr>
    </w:tbl>
    <w:p>
      <w:pPr>
        <w:pStyle w:val="3"/>
        <w:spacing w:after="163"/>
        <w:ind w:firstLine="0" w:firstLineChars="0"/>
        <w:rPr>
          <w:lang w:val="en-US"/>
        </w:rPr>
      </w:pPr>
    </w:p>
    <w:p>
      <w:pPr>
        <w:pStyle w:val="6"/>
        <w:spacing w:after="163"/>
      </w:pPr>
      <w:r>
        <w:rPr>
          <w:rFonts w:hint="eastAsia"/>
        </w:rPr>
        <w:t>计划列表</w:t>
      </w:r>
    </w:p>
    <w:p>
      <w:pPr>
        <w:pStyle w:val="7"/>
        <w:spacing w:after="163"/>
      </w:pPr>
      <w:r>
        <w:rPr>
          <w:rFonts w:hint="eastAsia"/>
        </w:rPr>
        <w:t>展示执行计划细节</w:t>
      </w:r>
    </w:p>
    <w:p>
      <w:pPr>
        <w:pStyle w:val="3"/>
        <w:spacing w:after="163"/>
        <w:ind w:firstLine="540"/>
      </w:pPr>
      <w:r>
        <w:rPr>
          <w:rFonts w:hint="eastAsia"/>
        </w:rPr>
        <w:t>展示历史完成的执行计划和目前正在进行的执行计划，并展示执行计划状态。执行计划列表可以通过【全部/进行中/已完成】三个过滤条件进行过滤（默认展示全部计划）。进行中的排在前面，已完成的计划排在末尾。分页：默认每页</w:t>
      </w:r>
      <w:r>
        <w:rPr>
          <w:rFonts w:hint="eastAsia"/>
          <w:lang w:val="en-US"/>
        </w:rPr>
        <w:t>5</w:t>
      </w:r>
      <w:r>
        <w:rPr>
          <w:rFonts w:hint="eastAsia"/>
        </w:rPr>
        <w:t>0条数据，可更改。提供快速跳转到某页功能。每条数据展示信息如表</w:t>
      </w:r>
      <w:r>
        <w:rPr>
          <w:rFonts w:hint="eastAsia"/>
          <w:lang w:val="en-US"/>
        </w:rPr>
        <w:t>3-3</w:t>
      </w:r>
      <w:r>
        <w:rPr>
          <w:rFonts w:hint="eastAsia"/>
        </w:rPr>
        <w:t>所示。</w:t>
      </w:r>
    </w:p>
    <w:p>
      <w:pPr>
        <w:pStyle w:val="3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表3-3执行计划展示详细信息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6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9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学期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18-19-2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8个汉字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授课部门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软件</w:t>
            </w:r>
            <w:r>
              <w:t>学院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8个汉字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填写</w:t>
            </w:r>
            <w:r>
              <w:rPr>
                <w:rFonts w:hint="eastAsia"/>
              </w:rPr>
              <w:t>授课的</w:t>
            </w:r>
            <w: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教育层次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本科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本科</w:t>
            </w:r>
            <w:r>
              <w:t>或者高职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计划当前状态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共有已创建/进行中/已完成三种状态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下载按钮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下载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删除按钮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计划创建时间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2019.5.1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229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2019.7.7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时间</w:t>
            </w:r>
          </w:p>
        </w:tc>
      </w:tr>
    </w:tbl>
    <w:p>
      <w:pPr>
        <w:pStyle w:val="3"/>
        <w:spacing w:after="163"/>
        <w:ind w:firstLine="0" w:firstLineChars="0"/>
        <w:rPr>
          <w:lang w:val="en-US"/>
        </w:rPr>
      </w:pPr>
    </w:p>
    <w:p>
      <w:pPr>
        <w:pStyle w:val="7"/>
        <w:spacing w:after="163"/>
      </w:pPr>
      <w:r>
        <w:rPr>
          <w:rFonts w:hint="eastAsia"/>
        </w:rPr>
        <w:t>数据展示细节</w:t>
      </w:r>
    </w:p>
    <w:p>
      <w:pPr>
        <w:pStyle w:val="3"/>
        <w:spacing w:after="163"/>
        <w:ind w:firstLine="540"/>
      </w:pPr>
      <w:r>
        <w:rPr>
          <w:rFonts w:hint="eastAsia"/>
        </w:rPr>
        <w:t>删除某个执行计划，提示确认删除计划（如果计划的状态是审核中则再增加一次删除警告提醒）。确认删除后即刻删除该计划及计划相关的购书计划。删除的执行计划数据无法恢复，请谨慎操作。</w:t>
      </w:r>
    </w:p>
    <w:p>
      <w:pPr>
        <w:pStyle w:val="6"/>
        <w:spacing w:after="163"/>
      </w:pPr>
      <w:r>
        <w:rPr>
          <w:rFonts w:hint="eastAsia"/>
        </w:rPr>
        <w:t>导出表格</w:t>
      </w:r>
    </w:p>
    <w:p>
      <w:pPr>
        <w:pStyle w:val="7"/>
        <w:spacing w:after="163"/>
      </w:pPr>
      <w:r>
        <w:rPr>
          <w:rFonts w:hint="eastAsia"/>
        </w:rPr>
        <w:t>统计表</w:t>
      </w:r>
    </w:p>
    <w:p>
      <w:pPr>
        <w:spacing w:after="163"/>
      </w:pPr>
      <w:r>
        <w:rPr>
          <w:rFonts w:hint="eastAsia"/>
          <w:lang w:val="zh-CN"/>
        </w:rPr>
        <w:t>可导出</w:t>
      </w:r>
      <w:r>
        <w:rPr>
          <w:rFonts w:hint="eastAsia"/>
        </w:rPr>
        <w:t>考试/考查/总体订书率表</w:t>
      </w:r>
      <w:r>
        <w:rPr>
          <w:rFonts w:hint="eastAsia"/>
          <w:lang w:val="zh-CN"/>
        </w:rPr>
        <w:t>，</w:t>
      </w:r>
      <w:r>
        <w:rPr>
          <w:rFonts w:hint="eastAsia"/>
        </w:rPr>
        <w:t>出版社统计数量表。表格格式如表3-4，3-5所示。导出表格形式中，征订教材汇总表需要全院，授课部门，开课院系分别可以导出，学生班级领取教材发书单按照开课院系导出，其他表格均按照授课部门导出，表3-4,3-5按照全校导出，表3-6分别可以按照全院，开课学院，授课部门导出，3-9按照开课院系导出，3-7,3-8,3-10按照授课部门导出，出版社名称合计为出版社总数合计，不同学院相同出版社在合计中只记录为一条记录。</w:t>
      </w:r>
    </w:p>
    <w:p>
      <w:pPr>
        <w:spacing w:afterLines="0" w:line="240" w:lineRule="auto"/>
        <w:jc w:val="center"/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318135</wp:posOffset>
            </wp:positionV>
            <wp:extent cx="6611620" cy="936625"/>
            <wp:effectExtent l="19050" t="0" r="0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表3-4考试/考查/总体订书率表</w:t>
      </w:r>
    </w:p>
    <w:p>
      <w:pPr>
        <w:spacing w:afterLines="0" w:line="240" w:lineRule="auto"/>
        <w:jc w:val="center"/>
      </w:pPr>
    </w:p>
    <w:p>
      <w:pPr>
        <w:spacing w:afterLines="0" w:line="240" w:lineRule="auto"/>
        <w:ind w:firstLine="0" w:firstLineChars="0"/>
      </w:pPr>
    </w:p>
    <w:p>
      <w:pPr>
        <w:spacing w:afterLines="0" w:line="240" w:lineRule="auto"/>
        <w:jc w:val="center"/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246380</wp:posOffset>
            </wp:positionV>
            <wp:extent cx="2063750" cy="1210310"/>
            <wp:effectExtent l="19050" t="0" r="0" b="0"/>
            <wp:wrapTopAndBottom/>
            <wp:docPr id="4" name="图片 6" descr="C:\Users\lenovo\AppData\Roaming\Tencent\Users\1097864547\QQ\WinTemp\RichOle\NED(3FUWRGJLJW{_UCDK~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Users\lenovo\AppData\Roaming\Tencent\Users\1097864547\QQ\WinTemp\RichOle\NED(3FUWRGJLJW{_UCDK~P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表3-5出版社统计数量表</w:t>
      </w:r>
    </w:p>
    <w:p>
      <w:pPr>
        <w:pStyle w:val="7"/>
        <w:spacing w:after="163"/>
      </w:pPr>
      <w:r>
        <w:rPr>
          <w:rFonts w:hint="eastAsia"/>
        </w:rPr>
        <w:t>导出表格格式</w:t>
      </w:r>
    </w:p>
    <w:p>
      <w:pPr>
        <w:spacing w:after="163"/>
        <w:rPr>
          <w:lang w:val="zh-CN"/>
        </w:rPr>
      </w:pPr>
      <w:r>
        <w:rPr>
          <w:lang w:val="zh-CN"/>
        </w:rPr>
        <w:t>教务处可导出表格种类如</w:t>
      </w:r>
      <w:r>
        <w:rPr>
          <w:rFonts w:hint="eastAsia"/>
          <w:lang w:val="zh-CN"/>
        </w:rPr>
        <w:t>表3-</w:t>
      </w:r>
      <w:r>
        <w:rPr>
          <w:rFonts w:hint="eastAsia"/>
        </w:rPr>
        <w:t>6</w:t>
      </w:r>
      <w:r>
        <w:rPr>
          <w:rFonts w:hint="eastAsia"/>
          <w:lang w:val="zh-CN"/>
        </w:rPr>
        <w:t>到3-</w:t>
      </w:r>
      <w:r>
        <w:rPr>
          <w:rFonts w:hint="eastAsia"/>
        </w:rPr>
        <w:t>10</w:t>
      </w:r>
      <w:r>
        <w:rPr>
          <w:rFonts w:hint="eastAsia"/>
          <w:lang w:val="zh-CN"/>
        </w:rPr>
        <w:t>。</w:t>
      </w:r>
    </w:p>
    <w:p>
      <w:pPr>
        <w:pStyle w:val="3"/>
        <w:spacing w:after="163"/>
        <w:ind w:left="142" w:firstLine="480" w:firstLineChars="200"/>
        <w:jc w:val="center"/>
      </w:pPr>
      <w:r>
        <w:rPr>
          <w:rFonts w:ascii="宋体" w:hAnsi="宋体" w:cs="宋体"/>
          <w:kern w:val="0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414020</wp:posOffset>
            </wp:positionV>
            <wp:extent cx="6322060" cy="625475"/>
            <wp:effectExtent l="19050" t="0" r="2540" b="0"/>
            <wp:wrapTopAndBottom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6</w:t>
      </w:r>
      <w:r>
        <w:rPr>
          <w:rFonts w:hint="eastAsia"/>
        </w:rPr>
        <w:t>征订教材汇总表</w:t>
      </w:r>
    </w:p>
    <w:p>
      <w:pPr>
        <w:pStyle w:val="3"/>
        <w:spacing w:afterLines="0" w:line="240" w:lineRule="auto"/>
        <w:ind w:left="142" w:firstLine="480" w:firstLineChars="200"/>
        <w:jc w:val="center"/>
      </w:pPr>
    </w:p>
    <w:p>
      <w:pPr>
        <w:pStyle w:val="3"/>
        <w:spacing w:after="163"/>
        <w:ind w:left="142" w:firstLine="480" w:firstLineChars="200"/>
        <w:jc w:val="center"/>
      </w:pPr>
      <w:r>
        <w:rPr>
          <w:rFonts w:ascii="宋体" w:hAnsi="宋体" w:cs="宋体"/>
          <w:kern w:val="0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414655</wp:posOffset>
            </wp:positionV>
            <wp:extent cx="6278880" cy="914400"/>
            <wp:effectExtent l="19050" t="0" r="7620" b="0"/>
            <wp:wrapTopAndBottom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7</w:t>
      </w:r>
      <w:r>
        <w:rPr>
          <w:rFonts w:hint="eastAsia"/>
        </w:rPr>
        <w:t>征订教材样书汇总表</w:t>
      </w:r>
    </w:p>
    <w:p>
      <w:pPr>
        <w:pStyle w:val="3"/>
        <w:spacing w:afterLines="0" w:line="240" w:lineRule="auto"/>
        <w:ind w:left="142" w:firstLine="480" w:firstLineChars="200"/>
        <w:jc w:val="center"/>
      </w:pPr>
    </w:p>
    <w:p>
      <w:pPr>
        <w:pStyle w:val="3"/>
        <w:spacing w:after="163"/>
        <w:ind w:left="142" w:firstLine="480" w:firstLineChars="200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419735</wp:posOffset>
            </wp:positionV>
            <wp:extent cx="6844665" cy="914400"/>
            <wp:effectExtent l="19050" t="0" r="0" b="0"/>
            <wp:wrapTopAndBottom/>
            <wp:docPr id="10" name="图片 10" descr="C:\Users\lenovo\AppData\Roaming\Tencent\Users\1097864547\QQ\WinTemp\RichOle\E3(Y3Z[7_5)SZUU3FRQGQ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AppData\Roaming\Tencent\Users\1097864547\QQ\WinTemp\RichOle\E3(Y3Z[7_5)SZUU3FRQGQX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8</w:t>
      </w:r>
      <w:r>
        <w:rPr>
          <w:rFonts w:hint="eastAsia"/>
        </w:rPr>
        <w:t>教师领取教材汇总表</w:t>
      </w:r>
    </w:p>
    <w:p>
      <w:pPr>
        <w:pStyle w:val="3"/>
        <w:spacing w:afterLines="0" w:line="240" w:lineRule="auto"/>
        <w:ind w:firstLine="0" w:firstLineChars="0"/>
      </w:pPr>
    </w:p>
    <w:p>
      <w:pPr>
        <w:pStyle w:val="3"/>
        <w:spacing w:after="163"/>
        <w:ind w:firstLine="0" w:firstLineChars="0"/>
        <w:jc w:val="center"/>
        <w:rPr>
          <w:lang w:val="en-US"/>
        </w:rPr>
      </w:pP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9学生班级领取教材反馈表</w:t>
      </w:r>
    </w:p>
    <w:p>
      <w:pPr>
        <w:widowControl/>
        <w:spacing w:afterLines="0" w:line="240" w:lineRule="auto"/>
        <w:ind w:firstLine="0"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4959350" cy="890270"/>
            <wp:effectExtent l="19050" t="0" r="0" b="0"/>
            <wp:docPr id="12" name="图片 12" descr="C:\Users\lenovo\AppData\Roaming\Tencent\Users\1097864547\QQ\WinTemp\RichOle\SLRM2C9OBNXS{QY3Z)VF1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novo\AppData\Roaming\Tencent\Users\1097864547\QQ\WinTemp\RichOle\SLRM2C9OBNXS{QY3Z)VF1]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89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63"/>
        <w:ind w:firstLine="0" w:firstLineChars="0"/>
        <w:jc w:val="center"/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433070</wp:posOffset>
            </wp:positionV>
            <wp:extent cx="3479165" cy="863600"/>
            <wp:effectExtent l="0" t="0" r="6985" b="12700"/>
            <wp:wrapTopAndBottom/>
            <wp:docPr id="9" name="图片 8" descr="C:\Users\lenovo\Desktop\3-10.png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:\Users\lenovo\Desktop\3-10.png3-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10</w:t>
      </w:r>
      <w:r>
        <w:rPr>
          <w:rFonts w:hint="eastAsia"/>
        </w:rPr>
        <w:t>采购教材汇总表</w:t>
      </w:r>
    </w:p>
    <w:p>
      <w:pPr>
        <w:pStyle w:val="3"/>
        <w:spacing w:after="163"/>
        <w:ind w:firstLine="0" w:firstLineChars="0"/>
        <w:jc w:val="center"/>
      </w:pPr>
    </w:p>
    <w:p>
      <w:pPr>
        <w:pStyle w:val="6"/>
        <w:spacing w:after="163"/>
      </w:pPr>
      <w:r>
        <w:rPr>
          <w:rFonts w:hint="eastAsia"/>
        </w:rPr>
        <w:t>折扣管理</w:t>
      </w:r>
    </w:p>
    <w:p>
      <w:pPr>
        <w:pStyle w:val="3"/>
        <w:spacing w:after="163"/>
        <w:ind w:firstLine="540"/>
      </w:pPr>
      <w:r>
        <w:rPr>
          <w:rFonts w:hint="eastAsia"/>
        </w:rPr>
        <w:t>教务处添加或修改教师可以选择的折扣值，用于图书折扣的计算。折扣保留小数点后两位。</w:t>
      </w:r>
    </w:p>
    <w:p>
      <w:pPr>
        <w:pStyle w:val="5"/>
        <w:tabs>
          <w:tab w:val="clear" w:pos="425"/>
          <w:tab w:val="clear" w:pos="4058"/>
        </w:tabs>
        <w:ind w:left="0"/>
      </w:pPr>
      <w:bookmarkStart w:id="29" w:name="_Toc10466018"/>
      <w:r>
        <w:rPr>
          <w:rFonts w:hint="eastAsia"/>
        </w:rPr>
        <w:t>办公室主任</w:t>
      </w:r>
      <w:bookmarkEnd w:id="29"/>
    </w:p>
    <w:p>
      <w:pPr>
        <w:pStyle w:val="3"/>
        <w:spacing w:after="163"/>
        <w:ind w:firstLine="540"/>
      </w:pPr>
      <w:r>
        <w:rPr>
          <w:rFonts w:hint="eastAsia"/>
        </w:rPr>
        <w:t>审核教师提供的购书信息：审核结果有两种。（一 通过：</w:t>
      </w:r>
      <w:r>
        <w:rPr>
          <w:rFonts w:hint="eastAsia"/>
          <w:lang w:val="en-US"/>
        </w:rPr>
        <w:t>提交至</w:t>
      </w:r>
      <w:r>
        <w:rPr>
          <w:rFonts w:hint="eastAsia"/>
        </w:rPr>
        <w:t>教务处</w:t>
      </w:r>
      <w:r>
        <w:rPr>
          <w:rFonts w:hint="eastAsia"/>
          <w:lang w:val="en-US"/>
        </w:rPr>
        <w:t>进行审核</w:t>
      </w:r>
      <w:r>
        <w:rPr>
          <w:rFonts w:hint="eastAsia"/>
        </w:rPr>
        <w:t>。二 驳回：</w:t>
      </w:r>
      <w:r>
        <w:rPr>
          <w:rFonts w:hint="eastAsia"/>
          <w:lang w:val="en-US"/>
        </w:rPr>
        <w:t>返</w:t>
      </w:r>
      <w:r>
        <w:rPr>
          <w:rFonts w:hint="eastAsia"/>
        </w:rPr>
        <w:t>给教师</w:t>
      </w:r>
      <w:r>
        <w:rPr>
          <w:rFonts w:hint="eastAsia"/>
          <w:lang w:val="en-US"/>
        </w:rPr>
        <w:t>进行修改</w:t>
      </w:r>
      <w:r>
        <w:rPr>
          <w:rFonts w:hint="eastAsia"/>
        </w:rPr>
        <w:t>。）</w:t>
      </w:r>
    </w:p>
    <w:p>
      <w:pPr>
        <w:pStyle w:val="6"/>
        <w:spacing w:after="163"/>
      </w:pPr>
      <w:r>
        <w:rPr>
          <w:rFonts w:hint="eastAsia"/>
        </w:rPr>
        <w:t>我的审核</w:t>
      </w:r>
    </w:p>
    <w:p>
      <w:pPr>
        <w:pStyle w:val="3"/>
        <w:spacing w:after="163"/>
        <w:ind w:firstLine="540"/>
      </w:pPr>
      <w:r>
        <w:rPr>
          <w:rFonts w:hint="eastAsia"/>
        </w:rPr>
        <w:t>办公室主任可以通过下拉列表选择某个购书计划（下拉列表中购书计划只展示状态是未完成的），默认展示新创建的购书计划。当办公室主任选择下拉列表中某个购书计划时，将以表格的形式在网页上展示教师购书列表(内容见展示细节中表</w:t>
      </w:r>
      <w:r>
        <w:rPr>
          <w:rFonts w:hint="eastAsia"/>
          <w:lang w:val="en-US"/>
        </w:rPr>
        <w:t>3-12</w:t>
      </w:r>
      <w:r>
        <w:rPr>
          <w:rFonts w:hint="eastAsia"/>
        </w:rPr>
        <w:t>)。办公室主任可以对某条记录进行驳回操作（驳回时必须填写驳回原因），该操作导致该条记录返回至“教师”处，并且该记录在教师购书列表的状态更改为“办公室主任驳回”。办公室主任可以对书籍进行一键审核通过操作（该操作不会影响已经驳回的书籍状态）。审核通过的书籍将在教务处“我的审核”页面进行教务处审核操作。教务处驳回的书籍信息可以通过驳回操作驳回给教师，并可以修改驳回原因。已被教务处驳回的书籍信息无法立即审核通过，即只能驳回给教师后教师重新提交。（注：办公室主任可将表格导出，</w:t>
      </w:r>
      <w:r>
        <w:rPr>
          <w:rFonts w:hint="eastAsia"/>
          <w:lang w:val="en-US"/>
        </w:rPr>
        <w:t>表格导出字段见表3-11</w:t>
      </w:r>
      <w:r>
        <w:rPr>
          <w:rFonts w:hint="eastAsia"/>
        </w:rPr>
        <w:t>，但是审核操作还是得上线操作。）</w:t>
      </w:r>
    </w:p>
    <w:p>
      <w:pPr>
        <w:pStyle w:val="3"/>
        <w:spacing w:after="163"/>
        <w:ind w:firstLine="0" w:firstLineChars="0"/>
        <w:jc w:val="center"/>
      </w:pPr>
      <w:r>
        <w:rPr>
          <w:rFonts w:hint="eastAsia" w:ascii="宋体" w:hAnsi="宋体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474980</wp:posOffset>
            </wp:positionV>
            <wp:extent cx="6879590" cy="848995"/>
            <wp:effectExtent l="19050" t="0" r="0" b="0"/>
            <wp:wrapTopAndBottom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lang w:val="en-US"/>
        </w:rPr>
        <w:t>表3-11</w:t>
      </w:r>
      <w:r>
        <w:rPr>
          <w:rFonts w:hint="eastAsia" w:ascii="宋体" w:hAnsi="宋体"/>
        </w:rPr>
        <w:t>办公室主任导出表格形式</w:t>
      </w:r>
    </w:p>
    <w:p>
      <w:pPr>
        <w:pStyle w:val="3"/>
        <w:spacing w:after="163" w:line="240" w:lineRule="auto"/>
        <w:ind w:firstLine="0" w:firstLineChars="0"/>
        <w:rPr>
          <w:rFonts w:ascii="宋体" w:hAnsi="宋体"/>
        </w:rPr>
      </w:pPr>
    </w:p>
    <w:p>
      <w:pPr>
        <w:pStyle w:val="3"/>
        <w:spacing w:after="163"/>
        <w:ind w:firstLine="540"/>
      </w:pPr>
      <w:r>
        <w:rPr>
          <w:rFonts w:hint="eastAsia"/>
        </w:rPr>
        <w:t>如下图</w:t>
      </w:r>
      <w:r>
        <w:rPr>
          <w:rFonts w:hint="eastAsia"/>
          <w:lang w:val="en-US"/>
        </w:rPr>
        <w:t>3.2.3</w:t>
      </w:r>
      <w:r>
        <w:rPr>
          <w:rFonts w:hint="eastAsia"/>
        </w:rPr>
        <w:t>所示流程</w:t>
      </w:r>
    </w:p>
    <w:p>
      <w:pPr>
        <w:pStyle w:val="3"/>
        <w:spacing w:after="163"/>
        <w:ind w:firstLine="540"/>
        <w:jc w:val="center"/>
      </w:pPr>
      <w:r>
        <w:rPr>
          <w:rFonts w:hint="eastAsia"/>
          <w:lang w:val="en-US"/>
        </w:rPr>
        <w:drawing>
          <wp:inline distT="0" distB="0" distL="0" distR="0">
            <wp:extent cx="1893570" cy="3286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354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63"/>
        <w:ind w:firstLine="540"/>
        <w:jc w:val="center"/>
      </w:pPr>
      <w:r>
        <w:rPr>
          <w:rFonts w:hint="eastAsia"/>
          <w:lang w:val="en-US"/>
        </w:rPr>
        <w:t>图3.2.3</w:t>
      </w:r>
      <w:r>
        <w:rPr>
          <w:rFonts w:hint="eastAsia"/>
        </w:rPr>
        <w:t>办公室主任操作流程</w:t>
      </w:r>
    </w:p>
    <w:p>
      <w:pPr>
        <w:pStyle w:val="6"/>
        <w:spacing w:after="163"/>
      </w:pPr>
      <w:r>
        <w:rPr>
          <w:rFonts w:hint="eastAsia"/>
        </w:rPr>
        <w:t>展示细节</w:t>
      </w:r>
    </w:p>
    <w:p>
      <w:pPr>
        <w:pStyle w:val="3"/>
        <w:spacing w:after="163"/>
        <w:ind w:firstLine="540"/>
      </w:pPr>
      <w:r>
        <w:rPr>
          <w:rFonts w:hint="eastAsia"/>
        </w:rPr>
        <w:t>分页： 默认</w:t>
      </w:r>
      <w:r>
        <w:rPr>
          <w:rFonts w:hint="eastAsia"/>
          <w:lang w:val="en-US"/>
        </w:rPr>
        <w:t>5</w:t>
      </w:r>
      <w:r>
        <w:rPr>
          <w:rFonts w:hint="eastAsia"/>
        </w:rPr>
        <w:t>0页每条，可更改。提供直接跳转到某页功能。</w:t>
      </w:r>
    </w:p>
    <w:p>
      <w:pPr>
        <w:pStyle w:val="3"/>
        <w:spacing w:after="163"/>
        <w:ind w:firstLine="540"/>
      </w:pPr>
      <w:r>
        <w:rPr>
          <w:rFonts w:hint="eastAsia"/>
        </w:rPr>
        <w:t>办公室主任审核展示具体信息如表3-</w:t>
      </w:r>
      <w:r>
        <w:rPr>
          <w:rFonts w:hint="eastAsia"/>
          <w:lang w:val="en-US"/>
        </w:rPr>
        <w:t>1</w:t>
      </w:r>
      <w:r>
        <w:rPr>
          <w:rFonts w:hint="eastAsia"/>
        </w:rPr>
        <w:t>2所示</w:t>
      </w:r>
    </w:p>
    <w:p>
      <w:pPr>
        <w:pStyle w:val="3"/>
        <w:spacing w:after="163"/>
        <w:ind w:left="142" w:firstLine="480" w:firstLineChars="200"/>
        <w:jc w:val="center"/>
      </w:pPr>
      <w:r>
        <w:t>表</w:t>
      </w:r>
      <w:r>
        <w:rPr>
          <w:rFonts w:hint="eastAsia"/>
        </w:rPr>
        <w:t>3-1</w:t>
      </w:r>
      <w:r>
        <w:rPr>
          <w:rFonts w:hint="eastAsia"/>
          <w:lang w:val="en-US"/>
        </w:rPr>
        <w:t>2</w:t>
      </w:r>
      <w:r>
        <w:rPr>
          <w:rFonts w:hint="eastAsia"/>
        </w:rPr>
        <w:t>办公室主任审核展示具体</w:t>
      </w:r>
      <w:r>
        <w:t>信息表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266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10位字符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B:本科课程,G:高职课程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JSP程序设计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ISBN码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Vue</w:t>
            </w:r>
            <w:r>
              <w:rPr>
                <w:rFonts w:hint="eastAsia"/>
              </w:rPr>
              <w:t>2实践揭秘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教材类型分为自编教材和外购教材两种类型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最长10个汉字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折扣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0.76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无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30位汉字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教师用书数量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11位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审核中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状态分为未审核</w:t>
            </w:r>
            <w:r>
              <w:rPr>
                <w:rFonts w:hint="eastAsia"/>
              </w:rPr>
              <w:t>/审核通过/办公室主任驳回/教务处驳回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当驳回时点击进行驳回操作</w:t>
            </w:r>
          </w:p>
        </w:tc>
      </w:tr>
    </w:tbl>
    <w:p>
      <w:pPr>
        <w:pStyle w:val="3"/>
        <w:spacing w:after="163"/>
        <w:ind w:left="142" w:firstLine="480" w:firstLineChars="200"/>
        <w:jc w:val="center"/>
        <w:rPr>
          <w:lang w:val="en-US"/>
        </w:rPr>
      </w:pPr>
    </w:p>
    <w:p>
      <w:pPr>
        <w:pStyle w:val="5"/>
        <w:tabs>
          <w:tab w:val="clear" w:pos="425"/>
          <w:tab w:val="clear" w:pos="4058"/>
        </w:tabs>
        <w:ind w:left="0"/>
      </w:pPr>
      <w:bookmarkStart w:id="30" w:name="_Toc10466019"/>
      <w:r>
        <w:rPr>
          <w:rFonts w:hint="eastAsia"/>
        </w:rPr>
        <w:t>教师</w:t>
      </w:r>
      <w:bookmarkEnd w:id="30"/>
    </w:p>
    <w:p>
      <w:pPr>
        <w:pStyle w:val="3"/>
        <w:spacing w:after="163"/>
        <w:ind w:firstLine="540"/>
      </w:pPr>
      <w:r>
        <w:rPr>
          <w:rFonts w:hint="eastAsia"/>
        </w:rPr>
        <w:t>按学期/学年查看教师购书列表，默认展示本次购书列表，并包含图书审核状态。填写购书信息。</w:t>
      </w:r>
    </w:p>
    <w:p>
      <w:pPr>
        <w:pStyle w:val="6"/>
        <w:spacing w:after="163"/>
      </w:pPr>
      <w:r>
        <w:rPr>
          <w:rFonts w:hint="eastAsia"/>
        </w:rPr>
        <w:t>我的购书</w:t>
      </w:r>
    </w:p>
    <w:p>
      <w:pPr>
        <w:pStyle w:val="3"/>
        <w:spacing w:after="163"/>
        <w:ind w:firstLine="540"/>
      </w:pPr>
      <w:r>
        <w:rPr>
          <w:rFonts w:hint="eastAsia"/>
        </w:rPr>
        <w:t>按学期/学年查看教师购书列表，默认展示本次购书列表，并包含图书审核状态：教师通过下拉列表选择购书计划（只展示未完成的计划）。选择后，将以表格的形式展示教师已填写的购书信息。每条购书信息包含书籍审核状态（审核中/已审核/办公室主任驳回）。如果有驳回状态的书籍，教师可以将该书籍修改重新提交审核。</w:t>
      </w:r>
    </w:p>
    <w:p>
      <w:pPr>
        <w:pStyle w:val="7"/>
        <w:spacing w:after="163"/>
      </w:pPr>
      <w:r>
        <w:t>订购信息展示</w:t>
      </w:r>
    </w:p>
    <w:p>
      <w:pPr>
        <w:spacing w:after="163"/>
        <w:rPr>
          <w:lang w:val="zh-CN"/>
        </w:rPr>
      </w:pPr>
      <w:r>
        <w:rPr>
          <w:rFonts w:hint="eastAsia"/>
          <w:lang w:val="zh-CN"/>
        </w:rPr>
        <w:t>分页： 默认</w:t>
      </w:r>
      <w:r>
        <w:rPr>
          <w:rFonts w:hint="eastAsia"/>
        </w:rPr>
        <w:t>5</w:t>
      </w:r>
      <w:r>
        <w:rPr>
          <w:rFonts w:hint="eastAsia"/>
          <w:lang w:val="zh-CN"/>
        </w:rPr>
        <w:t>0页每条，可更改。提供直接跳转到某页功能，</w:t>
      </w:r>
      <w:r>
        <w:rPr>
          <w:rFonts w:hint="eastAsia"/>
        </w:rPr>
        <w:t>查看详细信息展示如表3-13所示</w:t>
      </w:r>
      <w:r>
        <w:rPr>
          <w:rFonts w:hint="eastAsia"/>
          <w:lang w:val="zh-CN"/>
        </w:rPr>
        <w:t xml:space="preserve">。 </w:t>
      </w:r>
    </w:p>
    <w:p>
      <w:pPr>
        <w:pStyle w:val="3"/>
        <w:spacing w:after="163"/>
        <w:ind w:firstLine="480" w:firstLineChars="200"/>
        <w:jc w:val="center"/>
      </w:pPr>
      <w:r>
        <w:t>表</w:t>
      </w:r>
      <w:r>
        <w:rPr>
          <w:rFonts w:hint="eastAsia"/>
        </w:rPr>
        <w:t>3-1</w:t>
      </w:r>
      <w:r>
        <w:rPr>
          <w:rFonts w:hint="eastAsia"/>
          <w:lang w:val="en-US"/>
        </w:rPr>
        <w:t>3</w:t>
      </w:r>
      <w:r>
        <w:rPr>
          <w:rFonts w:hint="eastAsia"/>
        </w:rPr>
        <w:t>教师订购信息列表展示</w:t>
      </w:r>
      <w:r>
        <w:t>信息表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266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10位字符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B:本科课程,G:高职课程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JSP程序设计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ISBN码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Vue</w:t>
            </w:r>
            <w:r>
              <w:rPr>
                <w:rFonts w:hint="eastAsia"/>
              </w:rPr>
              <w:t>2实践揭秘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教材类型分为自编教材和外购教材两种类型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最长10个汉字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折扣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无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30位汉字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教师用书数量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11位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审核中</w:t>
            </w: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状态分为未审核</w:t>
            </w:r>
            <w:r>
              <w:rPr>
                <w:rFonts w:hint="eastAsia"/>
              </w:rPr>
              <w:t>/审核通过/办公室主任驳回/教务处驳回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26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当修改时时点击进行修改操作</w:t>
            </w:r>
          </w:p>
        </w:tc>
      </w:tr>
    </w:tbl>
    <w:p>
      <w:pPr>
        <w:pStyle w:val="3"/>
        <w:spacing w:after="163"/>
        <w:ind w:firstLine="0" w:firstLineChars="0"/>
        <w:rPr>
          <w:lang w:val="en-US"/>
        </w:rPr>
      </w:pPr>
    </w:p>
    <w:p>
      <w:pPr>
        <w:pStyle w:val="6"/>
        <w:spacing w:after="163"/>
      </w:pPr>
      <w:r>
        <w:rPr>
          <w:rFonts w:hint="eastAsia"/>
        </w:rPr>
        <w:t>填写购书信息</w:t>
      </w:r>
    </w:p>
    <w:p>
      <w:pPr>
        <w:pStyle w:val="3"/>
        <w:spacing w:after="163"/>
        <w:ind w:firstLine="540"/>
      </w:pPr>
      <w:r>
        <w:rPr>
          <w:rFonts w:hint="eastAsia"/>
        </w:rPr>
        <w:t>教师通过下拉列表选择执行计划（未完成的执行计划）。教师可以选择下载的执行计划。教师选择课程名称，是否购书。如果选择无需购书，填写原因，表单其他项目均无需填写。教师通过表单的形式填写书籍信息。教师可以重复选择某门课程的书籍（即ISBN如果不相同则认为该门课程有多本书籍）。</w:t>
      </w:r>
    </w:p>
    <w:p>
      <w:pPr>
        <w:pStyle w:val="3"/>
        <w:spacing w:after="163"/>
        <w:ind w:firstLine="540"/>
      </w:pPr>
      <w:r>
        <w:rPr>
          <w:rFonts w:hint="eastAsia"/>
        </w:rPr>
        <w:t>如下图</w:t>
      </w:r>
      <w:r>
        <w:rPr>
          <w:rFonts w:hint="eastAsia"/>
          <w:lang w:val="en-US"/>
        </w:rPr>
        <w:t>3.2.4</w:t>
      </w:r>
      <w:r>
        <w:rPr>
          <w:rFonts w:hint="eastAsia"/>
        </w:rPr>
        <w:t>所示：</w:t>
      </w:r>
    </w:p>
    <w:p>
      <w:pPr>
        <w:pStyle w:val="3"/>
        <w:spacing w:after="163"/>
        <w:ind w:firstLine="540"/>
        <w:jc w:val="center"/>
      </w:pPr>
      <w:r>
        <w:rPr>
          <w:rFonts w:hint="eastAsia"/>
          <w:lang w:val="en-US"/>
        </w:rPr>
        <w:drawing>
          <wp:inline distT="0" distB="0" distL="0" distR="0">
            <wp:extent cx="2261870" cy="40760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3.2.4教师填写购书计划流程</w:t>
      </w:r>
    </w:p>
    <w:p>
      <w:pPr>
        <w:pStyle w:val="7"/>
        <w:spacing w:after="163"/>
      </w:pPr>
      <w:r>
        <w:rPr>
          <w:rFonts w:hint="eastAsia"/>
        </w:rPr>
        <w:t>填写信息</w:t>
      </w:r>
    </w:p>
    <w:p>
      <w:pPr>
        <w:spacing w:after="163"/>
        <w:rPr>
          <w:lang w:val="zh-CN"/>
        </w:rPr>
      </w:pPr>
      <w:r>
        <w:rPr>
          <w:rFonts w:hint="eastAsia"/>
          <w:lang w:val="zh-CN"/>
        </w:rPr>
        <w:t>教师填写订购教材的相关，如</w:t>
      </w:r>
      <w:r>
        <w:t>表</w:t>
      </w:r>
      <w:r>
        <w:rPr>
          <w:rFonts w:hint="eastAsia"/>
          <w:lang w:val="zh-CN"/>
        </w:rPr>
        <w:t>3-</w:t>
      </w:r>
      <w:r>
        <w:rPr>
          <w:rFonts w:hint="eastAsia"/>
        </w:rPr>
        <w:t>1</w:t>
      </w:r>
      <w:r>
        <w:rPr>
          <w:rFonts w:hint="eastAsia"/>
          <w:lang w:val="zh-CN"/>
        </w:rPr>
        <w:t>4所示。</w:t>
      </w:r>
    </w:p>
    <w:p>
      <w:pPr>
        <w:pStyle w:val="3"/>
        <w:spacing w:after="163"/>
        <w:ind w:left="142" w:firstLine="480" w:firstLineChars="200"/>
        <w:jc w:val="center"/>
      </w:pP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1</w:t>
      </w:r>
      <w:r>
        <w:rPr>
          <w:rFonts w:hint="eastAsia"/>
        </w:rPr>
        <w:t>4教师订单填写具体</w:t>
      </w:r>
      <w:r>
        <w:t>信息表</w:t>
      </w:r>
    </w:p>
    <w:tbl>
      <w:tblPr>
        <w:tblStyle w:val="5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38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438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>
            <w:pPr>
              <w:pStyle w:val="3"/>
              <w:snapToGrid w:val="0"/>
              <w:spacing w:beforeLines="50" w:after="163" w:line="276" w:lineRule="auto"/>
              <w:ind w:firstLine="0" w:firstLineChars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是否购书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选择</w:t>
            </w:r>
            <w:r>
              <w:rPr>
                <w:rFonts w:hint="eastAsia"/>
              </w:rPr>
              <w:t>“</w:t>
            </w:r>
            <w:r>
              <w:t>否</w:t>
            </w:r>
            <w:r>
              <w:rPr>
                <w:rFonts w:hint="eastAsia"/>
              </w:rPr>
              <w:t>”</w:t>
            </w:r>
            <w:r>
              <w:t>时必须填写原因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课程名称及课程代码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JSP程序设计-</w:t>
            </w:r>
            <w:r>
              <w:t xml:space="preserve"> G03013109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格式</w:t>
            </w:r>
            <w:r>
              <w:t>为课程名称</w:t>
            </w:r>
            <w:r>
              <w:rPr>
                <w:rFonts w:hint="eastAsia"/>
              </w:rPr>
              <w:t>-课程代码</w:t>
            </w:r>
          </w:p>
          <w:p>
            <w:pPr>
              <w:pStyle w:val="3"/>
              <w:spacing w:after="163" w:line="240" w:lineRule="auto"/>
              <w:ind w:firstLine="0" w:firstLineChars="0"/>
            </w:pPr>
            <w:r>
              <w:t>B:本科课程,G:高职课程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ISBN码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lang w:val="en-US"/>
              </w:rPr>
              <w:t>教材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Vue</w:t>
            </w:r>
            <w:r>
              <w:rPr>
                <w:rFonts w:hint="eastAsia"/>
              </w:rPr>
              <w:t>2实践揭秘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填写自编教材或外购教材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4个汉字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最长8个汉字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单价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7位数字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  <w:lang w:val="en-US"/>
              </w:rPr>
              <w:t>教师</w:t>
            </w:r>
            <w:r>
              <w:rPr>
                <w:rFonts w:hint="eastAsia"/>
              </w:rPr>
              <w:t>样书数量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1位数字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教师用书数量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无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30位汉字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11位</w:t>
            </w: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438" w:type="dxa"/>
            <w:vAlign w:val="center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1276" w:type="dxa"/>
          </w:tcPr>
          <w:p>
            <w:pPr>
              <w:pStyle w:val="3"/>
              <w:spacing w:after="163" w:line="240" w:lineRule="auto"/>
              <w:ind w:firstLine="0" w:firstLineChars="0"/>
            </w:pPr>
          </w:p>
        </w:tc>
        <w:tc>
          <w:tcPr>
            <w:tcW w:w="3686" w:type="dxa"/>
          </w:tcPr>
          <w:p>
            <w:pPr>
              <w:pStyle w:val="3"/>
              <w:spacing w:after="163" w:line="240" w:lineRule="auto"/>
              <w:ind w:firstLine="0" w:firstLineChars="0"/>
            </w:pPr>
            <w:r>
              <w:t>此文本域只在</w:t>
            </w:r>
            <w:r>
              <w:rPr>
                <w:rFonts w:hint="eastAsia"/>
              </w:rPr>
              <w:t>是否购书</w:t>
            </w:r>
            <w:r>
              <w:t>选择否时出现</w:t>
            </w:r>
            <w:r>
              <w:rPr>
                <w:rFonts w:hint="eastAsia"/>
              </w:rPr>
              <w:t>，</w:t>
            </w:r>
            <w:r>
              <w:t>出现后为必填项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3"/>
        <w:spacing w:after="163"/>
        <w:ind w:left="142" w:firstLine="480" w:firstLineChars="200"/>
        <w:jc w:val="center"/>
        <w:rPr>
          <w:lang w:val="en-US"/>
        </w:rPr>
      </w:pPr>
    </w:p>
    <w:sectPr>
      <w:headerReference r:id="rId13" w:type="default"/>
      <w:pgSz w:w="11906" w:h="16838"/>
      <w:pgMar w:top="1985" w:right="1133" w:bottom="1440" w:left="1696" w:header="1418" w:footer="63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长城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Serif">
    <w:altName w:val="Segoe Print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spacing w:after="120"/>
      <w:ind w:firstLine="40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spacing w:after="120"/>
    </w:pPr>
    <w:r>
      <w:fldChar w:fldCharType="begin"/>
    </w:r>
    <w:r>
      <w:instrText xml:space="preserve">PAGE  </w:instrText>
    </w:r>
    <w:r>
      <w:fldChar w:fldCharType="end"/>
    </w:r>
  </w:p>
  <w:p>
    <w:pPr>
      <w:spacing w:after="120"/>
      <w:ind w:right="360"/>
    </w:pPr>
  </w:p>
  <w:p>
    <w:pPr>
      <w:spacing w:after="120"/>
    </w:pPr>
  </w:p>
  <w:p>
    <w:pPr>
      <w:spacing w:after="120"/>
    </w:pPr>
  </w:p>
  <w:p>
    <w:pPr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spacing w:after="120"/>
      <w:ind w:firstLine="40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spacing w:after="120"/>
      <w:ind w:firstLine="0" w:firstLineChars="0"/>
      <w:jc w:val="center"/>
    </w:pPr>
    <w:r>
      <w:rPr>
        <w:rStyle w:val="62"/>
      </w:rPr>
      <w:fldChar w:fldCharType="begin"/>
    </w:r>
    <w:r>
      <w:rPr>
        <w:rStyle w:val="62"/>
      </w:rPr>
      <w:instrText xml:space="preserve"> PAGE </w:instrText>
    </w:r>
    <w:r>
      <w:rPr>
        <w:rStyle w:val="62"/>
      </w:rPr>
      <w:fldChar w:fldCharType="separate"/>
    </w:r>
    <w:r>
      <w:rPr>
        <w:rStyle w:val="62"/>
      </w:rPr>
      <w:t>14</w:t>
    </w:r>
    <w:r>
      <w:rPr>
        <w:rStyle w:val="6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spacing w:after="120"/>
      <w:ind w:firstLine="405"/>
      <w:rPr>
        <w:rStyle w:val="62"/>
      </w:rPr>
    </w:pPr>
    <w:r>
      <w:rPr>
        <w:rStyle w:val="62"/>
      </w:rPr>
      <w:fldChar w:fldCharType="begin"/>
    </w:r>
    <w:r>
      <w:rPr>
        <w:rStyle w:val="62"/>
      </w:rPr>
      <w:instrText xml:space="preserve">PAGE  </w:instrText>
    </w:r>
    <w:r>
      <w:rPr>
        <w:rStyle w:val="62"/>
      </w:rPr>
      <w:fldChar w:fldCharType="end"/>
    </w:r>
  </w:p>
  <w:p>
    <w:pPr>
      <w:pStyle w:val="35"/>
      <w:spacing w:after="120"/>
      <w:ind w:firstLine="40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spacing w:after="120"/>
      <w:ind w:firstLine="405"/>
      <w:jc w:val="both"/>
    </w:pPr>
    <w:r>
      <w:rPr>
        <w:rFonts w:hint="eastAsia"/>
      </w:rPr>
      <w:t>哈尔滨信息工程学院信息中心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        产品安装维护手册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spacing w:after="120"/>
      <w:ind w:firstLine="40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none" w:color="auto" w:sz="0" w:space="0"/>
      </w:pBdr>
      <w:spacing w:after="120"/>
      <w:ind w:firstLine="40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single" w:color="auto" w:sz="6" w:space="0"/>
      </w:pBdr>
      <w:spacing w:after="120"/>
      <w:ind w:left="-2" w:leftChars="-59" w:hanging="140" w:hangingChars="78"/>
      <w:jc w:val="left"/>
    </w:pPr>
    <w:r>
      <w:rPr>
        <w:rFonts w:hint="eastAsia"/>
      </w:rPr>
      <w:t>哈尔滨信息工程学院信息中心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       教材采购</w:t>
    </w:r>
    <w:r>
      <w:rPr>
        <w:rFonts w:hint="eastAsia"/>
        <w:lang w:val="en-US"/>
      </w:rPr>
      <w:t>系统需求规格说明书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right" w:pos="9072"/>
        <w:tab w:val="clear" w:pos="8306"/>
      </w:tabs>
      <w:spacing w:after="120"/>
      <w:ind w:firstLine="0" w:firstLineChars="0"/>
      <w:jc w:val="left"/>
    </w:pPr>
    <w:r>
      <w:rPr>
        <w:rFonts w:hint="eastAsia"/>
        <w:lang w:val="en-US"/>
      </w:rPr>
      <w:t xml:space="preserve">哈尔滨信息工程学院信息中心 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  <w:lang w:val="en-US"/>
      </w:rPr>
      <w:t xml:space="preserve">    教材采购系统需求规格说明书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single" w:color="auto" w:sz="6" w:space="0"/>
      </w:pBdr>
      <w:tabs>
        <w:tab w:val="right" w:pos="9072"/>
        <w:tab w:val="clear" w:pos="8306"/>
      </w:tabs>
      <w:spacing w:afterLines="0" w:line="240" w:lineRule="auto"/>
      <w:ind w:firstLine="0" w:firstLineChars="0"/>
      <w:jc w:val="left"/>
      <w:rPr>
        <w:lang w:val="en-US"/>
      </w:rPr>
    </w:pPr>
    <w:r>
      <w:rPr>
        <w:rFonts w:hint="eastAsia"/>
        <w:lang w:val="en-US"/>
      </w:rPr>
      <w:t>哈尔滨信息工程学院信息中心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  <w:lang w:val="en-US"/>
      </w:rPr>
      <w:t xml:space="preserve">    教材采购系统需求规格说明书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A94DA1"/>
    <w:multiLevelType w:val="singleLevel"/>
    <w:tmpl w:val="F1A94DA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2">
    <w:nsid w:val="03283477"/>
    <w:multiLevelType w:val="multilevel"/>
    <w:tmpl w:val="03283477"/>
    <w:lvl w:ilvl="0" w:tentative="0">
      <w:start w:val="1"/>
      <w:numFmt w:val="decimal"/>
      <w:pStyle w:val="234"/>
      <w:lvlText w:val="%1."/>
      <w:lvlJc w:val="left"/>
      <w:pPr>
        <w:ind w:left="900" w:hanging="420"/>
      </w:pPr>
    </w:lvl>
    <w:lvl w:ilvl="1" w:tentative="0">
      <w:start w:val="1"/>
      <w:numFmt w:val="decimal"/>
      <w:lvlText w:val="%2."/>
      <w:lvlJc w:val="left"/>
      <w:pPr>
        <w:ind w:left="1845" w:hanging="94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46435F"/>
    <w:multiLevelType w:val="singleLevel"/>
    <w:tmpl w:val="0346435F"/>
    <w:lvl w:ilvl="0" w:tentative="0">
      <w:start w:val="1"/>
      <w:numFmt w:val="decimal"/>
      <w:pStyle w:val="174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4">
    <w:nsid w:val="03B01C37"/>
    <w:multiLevelType w:val="multilevel"/>
    <w:tmpl w:val="03B01C37"/>
    <w:lvl w:ilvl="0" w:tentative="0">
      <w:start w:val="1"/>
      <w:numFmt w:val="decimal"/>
      <w:pStyle w:val="207"/>
      <w:lvlText w:val="%1."/>
      <w:lvlJc w:val="left"/>
      <w:pPr>
        <w:ind w:left="425" w:hanging="425"/>
      </w:pPr>
      <w:rPr>
        <w:rFonts w:hint="eastAsia"/>
        <w:sz w:val="36"/>
        <w:szCs w:val="36"/>
      </w:rPr>
    </w:lvl>
    <w:lvl w:ilvl="1" w:tentative="0">
      <w:start w:val="1"/>
      <w:numFmt w:val="decimal"/>
      <w:pStyle w:val="208"/>
      <w:lvlText w:val="%1.%2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</w:rPr>
    </w:lvl>
    <w:lvl w:ilvl="2" w:tentative="0">
      <w:start w:val="1"/>
      <w:numFmt w:val="decimal"/>
      <w:pStyle w:val="209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10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40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53B64FF"/>
    <w:multiLevelType w:val="multilevel"/>
    <w:tmpl w:val="053B64FF"/>
    <w:lvl w:ilvl="0" w:tentative="0">
      <w:start w:val="1"/>
      <w:numFmt w:val="decimal"/>
      <w:pStyle w:val="20"/>
      <w:lvlText w:val="(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6EC4CF1"/>
    <w:multiLevelType w:val="singleLevel"/>
    <w:tmpl w:val="06EC4CF1"/>
    <w:lvl w:ilvl="0" w:tentative="0">
      <w:start w:val="1"/>
      <w:numFmt w:val="bullet"/>
      <w:pStyle w:val="23"/>
      <w:lvlText w:val=""/>
      <w:lvlJc w:val="left"/>
      <w:pPr>
        <w:tabs>
          <w:tab w:val="left" w:pos="964"/>
        </w:tabs>
        <w:ind w:left="964" w:hanging="482"/>
      </w:pPr>
      <w:rPr>
        <w:rFonts w:hint="default" w:ascii="Wingdings" w:hAnsi="Wingdings"/>
      </w:rPr>
    </w:lvl>
  </w:abstractNum>
  <w:abstractNum w:abstractNumId="7">
    <w:nsid w:val="0B2532DE"/>
    <w:multiLevelType w:val="singleLevel"/>
    <w:tmpl w:val="0B2532DE"/>
    <w:lvl w:ilvl="0" w:tentative="0">
      <w:start w:val="1"/>
      <w:numFmt w:val="decimal"/>
      <w:pStyle w:val="14"/>
      <w:lvlText w:val="%1."/>
      <w:lvlJc w:val="left"/>
      <w:pPr>
        <w:tabs>
          <w:tab w:val="left" w:pos="482"/>
        </w:tabs>
        <w:ind w:left="482" w:hanging="369"/>
      </w:pPr>
      <w:rPr>
        <w:rFonts w:hint="default" w:ascii="Times New Roman" w:hAnsi="Times New Roman"/>
        <w:b/>
        <w:i w:val="0"/>
        <w:sz w:val="24"/>
      </w:rPr>
    </w:lvl>
  </w:abstractNum>
  <w:abstractNum w:abstractNumId="8">
    <w:nsid w:val="10DE5950"/>
    <w:multiLevelType w:val="multilevel"/>
    <w:tmpl w:val="10DE5950"/>
    <w:lvl w:ilvl="0" w:tentative="0">
      <w:start w:val="1"/>
      <w:numFmt w:val="decimal"/>
      <w:pStyle w:val="157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1223732A"/>
    <w:multiLevelType w:val="multilevel"/>
    <w:tmpl w:val="1223732A"/>
    <w:lvl w:ilvl="0" w:tentative="0">
      <w:start w:val="1"/>
      <w:numFmt w:val="bullet"/>
      <w:pStyle w:val="155"/>
      <w:lvlText w:val=""/>
      <w:lvlJc w:val="left"/>
      <w:pPr>
        <w:tabs>
          <w:tab w:val="left" w:pos="0"/>
        </w:tabs>
        <w:ind w:left="340" w:hanging="340"/>
      </w:pPr>
      <w:rPr>
        <w:rFonts w:hint="default" w:ascii="Wingdings" w:hAnsi="Wingdings"/>
      </w:rPr>
    </w:lvl>
    <w:lvl w:ilvl="1" w:tentative="0">
      <w:start w:val="1"/>
      <w:numFmt w:val="bullet"/>
      <w:pStyle w:val="156"/>
      <w:lvlText w:val=""/>
      <w:lvlJc w:val="left"/>
      <w:pPr>
        <w:tabs>
          <w:tab w:val="left" w:pos="533"/>
        </w:tabs>
        <w:ind w:left="703" w:hanging="283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141357DD"/>
    <w:multiLevelType w:val="singleLevel"/>
    <w:tmpl w:val="141357DD"/>
    <w:lvl w:ilvl="0" w:tentative="0">
      <w:start w:val="1"/>
      <w:numFmt w:val="decimal"/>
      <w:pStyle w:val="26"/>
      <w:lvlText w:val="%1)"/>
      <w:lvlJc w:val="left"/>
      <w:pPr>
        <w:tabs>
          <w:tab w:val="left" w:pos="964"/>
        </w:tabs>
        <w:ind w:left="964" w:hanging="482"/>
      </w:pPr>
      <w:rPr>
        <w:rFonts w:hint="default" w:ascii="Times New Roman" w:hAnsi="Times New Roman"/>
        <w:b/>
        <w:i w:val="0"/>
        <w:sz w:val="24"/>
      </w:rPr>
    </w:lvl>
  </w:abstractNum>
  <w:abstractNum w:abstractNumId="11">
    <w:nsid w:val="15FC259E"/>
    <w:multiLevelType w:val="multilevel"/>
    <w:tmpl w:val="15FC259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153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17A70CCB"/>
    <w:multiLevelType w:val="multilevel"/>
    <w:tmpl w:val="17A70CCB"/>
    <w:lvl w:ilvl="0" w:tentative="0">
      <w:start w:val="1"/>
      <w:numFmt w:val="bullet"/>
      <w:pStyle w:val="165"/>
      <w:lvlText w:val="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18C72E41"/>
    <w:multiLevelType w:val="multilevel"/>
    <w:tmpl w:val="18C72E41"/>
    <w:lvl w:ilvl="0" w:tentative="0">
      <w:start w:val="1"/>
      <w:numFmt w:val="decimal"/>
      <w:pStyle w:val="139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1A200391"/>
    <w:multiLevelType w:val="multilevel"/>
    <w:tmpl w:val="1A20039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575" w:hanging="735"/>
      </w:pPr>
      <w:rPr>
        <w:rFonts w:hint="default"/>
      </w:rPr>
    </w:lvl>
    <w:lvl w:ilvl="2" w:tentative="0">
      <w:start w:val="1"/>
      <w:numFmt w:val="decimal"/>
      <w:lvlText w:val="2.%3"/>
      <w:lvlJc w:val="left"/>
      <w:pPr>
        <w:tabs>
          <w:tab w:val="left" w:pos="1259"/>
        </w:tabs>
        <w:ind w:left="1701" w:hanging="1701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pStyle w:val="28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A492140"/>
    <w:multiLevelType w:val="singleLevel"/>
    <w:tmpl w:val="1A492140"/>
    <w:lvl w:ilvl="0" w:tentative="0">
      <w:start w:val="1"/>
      <w:numFmt w:val="decimal"/>
      <w:pStyle w:val="151"/>
      <w:lvlText w:val="(%1)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</w:rPr>
    </w:lvl>
  </w:abstractNum>
  <w:abstractNum w:abstractNumId="16">
    <w:nsid w:val="1FE55DAC"/>
    <w:multiLevelType w:val="singleLevel"/>
    <w:tmpl w:val="1FE55DAC"/>
    <w:lvl w:ilvl="0" w:tentative="0">
      <w:start w:val="1"/>
      <w:numFmt w:val="bullet"/>
      <w:pStyle w:val="145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/>
        <w:sz w:val="13"/>
        <w:u w:val="none"/>
      </w:rPr>
    </w:lvl>
  </w:abstractNum>
  <w:abstractNum w:abstractNumId="17">
    <w:nsid w:val="24434522"/>
    <w:multiLevelType w:val="singleLevel"/>
    <w:tmpl w:val="24434522"/>
    <w:lvl w:ilvl="0" w:tentative="0">
      <w:start w:val="1"/>
      <w:numFmt w:val="decimal"/>
      <w:pStyle w:val="171"/>
      <w:lvlText w:val="（%1）"/>
      <w:lvlJc w:val="left"/>
      <w:pPr>
        <w:tabs>
          <w:tab w:val="left" w:pos="1545"/>
        </w:tabs>
        <w:ind w:left="1545" w:hanging="705"/>
      </w:pPr>
    </w:lvl>
  </w:abstractNum>
  <w:abstractNum w:abstractNumId="18">
    <w:nsid w:val="248D6054"/>
    <w:multiLevelType w:val="multilevel"/>
    <w:tmpl w:val="248D6054"/>
    <w:lvl w:ilvl="0" w:tentative="0">
      <w:start w:val="1"/>
      <w:numFmt w:val="bullet"/>
      <w:pStyle w:val="184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9">
    <w:nsid w:val="24C5534B"/>
    <w:multiLevelType w:val="multilevel"/>
    <w:tmpl w:val="24C5534B"/>
    <w:lvl w:ilvl="0" w:tentative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  <w:sz w:val="32"/>
        <w:szCs w:val="32"/>
      </w:rPr>
    </w:lvl>
    <w:lvl w:ilvl="1" w:tentative="0">
      <w:start w:val="1"/>
      <w:numFmt w:val="bullet"/>
      <w:pStyle w:val="100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32"/>
        <w:szCs w:val="32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32"/>
        <w:szCs w:val="32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0">
    <w:nsid w:val="274C3D83"/>
    <w:multiLevelType w:val="multilevel"/>
    <w:tmpl w:val="274C3D83"/>
    <w:lvl w:ilvl="0" w:tentative="0">
      <w:start w:val="1"/>
      <w:numFmt w:val="bullet"/>
      <w:pStyle w:val="345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21">
    <w:nsid w:val="29FB38FB"/>
    <w:multiLevelType w:val="multilevel"/>
    <w:tmpl w:val="29FB38FB"/>
    <w:lvl w:ilvl="0" w:tentative="0">
      <w:start w:val="1"/>
      <w:numFmt w:val="decimal"/>
      <w:pStyle w:val="27"/>
      <w:lvlText w:val="%1."/>
      <w:lvlJc w:val="left"/>
      <w:pPr>
        <w:tabs>
          <w:tab w:val="left" w:pos="980"/>
        </w:tabs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2">
    <w:nsid w:val="2C15502A"/>
    <w:multiLevelType w:val="multilevel"/>
    <w:tmpl w:val="2C15502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pStyle w:val="193"/>
      <w:lvlText w:val="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3">
    <w:nsid w:val="2CD773B8"/>
    <w:multiLevelType w:val="multilevel"/>
    <w:tmpl w:val="2CD773B8"/>
    <w:lvl w:ilvl="0" w:tentative="0">
      <w:start w:val="1"/>
      <w:numFmt w:val="chineseCountingThousand"/>
      <w:pStyle w:val="349"/>
      <w:lvlText w:val="(%1)"/>
      <w:lvlJc w:val="left"/>
      <w:pPr>
        <w:ind w:left="960" w:hanging="420"/>
      </w:p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abstractNum w:abstractNumId="24">
    <w:nsid w:val="31A7044D"/>
    <w:multiLevelType w:val="multilevel"/>
    <w:tmpl w:val="31A7044D"/>
    <w:lvl w:ilvl="0" w:tentative="0">
      <w:start w:val="1"/>
      <w:numFmt w:val="decimal"/>
      <w:pStyle w:val="149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31DA34B5"/>
    <w:multiLevelType w:val="multilevel"/>
    <w:tmpl w:val="31DA34B5"/>
    <w:lvl w:ilvl="0" w:tentative="0">
      <w:start w:val="1"/>
      <w:numFmt w:val="decimal"/>
      <w:pStyle w:val="169"/>
      <w:lvlText w:val="%1、"/>
      <w:lvlJc w:val="center"/>
      <w:pPr>
        <w:tabs>
          <w:tab w:val="left" w:pos="1080"/>
        </w:tabs>
        <w:ind w:left="0" w:firstLine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32FD52C5"/>
    <w:multiLevelType w:val="multilevel"/>
    <w:tmpl w:val="32FD52C5"/>
    <w:lvl w:ilvl="0" w:tentative="0">
      <w:start w:val="1"/>
      <w:numFmt w:val="bullet"/>
      <w:pStyle w:val="93"/>
      <w:lvlText w:val=""/>
      <w:lvlJc w:val="left"/>
      <w:pPr>
        <w:tabs>
          <w:tab w:val="left" w:pos="1264"/>
        </w:tabs>
        <w:ind w:left="1264" w:hanging="425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1679"/>
        </w:tabs>
        <w:ind w:left="1679" w:hanging="420"/>
      </w:pPr>
      <w:rPr>
        <w:rFonts w:hint="eastAsia"/>
        <w:color w:val="auto"/>
      </w:rPr>
    </w:lvl>
    <w:lvl w:ilvl="2" w:tentative="0">
      <w:start w:val="1"/>
      <w:numFmt w:val="bullet"/>
      <w:lvlText w:val=""/>
      <w:lvlJc w:val="left"/>
      <w:pPr>
        <w:tabs>
          <w:tab w:val="left" w:pos="2099"/>
        </w:tabs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19"/>
        </w:tabs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39"/>
        </w:tabs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59"/>
        </w:tabs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79"/>
        </w:tabs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99"/>
        </w:tabs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19"/>
        </w:tabs>
        <w:ind w:left="4619" w:hanging="420"/>
      </w:pPr>
      <w:rPr>
        <w:rFonts w:hint="default" w:ascii="Wingdings" w:hAnsi="Wingdings"/>
      </w:rPr>
    </w:lvl>
  </w:abstractNum>
  <w:abstractNum w:abstractNumId="27">
    <w:nsid w:val="361A4F9E"/>
    <w:multiLevelType w:val="multilevel"/>
    <w:tmpl w:val="361A4F9E"/>
    <w:lvl w:ilvl="0" w:tentative="0">
      <w:start w:val="1"/>
      <w:numFmt w:val="bullet"/>
      <w:pStyle w:val="104"/>
      <w:lvlText w:val="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8">
    <w:nsid w:val="369D6654"/>
    <w:multiLevelType w:val="multilevel"/>
    <w:tmpl w:val="369D6654"/>
    <w:lvl w:ilvl="0" w:tentative="0">
      <w:start w:val="1"/>
      <w:numFmt w:val="decimal"/>
      <w:pStyle w:val="103"/>
      <w:lvlText w:val="%1、"/>
      <w:lvlJc w:val="left"/>
      <w:pPr>
        <w:tabs>
          <w:tab w:val="left" w:pos="1220"/>
        </w:tabs>
        <w:ind w:left="12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3AA459AA"/>
    <w:multiLevelType w:val="multilevel"/>
    <w:tmpl w:val="3AA459AA"/>
    <w:lvl w:ilvl="0" w:tentative="0">
      <w:start w:val="1"/>
      <w:numFmt w:val="japaneseCounting"/>
      <w:pStyle w:val="49"/>
      <w:lvlText w:val="第%1章"/>
      <w:lvlJc w:val="left"/>
      <w:pPr>
        <w:ind w:left="1410" w:hanging="141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C721ACD"/>
    <w:multiLevelType w:val="multilevel"/>
    <w:tmpl w:val="3C721ACD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6107"/>
        </w:tabs>
        <w:ind w:left="5954" w:hanging="56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4058"/>
        </w:tabs>
        <w:ind w:left="3545" w:hanging="567"/>
      </w:pPr>
      <w:rPr>
        <w:rFonts w:hint="eastAsia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2782"/>
        </w:tabs>
        <w:ind w:left="2269" w:hanging="567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31">
    <w:nsid w:val="3E742310"/>
    <w:multiLevelType w:val="singleLevel"/>
    <w:tmpl w:val="3E742310"/>
    <w:lvl w:ilvl="0" w:tentative="0">
      <w:start w:val="1"/>
      <w:numFmt w:val="bullet"/>
      <w:pStyle w:val="16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32">
    <w:nsid w:val="40C91CD5"/>
    <w:multiLevelType w:val="multilevel"/>
    <w:tmpl w:val="40C91CD5"/>
    <w:lvl w:ilvl="0" w:tentative="0">
      <w:start w:val="1"/>
      <w:numFmt w:val="decimal"/>
      <w:pStyle w:val="115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51"/>
        </w:tabs>
        <w:ind w:left="1351" w:hanging="511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3">
    <w:nsid w:val="426D1218"/>
    <w:multiLevelType w:val="singleLevel"/>
    <w:tmpl w:val="426D1218"/>
    <w:lvl w:ilvl="0" w:tentative="0">
      <w:start w:val="1"/>
      <w:numFmt w:val="bullet"/>
      <w:pStyle w:val="170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3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7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35">
    <w:nsid w:val="453F406C"/>
    <w:multiLevelType w:val="multilevel"/>
    <w:tmpl w:val="453F406C"/>
    <w:lvl w:ilvl="0" w:tentative="0">
      <w:start w:val="1"/>
      <w:numFmt w:val="decimal"/>
      <w:pStyle w:val="232"/>
      <w:lvlText w:val="（%1）"/>
      <w:lvlJc w:val="left"/>
      <w:pPr>
        <w:ind w:left="12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abstractNum w:abstractNumId="36">
    <w:nsid w:val="482740F8"/>
    <w:multiLevelType w:val="multilevel"/>
    <w:tmpl w:val="482740F8"/>
    <w:lvl w:ilvl="0" w:tentative="0">
      <w:start w:val="1"/>
      <w:numFmt w:val="bullet"/>
      <w:pStyle w:val="164"/>
      <w:lvlText w:val="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hint="default" w:ascii="Wingdings" w:hAnsi="Wingdings"/>
      </w:rPr>
    </w:lvl>
  </w:abstractNum>
  <w:abstractNum w:abstractNumId="37">
    <w:nsid w:val="485E7FEF"/>
    <w:multiLevelType w:val="multilevel"/>
    <w:tmpl w:val="485E7FEF"/>
    <w:lvl w:ilvl="0" w:tentative="0">
      <w:start w:val="1"/>
      <w:numFmt w:val="decimal"/>
      <w:pStyle w:val="340"/>
      <w:lvlText w:val="6.%1"/>
      <w:lvlJc w:val="left"/>
      <w:pPr>
        <w:tabs>
          <w:tab w:val="left" w:pos="1380"/>
        </w:tabs>
        <w:ind w:left="1380" w:hanging="420"/>
      </w:pPr>
      <w:rPr>
        <w:rFonts w:hint="eastAsia"/>
      </w:rPr>
    </w:lvl>
    <w:lvl w:ilvl="1" w:tentative="0">
      <w:start w:val="1"/>
      <w:numFmt w:val="decimal"/>
      <w:pStyle w:val="341"/>
      <w:lvlText w:val="6.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decimal"/>
      <w:pStyle w:val="342"/>
      <w:lvlText w:val="%3、"/>
      <w:lvlJc w:val="left"/>
      <w:pPr>
        <w:tabs>
          <w:tab w:val="left" w:pos="1260"/>
        </w:tabs>
        <w:ind w:left="1260" w:hanging="42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pStyle w:val="343"/>
      <w:lvlText w:val="%4、"/>
      <w:lvlJc w:val="left"/>
      <w:pPr>
        <w:tabs>
          <w:tab w:val="left" w:pos="1680"/>
        </w:tabs>
        <w:ind w:left="1680" w:hanging="420"/>
      </w:pPr>
      <w:rPr>
        <w:rFonts w:ascii="Times New Roman" w:hAnsi="Times New Roman" w:eastAsia="Times New Roman" w:cs="Times New Roman"/>
      </w:rPr>
    </w:lvl>
    <w:lvl w:ilvl="4" w:tentative="0">
      <w:start w:val="1"/>
      <w:numFmt w:val="decimal"/>
      <w:pStyle w:val="344"/>
      <w:lvlText w:val="%5、"/>
      <w:lvlJc w:val="left"/>
      <w:pPr>
        <w:tabs>
          <w:tab w:val="left" w:pos="2100"/>
        </w:tabs>
        <w:ind w:left="2100" w:hanging="420"/>
      </w:pPr>
      <w:rPr>
        <w:rFonts w:hint="eastAsia" w:ascii="Times New Roman" w:hAnsi="Times New Roman" w:eastAsia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495C09A1"/>
    <w:multiLevelType w:val="multilevel"/>
    <w:tmpl w:val="495C09A1"/>
    <w:lvl w:ilvl="0" w:tentative="0">
      <w:start w:val="1"/>
      <w:numFmt w:val="bullet"/>
      <w:pStyle w:val="99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9">
    <w:nsid w:val="4A0848EE"/>
    <w:multiLevelType w:val="multilevel"/>
    <w:tmpl w:val="4A0848EE"/>
    <w:lvl w:ilvl="0" w:tentative="0">
      <w:start w:val="1"/>
      <w:numFmt w:val="decimal"/>
      <w:pStyle w:val="346"/>
      <w:lvlText w:val="%1、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E7107F0"/>
    <w:multiLevelType w:val="multilevel"/>
    <w:tmpl w:val="4E7107F0"/>
    <w:lvl w:ilvl="0" w:tentative="0">
      <w:start w:val="1"/>
      <w:numFmt w:val="bullet"/>
      <w:pStyle w:val="158"/>
      <w:lvlText w:val=""/>
      <w:lvlJc w:val="left"/>
      <w:pPr>
        <w:tabs>
          <w:tab w:val="left" w:pos="520"/>
        </w:tabs>
        <w:ind w:left="520" w:hanging="420"/>
      </w:pPr>
      <w:rPr>
        <w:rFonts w:hint="default" w:ascii="Wingdings" w:hAnsi="Wingdings"/>
      </w:rPr>
    </w:lvl>
    <w:lvl w:ilvl="1" w:tentative="0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 w:tentative="0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41">
    <w:nsid w:val="530C3CEC"/>
    <w:multiLevelType w:val="multilevel"/>
    <w:tmpl w:val="530C3CEC"/>
    <w:lvl w:ilvl="0" w:tentative="0">
      <w:start w:val="1"/>
      <w:numFmt w:val="decimal"/>
      <w:pStyle w:val="347"/>
      <w:lvlText w:val="%1、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5495164A"/>
    <w:multiLevelType w:val="multilevel"/>
    <w:tmpl w:val="5495164A"/>
    <w:lvl w:ilvl="0" w:tentative="0">
      <w:start w:val="1"/>
      <w:numFmt w:val="bullet"/>
      <w:pStyle w:val="167"/>
      <w:lvlText w:val=""/>
      <w:lvlJc w:val="left"/>
      <w:pPr>
        <w:tabs>
          <w:tab w:val="left" w:pos="820"/>
        </w:tabs>
        <w:ind w:left="8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55F2666E"/>
    <w:multiLevelType w:val="multilevel"/>
    <w:tmpl w:val="55F2666E"/>
    <w:lvl w:ilvl="0" w:tentative="0">
      <w:start w:val="1"/>
      <w:numFmt w:val="bullet"/>
      <w:pStyle w:val="191"/>
      <w:lvlText w:val="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44">
    <w:nsid w:val="58127520"/>
    <w:multiLevelType w:val="multilevel"/>
    <w:tmpl w:val="58127520"/>
    <w:lvl w:ilvl="0" w:tentative="0">
      <w:start w:val="1"/>
      <w:numFmt w:val="bullet"/>
      <w:pStyle w:val="160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pStyle w:val="161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5">
    <w:nsid w:val="621D3DF3"/>
    <w:multiLevelType w:val="multilevel"/>
    <w:tmpl w:val="621D3DF3"/>
    <w:lvl w:ilvl="0" w:tentative="0">
      <w:start w:val="1"/>
      <w:numFmt w:val="bullet"/>
      <w:pStyle w:val="166"/>
      <w:lvlText w:val=""/>
      <w:lvlJc w:val="left"/>
      <w:pPr>
        <w:tabs>
          <w:tab w:val="left" w:pos="720"/>
        </w:tabs>
        <w:ind w:left="7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646F5328"/>
    <w:multiLevelType w:val="multilevel"/>
    <w:tmpl w:val="646F5328"/>
    <w:lvl w:ilvl="0" w:tentative="0">
      <w:start w:val="1"/>
      <w:numFmt w:val="decimal"/>
      <w:pStyle w:val="78"/>
      <w:lvlText w:val="%1.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EE22324"/>
    <w:multiLevelType w:val="singleLevel"/>
    <w:tmpl w:val="6EE22324"/>
    <w:lvl w:ilvl="0" w:tentative="0">
      <w:start w:val="1"/>
      <w:numFmt w:val="bullet"/>
      <w:pStyle w:val="8"/>
      <w:lvlText w:val="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8">
    <w:nsid w:val="6F4B6AE8"/>
    <w:multiLevelType w:val="singleLevel"/>
    <w:tmpl w:val="6F4B6AE8"/>
    <w:lvl w:ilvl="0" w:tentative="0">
      <w:start w:val="1"/>
      <w:numFmt w:val="bullet"/>
      <w:pStyle w:val="163"/>
      <w:lvlText w:val="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49">
    <w:nsid w:val="734A2ED7"/>
    <w:multiLevelType w:val="multilevel"/>
    <w:tmpl w:val="734A2ED7"/>
    <w:lvl w:ilvl="0" w:tentative="0">
      <w:start w:val="1"/>
      <w:numFmt w:val="ideographDigital"/>
      <w:pStyle w:val="152"/>
      <w:suff w:val="nothing"/>
      <w:lvlText w:val="%1、"/>
      <w:lvlJc w:val="left"/>
      <w:pPr>
        <w:ind w:left="1360" w:firstLine="0"/>
      </w:pPr>
      <w:rPr>
        <w:rFonts w:hint="eastAsia"/>
      </w:rPr>
    </w:lvl>
    <w:lvl w:ilvl="1" w:tentative="0">
      <w:start w:val="1"/>
      <w:numFmt w:val="decimal"/>
      <w:isLgl/>
      <w:suff w:val="nothing"/>
      <w:lvlText w:val="%2."/>
      <w:lvlJc w:val="left"/>
      <w:pPr>
        <w:ind w:left="1360" w:firstLine="403"/>
      </w:pPr>
      <w:rPr>
        <w:rFonts w:hint="eastAsia"/>
      </w:rPr>
    </w:lvl>
    <w:lvl w:ilvl="2" w:tentative="0">
      <w:start w:val="1"/>
      <w:numFmt w:val="decimal"/>
      <w:isLgl/>
      <w:suff w:val="nothing"/>
      <w:lvlText w:val="%2.%3"/>
      <w:lvlJc w:val="left"/>
      <w:pPr>
        <w:ind w:left="1360" w:firstLine="403"/>
      </w:pPr>
      <w:rPr>
        <w:rFonts w:hint="eastAsia"/>
      </w:rPr>
    </w:lvl>
    <w:lvl w:ilvl="3" w:tentative="0">
      <w:start w:val="1"/>
      <w:numFmt w:val="decimal"/>
      <w:isLgl/>
      <w:suff w:val="nothing"/>
      <w:lvlText w:val="%2.%3.%4"/>
      <w:lvlJc w:val="left"/>
      <w:pPr>
        <w:ind w:left="1360" w:firstLine="403"/>
      </w:pPr>
      <w:rPr>
        <w:rFonts w:hint="eastAsia"/>
      </w:rPr>
    </w:lvl>
    <w:lvl w:ilvl="4" w:tentative="0">
      <w:start w:val="1"/>
      <w:numFmt w:val="decimal"/>
      <w:isLgl/>
      <w:suff w:val="nothing"/>
      <w:lvlText w:val="(%5)"/>
      <w:lvlJc w:val="left"/>
      <w:pPr>
        <w:ind w:left="1360" w:firstLine="403"/>
      </w:pPr>
      <w:rPr>
        <w:rFonts w:hint="eastAsia"/>
      </w:rPr>
    </w:lvl>
    <w:lvl w:ilvl="5" w:tentative="0">
      <w:start w:val="1"/>
      <w:numFmt w:val="decimal"/>
      <w:isLgl/>
      <w:suff w:val="nothing"/>
      <w:lvlText w:val="&lt;%6&gt;"/>
      <w:lvlJc w:val="left"/>
      <w:pPr>
        <w:ind w:left="1360" w:firstLine="403"/>
      </w:pPr>
      <w:rPr>
        <w:rFonts w:hint="eastAsia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360" w:firstLine="397"/>
      </w:pPr>
      <w:rPr>
        <w:rFonts w:hint="eastAsia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360" w:firstLine="403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919"/>
        </w:tabs>
        <w:ind w:left="1360" w:firstLine="403"/>
      </w:pPr>
      <w:rPr>
        <w:rFonts w:hint="eastAsia"/>
      </w:rPr>
    </w:lvl>
  </w:abstractNum>
  <w:abstractNum w:abstractNumId="50">
    <w:nsid w:val="75CE2A86"/>
    <w:multiLevelType w:val="multilevel"/>
    <w:tmpl w:val="75CE2A86"/>
    <w:lvl w:ilvl="0" w:tentative="0">
      <w:start w:val="1"/>
      <w:numFmt w:val="decimal"/>
      <w:pStyle w:val="146"/>
      <w:lvlText w:val="(%1) "/>
      <w:lvlJc w:val="left"/>
      <w:pPr>
        <w:tabs>
          <w:tab w:val="left" w:pos="2211"/>
        </w:tabs>
        <w:ind w:left="2211" w:hanging="510"/>
      </w:pPr>
      <w:rPr>
        <w:rFonts w:hint="default" w:ascii="Arial" w:hAnsi="Arial" w:eastAsia="宋体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1">
    <w:nsid w:val="789132D7"/>
    <w:multiLevelType w:val="multilevel"/>
    <w:tmpl w:val="789132D7"/>
    <w:lvl w:ilvl="0" w:tentative="0">
      <w:start w:val="1"/>
      <w:numFmt w:val="bullet"/>
      <w:pStyle w:val="16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2">
    <w:nsid w:val="794D446D"/>
    <w:multiLevelType w:val="multilevel"/>
    <w:tmpl w:val="794D446D"/>
    <w:lvl w:ilvl="0" w:tentative="0">
      <w:start w:val="1"/>
      <w:numFmt w:val="decimal"/>
      <w:pStyle w:val="121"/>
      <w:lvlText w:val="%1)"/>
      <w:lvlJc w:val="left"/>
      <w:pPr>
        <w:ind w:left="3256" w:hanging="420"/>
      </w:pPr>
    </w:lvl>
    <w:lvl w:ilvl="1" w:tentative="0">
      <w:start w:val="1"/>
      <w:numFmt w:val="lowerLetter"/>
      <w:lvlText w:val="%2)"/>
      <w:lvlJc w:val="left"/>
      <w:pPr>
        <w:ind w:left="3676" w:hanging="420"/>
      </w:pPr>
    </w:lvl>
    <w:lvl w:ilvl="2" w:tentative="0">
      <w:start w:val="1"/>
      <w:numFmt w:val="lowerRoman"/>
      <w:lvlText w:val="%3."/>
      <w:lvlJc w:val="right"/>
      <w:pPr>
        <w:ind w:left="4096" w:hanging="420"/>
      </w:pPr>
    </w:lvl>
    <w:lvl w:ilvl="3" w:tentative="0">
      <w:start w:val="1"/>
      <w:numFmt w:val="decimal"/>
      <w:lvlText w:val="%4."/>
      <w:lvlJc w:val="left"/>
      <w:pPr>
        <w:ind w:left="4516" w:hanging="420"/>
      </w:pPr>
    </w:lvl>
    <w:lvl w:ilvl="4" w:tentative="0">
      <w:start w:val="1"/>
      <w:numFmt w:val="lowerLetter"/>
      <w:lvlText w:val="%5)"/>
      <w:lvlJc w:val="left"/>
      <w:pPr>
        <w:ind w:left="4936" w:hanging="420"/>
      </w:pPr>
    </w:lvl>
    <w:lvl w:ilvl="5" w:tentative="0">
      <w:start w:val="1"/>
      <w:numFmt w:val="lowerRoman"/>
      <w:lvlText w:val="%6."/>
      <w:lvlJc w:val="right"/>
      <w:pPr>
        <w:ind w:left="5356" w:hanging="420"/>
      </w:pPr>
    </w:lvl>
    <w:lvl w:ilvl="6" w:tentative="0">
      <w:start w:val="1"/>
      <w:numFmt w:val="decimal"/>
      <w:lvlText w:val="%7."/>
      <w:lvlJc w:val="left"/>
      <w:pPr>
        <w:ind w:left="5776" w:hanging="420"/>
      </w:pPr>
    </w:lvl>
    <w:lvl w:ilvl="7" w:tentative="0">
      <w:start w:val="1"/>
      <w:numFmt w:val="lowerLetter"/>
      <w:lvlText w:val="%8)"/>
      <w:lvlJc w:val="left"/>
      <w:pPr>
        <w:ind w:left="6196" w:hanging="420"/>
      </w:pPr>
    </w:lvl>
    <w:lvl w:ilvl="8" w:tentative="0">
      <w:start w:val="1"/>
      <w:numFmt w:val="lowerRoman"/>
      <w:lvlText w:val="%9."/>
      <w:lvlJc w:val="right"/>
      <w:pPr>
        <w:ind w:left="6616" w:hanging="420"/>
      </w:pPr>
    </w:lvl>
  </w:abstractNum>
  <w:abstractNum w:abstractNumId="53">
    <w:nsid w:val="7F6F214E"/>
    <w:multiLevelType w:val="singleLevel"/>
    <w:tmpl w:val="7F6F214E"/>
    <w:lvl w:ilvl="0" w:tentative="0">
      <w:start w:val="1"/>
      <w:numFmt w:val="bullet"/>
      <w:pStyle w:val="154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30"/>
  </w:num>
  <w:num w:numId="2">
    <w:abstractNumId w:val="47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21"/>
  </w:num>
  <w:num w:numId="9">
    <w:abstractNumId w:val="4"/>
  </w:num>
  <w:num w:numId="10">
    <w:abstractNumId w:val="29"/>
  </w:num>
  <w:num w:numId="11">
    <w:abstractNumId w:val="46"/>
  </w:num>
  <w:num w:numId="12">
    <w:abstractNumId w:val="26"/>
  </w:num>
  <w:num w:numId="13">
    <w:abstractNumId w:val="38"/>
  </w:num>
  <w:num w:numId="14">
    <w:abstractNumId w:val="19"/>
  </w:num>
  <w:num w:numId="15">
    <w:abstractNumId w:val="28"/>
  </w:num>
  <w:num w:numId="16">
    <w:abstractNumId w:val="27"/>
  </w:num>
  <w:num w:numId="17">
    <w:abstractNumId w:val="32"/>
  </w:num>
  <w:num w:numId="18">
    <w:abstractNumId w:val="52"/>
  </w:num>
  <w:num w:numId="19">
    <w:abstractNumId w:val="13"/>
  </w:num>
  <w:num w:numId="20">
    <w:abstractNumId w:val="16"/>
  </w:num>
  <w:num w:numId="21">
    <w:abstractNumId w:val="50"/>
  </w:num>
  <w:num w:numId="22">
    <w:abstractNumId w:val="24"/>
  </w:num>
  <w:num w:numId="23">
    <w:abstractNumId w:val="15"/>
  </w:num>
  <w:num w:numId="24">
    <w:abstractNumId w:val="49"/>
  </w:num>
  <w:num w:numId="25">
    <w:abstractNumId w:val="11"/>
  </w:num>
  <w:num w:numId="26">
    <w:abstractNumId w:val="53"/>
  </w:num>
  <w:num w:numId="27">
    <w:abstractNumId w:val="9"/>
  </w:num>
  <w:num w:numId="28">
    <w:abstractNumId w:val="8"/>
  </w:num>
  <w:num w:numId="29">
    <w:abstractNumId w:val="40"/>
  </w:num>
  <w:num w:numId="30">
    <w:abstractNumId w:val="44"/>
  </w:num>
  <w:num w:numId="31">
    <w:abstractNumId w:val="31"/>
  </w:num>
  <w:num w:numId="32">
    <w:abstractNumId w:val="48"/>
  </w:num>
  <w:num w:numId="33">
    <w:abstractNumId w:val="36"/>
  </w:num>
  <w:num w:numId="34">
    <w:abstractNumId w:val="12"/>
  </w:num>
  <w:num w:numId="35">
    <w:abstractNumId w:val="45"/>
  </w:num>
  <w:num w:numId="36">
    <w:abstractNumId w:val="42"/>
  </w:num>
  <w:num w:numId="37">
    <w:abstractNumId w:val="51"/>
  </w:num>
  <w:num w:numId="38">
    <w:abstractNumId w:val="25"/>
  </w:num>
  <w:num w:numId="39">
    <w:abstractNumId w:val="33"/>
  </w:num>
  <w:num w:numId="40">
    <w:abstractNumId w:val="17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18"/>
  </w:num>
  <w:num w:numId="44">
    <w:abstractNumId w:val="43"/>
  </w:num>
  <w:num w:numId="45">
    <w:abstractNumId w:val="22"/>
  </w:num>
  <w:num w:numId="46">
    <w:abstractNumId w:val="35"/>
  </w:num>
  <w:num w:numId="47">
    <w:abstractNumId w:val="2"/>
  </w:num>
  <w:num w:numId="48">
    <w:abstractNumId w:val="14"/>
  </w:num>
  <w:num w:numId="49">
    <w:abstractNumId w:val="37"/>
  </w:num>
  <w:num w:numId="50">
    <w:abstractNumId w:val="20"/>
  </w:num>
  <w:num w:numId="51">
    <w:abstractNumId w:val="39"/>
  </w:num>
  <w:num w:numId="52">
    <w:abstractNumId w:val="41"/>
  </w:num>
  <w:num w:numId="53">
    <w:abstractNumId w:val="23"/>
  </w:num>
  <w:num w:numId="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attachedTemplate r:id="rId1"/>
  <w:documentProtection w:enforcement="0"/>
  <w:defaultTabStop w:val="315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2F6F"/>
    <w:rsid w:val="000001C5"/>
    <w:rsid w:val="00000463"/>
    <w:rsid w:val="00000759"/>
    <w:rsid w:val="00000B43"/>
    <w:rsid w:val="00000C11"/>
    <w:rsid w:val="00000D8E"/>
    <w:rsid w:val="00001134"/>
    <w:rsid w:val="0000199A"/>
    <w:rsid w:val="00001BFE"/>
    <w:rsid w:val="000024DC"/>
    <w:rsid w:val="0000258D"/>
    <w:rsid w:val="000031B0"/>
    <w:rsid w:val="00003345"/>
    <w:rsid w:val="00003555"/>
    <w:rsid w:val="0000540E"/>
    <w:rsid w:val="00005BB8"/>
    <w:rsid w:val="00005C67"/>
    <w:rsid w:val="00005CE6"/>
    <w:rsid w:val="00005E86"/>
    <w:rsid w:val="00005F87"/>
    <w:rsid w:val="00006418"/>
    <w:rsid w:val="00007398"/>
    <w:rsid w:val="00011264"/>
    <w:rsid w:val="00011768"/>
    <w:rsid w:val="00011EB4"/>
    <w:rsid w:val="000122D8"/>
    <w:rsid w:val="000133AA"/>
    <w:rsid w:val="0001357B"/>
    <w:rsid w:val="00013B59"/>
    <w:rsid w:val="00013C51"/>
    <w:rsid w:val="000144A5"/>
    <w:rsid w:val="00014BDF"/>
    <w:rsid w:val="00015008"/>
    <w:rsid w:val="0001589D"/>
    <w:rsid w:val="00015D42"/>
    <w:rsid w:val="00015F17"/>
    <w:rsid w:val="00016641"/>
    <w:rsid w:val="00016799"/>
    <w:rsid w:val="00016843"/>
    <w:rsid w:val="00016CB7"/>
    <w:rsid w:val="0001745A"/>
    <w:rsid w:val="000176B7"/>
    <w:rsid w:val="000176C1"/>
    <w:rsid w:val="00017C88"/>
    <w:rsid w:val="0002008C"/>
    <w:rsid w:val="000202E8"/>
    <w:rsid w:val="0002104D"/>
    <w:rsid w:val="0002112F"/>
    <w:rsid w:val="00021CB3"/>
    <w:rsid w:val="00021EF0"/>
    <w:rsid w:val="00022ABD"/>
    <w:rsid w:val="0002365C"/>
    <w:rsid w:val="00023747"/>
    <w:rsid w:val="000248FE"/>
    <w:rsid w:val="0002610B"/>
    <w:rsid w:val="00026686"/>
    <w:rsid w:val="00026944"/>
    <w:rsid w:val="00027DF2"/>
    <w:rsid w:val="00030857"/>
    <w:rsid w:val="00030A81"/>
    <w:rsid w:val="0003177F"/>
    <w:rsid w:val="00033C8D"/>
    <w:rsid w:val="00033D6D"/>
    <w:rsid w:val="00034133"/>
    <w:rsid w:val="000344F9"/>
    <w:rsid w:val="00035000"/>
    <w:rsid w:val="00035C19"/>
    <w:rsid w:val="0003643E"/>
    <w:rsid w:val="00036B06"/>
    <w:rsid w:val="00037A79"/>
    <w:rsid w:val="00037FB8"/>
    <w:rsid w:val="00040D55"/>
    <w:rsid w:val="00040D9F"/>
    <w:rsid w:val="00041CE0"/>
    <w:rsid w:val="00041DFE"/>
    <w:rsid w:val="000421D1"/>
    <w:rsid w:val="00043F3A"/>
    <w:rsid w:val="0004460C"/>
    <w:rsid w:val="00044D4A"/>
    <w:rsid w:val="0004589E"/>
    <w:rsid w:val="00046025"/>
    <w:rsid w:val="000465AC"/>
    <w:rsid w:val="000501A0"/>
    <w:rsid w:val="00050822"/>
    <w:rsid w:val="000515F0"/>
    <w:rsid w:val="0005168E"/>
    <w:rsid w:val="00051A57"/>
    <w:rsid w:val="00051ED6"/>
    <w:rsid w:val="00052044"/>
    <w:rsid w:val="00052EE1"/>
    <w:rsid w:val="000546AF"/>
    <w:rsid w:val="00054996"/>
    <w:rsid w:val="000565FD"/>
    <w:rsid w:val="00056F11"/>
    <w:rsid w:val="000601AC"/>
    <w:rsid w:val="000609BA"/>
    <w:rsid w:val="00060CFD"/>
    <w:rsid w:val="0006142F"/>
    <w:rsid w:val="000616E8"/>
    <w:rsid w:val="00062CAF"/>
    <w:rsid w:val="00062EA0"/>
    <w:rsid w:val="00065C47"/>
    <w:rsid w:val="00065D9E"/>
    <w:rsid w:val="00067407"/>
    <w:rsid w:val="00067562"/>
    <w:rsid w:val="00067773"/>
    <w:rsid w:val="00067B5F"/>
    <w:rsid w:val="0007133D"/>
    <w:rsid w:val="00071741"/>
    <w:rsid w:val="0007177E"/>
    <w:rsid w:val="0007205B"/>
    <w:rsid w:val="00073D77"/>
    <w:rsid w:val="00073FF9"/>
    <w:rsid w:val="00075CC0"/>
    <w:rsid w:val="000801B6"/>
    <w:rsid w:val="00080532"/>
    <w:rsid w:val="00080A42"/>
    <w:rsid w:val="00081216"/>
    <w:rsid w:val="00081650"/>
    <w:rsid w:val="000821DB"/>
    <w:rsid w:val="0008246C"/>
    <w:rsid w:val="000824EE"/>
    <w:rsid w:val="00083615"/>
    <w:rsid w:val="00083643"/>
    <w:rsid w:val="000838BD"/>
    <w:rsid w:val="0008393F"/>
    <w:rsid w:val="00086BBB"/>
    <w:rsid w:val="00087F14"/>
    <w:rsid w:val="00090A8A"/>
    <w:rsid w:val="00090C27"/>
    <w:rsid w:val="00091B4E"/>
    <w:rsid w:val="00091CA0"/>
    <w:rsid w:val="00092706"/>
    <w:rsid w:val="00093AAF"/>
    <w:rsid w:val="00093AEF"/>
    <w:rsid w:val="00093C8F"/>
    <w:rsid w:val="000943B0"/>
    <w:rsid w:val="000943ED"/>
    <w:rsid w:val="0009479B"/>
    <w:rsid w:val="000948B7"/>
    <w:rsid w:val="00094C72"/>
    <w:rsid w:val="00094ED9"/>
    <w:rsid w:val="0009646E"/>
    <w:rsid w:val="00096CAC"/>
    <w:rsid w:val="00097BC6"/>
    <w:rsid w:val="000A0556"/>
    <w:rsid w:val="000A126D"/>
    <w:rsid w:val="000A1496"/>
    <w:rsid w:val="000A1793"/>
    <w:rsid w:val="000A1E59"/>
    <w:rsid w:val="000A315F"/>
    <w:rsid w:val="000A35F9"/>
    <w:rsid w:val="000A3622"/>
    <w:rsid w:val="000A3958"/>
    <w:rsid w:val="000A3B17"/>
    <w:rsid w:val="000A407F"/>
    <w:rsid w:val="000A4210"/>
    <w:rsid w:val="000A4554"/>
    <w:rsid w:val="000A4823"/>
    <w:rsid w:val="000A4B56"/>
    <w:rsid w:val="000A4F61"/>
    <w:rsid w:val="000A5A13"/>
    <w:rsid w:val="000A5BEB"/>
    <w:rsid w:val="000A6CF6"/>
    <w:rsid w:val="000A7A12"/>
    <w:rsid w:val="000B0480"/>
    <w:rsid w:val="000B09AE"/>
    <w:rsid w:val="000B09C0"/>
    <w:rsid w:val="000B0CBA"/>
    <w:rsid w:val="000B1631"/>
    <w:rsid w:val="000B20B3"/>
    <w:rsid w:val="000B2351"/>
    <w:rsid w:val="000B24BB"/>
    <w:rsid w:val="000B259A"/>
    <w:rsid w:val="000B2BFE"/>
    <w:rsid w:val="000B2CA2"/>
    <w:rsid w:val="000B37EB"/>
    <w:rsid w:val="000B4515"/>
    <w:rsid w:val="000B48D0"/>
    <w:rsid w:val="000B4B73"/>
    <w:rsid w:val="000B4C3E"/>
    <w:rsid w:val="000B4F0C"/>
    <w:rsid w:val="000B5546"/>
    <w:rsid w:val="000B589F"/>
    <w:rsid w:val="000B5CCB"/>
    <w:rsid w:val="000B60FA"/>
    <w:rsid w:val="000B69D0"/>
    <w:rsid w:val="000B6D16"/>
    <w:rsid w:val="000B73BB"/>
    <w:rsid w:val="000B74DC"/>
    <w:rsid w:val="000B756C"/>
    <w:rsid w:val="000B769A"/>
    <w:rsid w:val="000C04BC"/>
    <w:rsid w:val="000C096B"/>
    <w:rsid w:val="000C168D"/>
    <w:rsid w:val="000C170E"/>
    <w:rsid w:val="000C1A53"/>
    <w:rsid w:val="000C1BBA"/>
    <w:rsid w:val="000C1EE5"/>
    <w:rsid w:val="000C2B01"/>
    <w:rsid w:val="000C2E75"/>
    <w:rsid w:val="000C34BD"/>
    <w:rsid w:val="000C3F9E"/>
    <w:rsid w:val="000C4404"/>
    <w:rsid w:val="000C5193"/>
    <w:rsid w:val="000C5FE0"/>
    <w:rsid w:val="000C6034"/>
    <w:rsid w:val="000C634C"/>
    <w:rsid w:val="000C6568"/>
    <w:rsid w:val="000C6821"/>
    <w:rsid w:val="000C6C03"/>
    <w:rsid w:val="000C6F83"/>
    <w:rsid w:val="000D0045"/>
    <w:rsid w:val="000D00AD"/>
    <w:rsid w:val="000D00E0"/>
    <w:rsid w:val="000D0A65"/>
    <w:rsid w:val="000D154F"/>
    <w:rsid w:val="000D176D"/>
    <w:rsid w:val="000D209B"/>
    <w:rsid w:val="000D24BE"/>
    <w:rsid w:val="000D293F"/>
    <w:rsid w:val="000D2F48"/>
    <w:rsid w:val="000D2F79"/>
    <w:rsid w:val="000D3374"/>
    <w:rsid w:val="000D34DD"/>
    <w:rsid w:val="000D358B"/>
    <w:rsid w:val="000D3653"/>
    <w:rsid w:val="000D3B4F"/>
    <w:rsid w:val="000D45A4"/>
    <w:rsid w:val="000D4786"/>
    <w:rsid w:val="000D4A4F"/>
    <w:rsid w:val="000D4E46"/>
    <w:rsid w:val="000D5035"/>
    <w:rsid w:val="000D5853"/>
    <w:rsid w:val="000D6A6F"/>
    <w:rsid w:val="000D7EDE"/>
    <w:rsid w:val="000E044D"/>
    <w:rsid w:val="000E0AE4"/>
    <w:rsid w:val="000E0E29"/>
    <w:rsid w:val="000E115F"/>
    <w:rsid w:val="000E13AA"/>
    <w:rsid w:val="000E1B86"/>
    <w:rsid w:val="000E2612"/>
    <w:rsid w:val="000E3137"/>
    <w:rsid w:val="000E3991"/>
    <w:rsid w:val="000E456D"/>
    <w:rsid w:val="000E5098"/>
    <w:rsid w:val="000E5C6C"/>
    <w:rsid w:val="000E60C6"/>
    <w:rsid w:val="000E6B94"/>
    <w:rsid w:val="000E71C0"/>
    <w:rsid w:val="000E7807"/>
    <w:rsid w:val="000E7C0D"/>
    <w:rsid w:val="000E7D62"/>
    <w:rsid w:val="000F16EB"/>
    <w:rsid w:val="000F1837"/>
    <w:rsid w:val="000F1B9A"/>
    <w:rsid w:val="000F2E03"/>
    <w:rsid w:val="000F3168"/>
    <w:rsid w:val="000F387C"/>
    <w:rsid w:val="000F3B79"/>
    <w:rsid w:val="000F3BF3"/>
    <w:rsid w:val="000F477C"/>
    <w:rsid w:val="000F4D01"/>
    <w:rsid w:val="000F511B"/>
    <w:rsid w:val="000F5314"/>
    <w:rsid w:val="000F5F66"/>
    <w:rsid w:val="00100266"/>
    <w:rsid w:val="0010072E"/>
    <w:rsid w:val="00100DF5"/>
    <w:rsid w:val="00100E1B"/>
    <w:rsid w:val="0010181C"/>
    <w:rsid w:val="00101A60"/>
    <w:rsid w:val="00101CBE"/>
    <w:rsid w:val="00101FE2"/>
    <w:rsid w:val="00102872"/>
    <w:rsid w:val="00102C9F"/>
    <w:rsid w:val="00102EBB"/>
    <w:rsid w:val="0010312C"/>
    <w:rsid w:val="00103E5C"/>
    <w:rsid w:val="00103FED"/>
    <w:rsid w:val="00104084"/>
    <w:rsid w:val="0010457F"/>
    <w:rsid w:val="00104ADA"/>
    <w:rsid w:val="00104FCC"/>
    <w:rsid w:val="00105036"/>
    <w:rsid w:val="00105633"/>
    <w:rsid w:val="00105B5A"/>
    <w:rsid w:val="00105E3C"/>
    <w:rsid w:val="0010655B"/>
    <w:rsid w:val="0010769B"/>
    <w:rsid w:val="00107A97"/>
    <w:rsid w:val="00107B02"/>
    <w:rsid w:val="00110211"/>
    <w:rsid w:val="00110223"/>
    <w:rsid w:val="00111009"/>
    <w:rsid w:val="00112E78"/>
    <w:rsid w:val="0011388A"/>
    <w:rsid w:val="00114682"/>
    <w:rsid w:val="00114C6F"/>
    <w:rsid w:val="00114F58"/>
    <w:rsid w:val="001151BF"/>
    <w:rsid w:val="00115D63"/>
    <w:rsid w:val="00116763"/>
    <w:rsid w:val="00117AD2"/>
    <w:rsid w:val="00120D95"/>
    <w:rsid w:val="00121B38"/>
    <w:rsid w:val="001221D1"/>
    <w:rsid w:val="001221D4"/>
    <w:rsid w:val="00122D0B"/>
    <w:rsid w:val="00122F1B"/>
    <w:rsid w:val="0012338B"/>
    <w:rsid w:val="0012344E"/>
    <w:rsid w:val="0012420E"/>
    <w:rsid w:val="00124277"/>
    <w:rsid w:val="001244AE"/>
    <w:rsid w:val="00124683"/>
    <w:rsid w:val="00124A8A"/>
    <w:rsid w:val="00124D29"/>
    <w:rsid w:val="00125213"/>
    <w:rsid w:val="00125AC5"/>
    <w:rsid w:val="00125DF3"/>
    <w:rsid w:val="00125FED"/>
    <w:rsid w:val="00126272"/>
    <w:rsid w:val="0012674F"/>
    <w:rsid w:val="00126B8E"/>
    <w:rsid w:val="001270AD"/>
    <w:rsid w:val="001304F7"/>
    <w:rsid w:val="00130AFE"/>
    <w:rsid w:val="00130B0E"/>
    <w:rsid w:val="00131303"/>
    <w:rsid w:val="00131EE3"/>
    <w:rsid w:val="00132D38"/>
    <w:rsid w:val="00132F50"/>
    <w:rsid w:val="0013377F"/>
    <w:rsid w:val="00134236"/>
    <w:rsid w:val="00134250"/>
    <w:rsid w:val="0013490C"/>
    <w:rsid w:val="00134A3A"/>
    <w:rsid w:val="0013574A"/>
    <w:rsid w:val="001359B0"/>
    <w:rsid w:val="001359CC"/>
    <w:rsid w:val="00135C9B"/>
    <w:rsid w:val="0013600C"/>
    <w:rsid w:val="00136210"/>
    <w:rsid w:val="001374E1"/>
    <w:rsid w:val="00137B38"/>
    <w:rsid w:val="00137D70"/>
    <w:rsid w:val="0014134B"/>
    <w:rsid w:val="00142936"/>
    <w:rsid w:val="00142A6D"/>
    <w:rsid w:val="00142DBF"/>
    <w:rsid w:val="00143521"/>
    <w:rsid w:val="00143657"/>
    <w:rsid w:val="001436E0"/>
    <w:rsid w:val="00144F79"/>
    <w:rsid w:val="00144FDF"/>
    <w:rsid w:val="00146630"/>
    <w:rsid w:val="001478DF"/>
    <w:rsid w:val="0015047B"/>
    <w:rsid w:val="001508F1"/>
    <w:rsid w:val="00150DB1"/>
    <w:rsid w:val="00150ECF"/>
    <w:rsid w:val="0015149A"/>
    <w:rsid w:val="00152EEA"/>
    <w:rsid w:val="00153217"/>
    <w:rsid w:val="0015365B"/>
    <w:rsid w:val="00153A15"/>
    <w:rsid w:val="001540A6"/>
    <w:rsid w:val="001541E6"/>
    <w:rsid w:val="00154B36"/>
    <w:rsid w:val="0015551E"/>
    <w:rsid w:val="00155946"/>
    <w:rsid w:val="0015610F"/>
    <w:rsid w:val="00156B54"/>
    <w:rsid w:val="0015752F"/>
    <w:rsid w:val="0015765E"/>
    <w:rsid w:val="00157F15"/>
    <w:rsid w:val="00157FBD"/>
    <w:rsid w:val="001607B1"/>
    <w:rsid w:val="00160A86"/>
    <w:rsid w:val="00160AA0"/>
    <w:rsid w:val="0016163D"/>
    <w:rsid w:val="0016242C"/>
    <w:rsid w:val="00162434"/>
    <w:rsid w:val="001632B4"/>
    <w:rsid w:val="00163DC5"/>
    <w:rsid w:val="00163E23"/>
    <w:rsid w:val="00164319"/>
    <w:rsid w:val="00164B25"/>
    <w:rsid w:val="00164E26"/>
    <w:rsid w:val="0016571B"/>
    <w:rsid w:val="0016594C"/>
    <w:rsid w:val="00165BAD"/>
    <w:rsid w:val="00166643"/>
    <w:rsid w:val="00166811"/>
    <w:rsid w:val="00167245"/>
    <w:rsid w:val="001677C7"/>
    <w:rsid w:val="00167B0D"/>
    <w:rsid w:val="00167E83"/>
    <w:rsid w:val="0017084B"/>
    <w:rsid w:val="001709C3"/>
    <w:rsid w:val="00170EBF"/>
    <w:rsid w:val="00171167"/>
    <w:rsid w:val="00173658"/>
    <w:rsid w:val="001747AD"/>
    <w:rsid w:val="00174895"/>
    <w:rsid w:val="001749F8"/>
    <w:rsid w:val="00174B9B"/>
    <w:rsid w:val="00175DAA"/>
    <w:rsid w:val="00176108"/>
    <w:rsid w:val="001771A1"/>
    <w:rsid w:val="001775DB"/>
    <w:rsid w:val="001775E7"/>
    <w:rsid w:val="00177711"/>
    <w:rsid w:val="00180003"/>
    <w:rsid w:val="001805EA"/>
    <w:rsid w:val="001813A7"/>
    <w:rsid w:val="00181B8E"/>
    <w:rsid w:val="00181EDF"/>
    <w:rsid w:val="001834C3"/>
    <w:rsid w:val="00183BBA"/>
    <w:rsid w:val="00184759"/>
    <w:rsid w:val="00184D06"/>
    <w:rsid w:val="00184F97"/>
    <w:rsid w:val="0018541C"/>
    <w:rsid w:val="00185A75"/>
    <w:rsid w:val="00186947"/>
    <w:rsid w:val="00187005"/>
    <w:rsid w:val="0018721E"/>
    <w:rsid w:val="00187DA9"/>
    <w:rsid w:val="00187FE2"/>
    <w:rsid w:val="00190049"/>
    <w:rsid w:val="00190276"/>
    <w:rsid w:val="0019040E"/>
    <w:rsid w:val="00190788"/>
    <w:rsid w:val="00191395"/>
    <w:rsid w:val="0019193A"/>
    <w:rsid w:val="00192835"/>
    <w:rsid w:val="001933A8"/>
    <w:rsid w:val="001942DE"/>
    <w:rsid w:val="001942EA"/>
    <w:rsid w:val="0019436C"/>
    <w:rsid w:val="00194A40"/>
    <w:rsid w:val="00196E68"/>
    <w:rsid w:val="00196EF7"/>
    <w:rsid w:val="00196FCE"/>
    <w:rsid w:val="00197485"/>
    <w:rsid w:val="00197A9E"/>
    <w:rsid w:val="00197BB1"/>
    <w:rsid w:val="001A1382"/>
    <w:rsid w:val="001A139C"/>
    <w:rsid w:val="001A194D"/>
    <w:rsid w:val="001A1B2C"/>
    <w:rsid w:val="001A2AAC"/>
    <w:rsid w:val="001A3031"/>
    <w:rsid w:val="001A45D2"/>
    <w:rsid w:val="001A4B22"/>
    <w:rsid w:val="001A5FD7"/>
    <w:rsid w:val="001A6955"/>
    <w:rsid w:val="001A734F"/>
    <w:rsid w:val="001B0594"/>
    <w:rsid w:val="001B069F"/>
    <w:rsid w:val="001B0C0D"/>
    <w:rsid w:val="001B0F8C"/>
    <w:rsid w:val="001B11F2"/>
    <w:rsid w:val="001B16B0"/>
    <w:rsid w:val="001B2197"/>
    <w:rsid w:val="001B25F7"/>
    <w:rsid w:val="001B3E7A"/>
    <w:rsid w:val="001B5503"/>
    <w:rsid w:val="001B5724"/>
    <w:rsid w:val="001B5BAE"/>
    <w:rsid w:val="001B62E8"/>
    <w:rsid w:val="001B64D1"/>
    <w:rsid w:val="001B654B"/>
    <w:rsid w:val="001B673B"/>
    <w:rsid w:val="001B7078"/>
    <w:rsid w:val="001B707C"/>
    <w:rsid w:val="001B7571"/>
    <w:rsid w:val="001B7D39"/>
    <w:rsid w:val="001C0117"/>
    <w:rsid w:val="001C031F"/>
    <w:rsid w:val="001C090B"/>
    <w:rsid w:val="001C0ECF"/>
    <w:rsid w:val="001C13A5"/>
    <w:rsid w:val="001C1E54"/>
    <w:rsid w:val="001C2012"/>
    <w:rsid w:val="001C23A5"/>
    <w:rsid w:val="001C32E5"/>
    <w:rsid w:val="001C3A90"/>
    <w:rsid w:val="001C3E0D"/>
    <w:rsid w:val="001C41D9"/>
    <w:rsid w:val="001C4E63"/>
    <w:rsid w:val="001C4E8A"/>
    <w:rsid w:val="001C63B6"/>
    <w:rsid w:val="001C63F9"/>
    <w:rsid w:val="001C6502"/>
    <w:rsid w:val="001C67EB"/>
    <w:rsid w:val="001C7E8C"/>
    <w:rsid w:val="001D005A"/>
    <w:rsid w:val="001D0381"/>
    <w:rsid w:val="001D106E"/>
    <w:rsid w:val="001D2798"/>
    <w:rsid w:val="001D2FBE"/>
    <w:rsid w:val="001D3266"/>
    <w:rsid w:val="001D3781"/>
    <w:rsid w:val="001D42EE"/>
    <w:rsid w:val="001D5AB7"/>
    <w:rsid w:val="001D5C25"/>
    <w:rsid w:val="001D629C"/>
    <w:rsid w:val="001D62E4"/>
    <w:rsid w:val="001D713F"/>
    <w:rsid w:val="001D775C"/>
    <w:rsid w:val="001D7F32"/>
    <w:rsid w:val="001E135B"/>
    <w:rsid w:val="001E1596"/>
    <w:rsid w:val="001E1D24"/>
    <w:rsid w:val="001E2792"/>
    <w:rsid w:val="001E2C51"/>
    <w:rsid w:val="001E2DAA"/>
    <w:rsid w:val="001E45F5"/>
    <w:rsid w:val="001E4D74"/>
    <w:rsid w:val="001E538A"/>
    <w:rsid w:val="001E53B3"/>
    <w:rsid w:val="001E53B9"/>
    <w:rsid w:val="001E5893"/>
    <w:rsid w:val="001E6022"/>
    <w:rsid w:val="001E6A4A"/>
    <w:rsid w:val="001E70BC"/>
    <w:rsid w:val="001E73DD"/>
    <w:rsid w:val="001E7EA3"/>
    <w:rsid w:val="001E7F58"/>
    <w:rsid w:val="001F129A"/>
    <w:rsid w:val="001F16F9"/>
    <w:rsid w:val="001F280B"/>
    <w:rsid w:val="001F285A"/>
    <w:rsid w:val="001F287A"/>
    <w:rsid w:val="001F2DCC"/>
    <w:rsid w:val="001F3452"/>
    <w:rsid w:val="001F3700"/>
    <w:rsid w:val="001F3934"/>
    <w:rsid w:val="001F488E"/>
    <w:rsid w:val="001F5142"/>
    <w:rsid w:val="001F51AE"/>
    <w:rsid w:val="001F55F9"/>
    <w:rsid w:val="001F5922"/>
    <w:rsid w:val="001F5B1B"/>
    <w:rsid w:val="001F65CE"/>
    <w:rsid w:val="001F6A16"/>
    <w:rsid w:val="001F6C6C"/>
    <w:rsid w:val="001F7251"/>
    <w:rsid w:val="001F7469"/>
    <w:rsid w:val="001F7597"/>
    <w:rsid w:val="001F7D4A"/>
    <w:rsid w:val="00201172"/>
    <w:rsid w:val="002011BB"/>
    <w:rsid w:val="002011CD"/>
    <w:rsid w:val="00201261"/>
    <w:rsid w:val="002025F3"/>
    <w:rsid w:val="0020385E"/>
    <w:rsid w:val="00203FCF"/>
    <w:rsid w:val="002047C2"/>
    <w:rsid w:val="00205495"/>
    <w:rsid w:val="002055E8"/>
    <w:rsid w:val="002058A0"/>
    <w:rsid w:val="0020660C"/>
    <w:rsid w:val="00206732"/>
    <w:rsid w:val="0021003E"/>
    <w:rsid w:val="002101D7"/>
    <w:rsid w:val="00210263"/>
    <w:rsid w:val="00210268"/>
    <w:rsid w:val="002106E1"/>
    <w:rsid w:val="00210F09"/>
    <w:rsid w:val="00211587"/>
    <w:rsid w:val="00211973"/>
    <w:rsid w:val="002129BB"/>
    <w:rsid w:val="00212D11"/>
    <w:rsid w:val="0021301E"/>
    <w:rsid w:val="00213EEA"/>
    <w:rsid w:val="002149F4"/>
    <w:rsid w:val="00214EFD"/>
    <w:rsid w:val="00215BE3"/>
    <w:rsid w:val="00215DC0"/>
    <w:rsid w:val="002162C9"/>
    <w:rsid w:val="00217470"/>
    <w:rsid w:val="002176E2"/>
    <w:rsid w:val="002179C6"/>
    <w:rsid w:val="00221398"/>
    <w:rsid w:val="002213B9"/>
    <w:rsid w:val="00221AD8"/>
    <w:rsid w:val="00221B14"/>
    <w:rsid w:val="002226B6"/>
    <w:rsid w:val="00222A6A"/>
    <w:rsid w:val="00222BF1"/>
    <w:rsid w:val="00224001"/>
    <w:rsid w:val="002249D5"/>
    <w:rsid w:val="002258AC"/>
    <w:rsid w:val="00226E8D"/>
    <w:rsid w:val="00227385"/>
    <w:rsid w:val="00230409"/>
    <w:rsid w:val="002305C0"/>
    <w:rsid w:val="002308F7"/>
    <w:rsid w:val="002311C6"/>
    <w:rsid w:val="00231249"/>
    <w:rsid w:val="0023145E"/>
    <w:rsid w:val="00231B53"/>
    <w:rsid w:val="002324CF"/>
    <w:rsid w:val="00233CD9"/>
    <w:rsid w:val="00233E2C"/>
    <w:rsid w:val="00234459"/>
    <w:rsid w:val="00234502"/>
    <w:rsid w:val="0023506F"/>
    <w:rsid w:val="00235FA2"/>
    <w:rsid w:val="00237399"/>
    <w:rsid w:val="00241386"/>
    <w:rsid w:val="002416CA"/>
    <w:rsid w:val="00241B2E"/>
    <w:rsid w:val="00242039"/>
    <w:rsid w:val="002423D7"/>
    <w:rsid w:val="00242B26"/>
    <w:rsid w:val="00243773"/>
    <w:rsid w:val="00243BE6"/>
    <w:rsid w:val="00243D4A"/>
    <w:rsid w:val="0024415B"/>
    <w:rsid w:val="002457E6"/>
    <w:rsid w:val="00247D4D"/>
    <w:rsid w:val="002500C1"/>
    <w:rsid w:val="002502D4"/>
    <w:rsid w:val="002510D7"/>
    <w:rsid w:val="00251BD3"/>
    <w:rsid w:val="00251E8B"/>
    <w:rsid w:val="0025252B"/>
    <w:rsid w:val="00252922"/>
    <w:rsid w:val="002530DE"/>
    <w:rsid w:val="00254210"/>
    <w:rsid w:val="00254451"/>
    <w:rsid w:val="0025455A"/>
    <w:rsid w:val="00255850"/>
    <w:rsid w:val="002561AF"/>
    <w:rsid w:val="0025696C"/>
    <w:rsid w:val="0025718A"/>
    <w:rsid w:val="0025729C"/>
    <w:rsid w:val="00261EB6"/>
    <w:rsid w:val="00262050"/>
    <w:rsid w:val="0026251E"/>
    <w:rsid w:val="0026273F"/>
    <w:rsid w:val="00262A8A"/>
    <w:rsid w:val="00262CD1"/>
    <w:rsid w:val="00262CEE"/>
    <w:rsid w:val="0026314F"/>
    <w:rsid w:val="00263409"/>
    <w:rsid w:val="00263546"/>
    <w:rsid w:val="00263976"/>
    <w:rsid w:val="00263D3C"/>
    <w:rsid w:val="0026432B"/>
    <w:rsid w:val="00270231"/>
    <w:rsid w:val="002706BB"/>
    <w:rsid w:val="002706E5"/>
    <w:rsid w:val="00270C22"/>
    <w:rsid w:val="002710DC"/>
    <w:rsid w:val="002717E1"/>
    <w:rsid w:val="00271A6E"/>
    <w:rsid w:val="00272BC0"/>
    <w:rsid w:val="002744EA"/>
    <w:rsid w:val="002747C8"/>
    <w:rsid w:val="00274C31"/>
    <w:rsid w:val="00274E4B"/>
    <w:rsid w:val="00274F3C"/>
    <w:rsid w:val="00275B55"/>
    <w:rsid w:val="00276465"/>
    <w:rsid w:val="0027678A"/>
    <w:rsid w:val="00277FD7"/>
    <w:rsid w:val="002807A0"/>
    <w:rsid w:val="00280B6A"/>
    <w:rsid w:val="00280E7F"/>
    <w:rsid w:val="00280EBF"/>
    <w:rsid w:val="0028131C"/>
    <w:rsid w:val="00281A92"/>
    <w:rsid w:val="00281B77"/>
    <w:rsid w:val="00282311"/>
    <w:rsid w:val="00282A57"/>
    <w:rsid w:val="00282C56"/>
    <w:rsid w:val="00283269"/>
    <w:rsid w:val="00283984"/>
    <w:rsid w:val="002842D2"/>
    <w:rsid w:val="00284B43"/>
    <w:rsid w:val="00284F8E"/>
    <w:rsid w:val="00285552"/>
    <w:rsid w:val="00285CA1"/>
    <w:rsid w:val="00285E79"/>
    <w:rsid w:val="0028622C"/>
    <w:rsid w:val="00286C0A"/>
    <w:rsid w:val="002870F4"/>
    <w:rsid w:val="0028793E"/>
    <w:rsid w:val="00287B72"/>
    <w:rsid w:val="002901B2"/>
    <w:rsid w:val="0029072B"/>
    <w:rsid w:val="00291474"/>
    <w:rsid w:val="002918A6"/>
    <w:rsid w:val="00292221"/>
    <w:rsid w:val="00292363"/>
    <w:rsid w:val="002928CC"/>
    <w:rsid w:val="002937D4"/>
    <w:rsid w:val="00293996"/>
    <w:rsid w:val="00293E8B"/>
    <w:rsid w:val="002940D2"/>
    <w:rsid w:val="00294EA2"/>
    <w:rsid w:val="00296727"/>
    <w:rsid w:val="00296E10"/>
    <w:rsid w:val="002970E6"/>
    <w:rsid w:val="002A03B8"/>
    <w:rsid w:val="002A0AD8"/>
    <w:rsid w:val="002A2173"/>
    <w:rsid w:val="002A22A2"/>
    <w:rsid w:val="002A2A05"/>
    <w:rsid w:val="002A30B8"/>
    <w:rsid w:val="002A31BE"/>
    <w:rsid w:val="002A3917"/>
    <w:rsid w:val="002A3B86"/>
    <w:rsid w:val="002A3ED2"/>
    <w:rsid w:val="002A4610"/>
    <w:rsid w:val="002A47DC"/>
    <w:rsid w:val="002A4AD2"/>
    <w:rsid w:val="002A4BDA"/>
    <w:rsid w:val="002A4DDC"/>
    <w:rsid w:val="002A52C4"/>
    <w:rsid w:val="002A53A0"/>
    <w:rsid w:val="002A5638"/>
    <w:rsid w:val="002A5ADC"/>
    <w:rsid w:val="002A67AD"/>
    <w:rsid w:val="002A6A0D"/>
    <w:rsid w:val="002A7689"/>
    <w:rsid w:val="002A76A5"/>
    <w:rsid w:val="002A7866"/>
    <w:rsid w:val="002B0439"/>
    <w:rsid w:val="002B0448"/>
    <w:rsid w:val="002B052E"/>
    <w:rsid w:val="002B09BA"/>
    <w:rsid w:val="002B0C88"/>
    <w:rsid w:val="002B0D22"/>
    <w:rsid w:val="002B107C"/>
    <w:rsid w:val="002B18A7"/>
    <w:rsid w:val="002B1ADE"/>
    <w:rsid w:val="002B1BD8"/>
    <w:rsid w:val="002B233B"/>
    <w:rsid w:val="002B3405"/>
    <w:rsid w:val="002B3AFD"/>
    <w:rsid w:val="002B66EB"/>
    <w:rsid w:val="002B6E33"/>
    <w:rsid w:val="002B6F80"/>
    <w:rsid w:val="002C0076"/>
    <w:rsid w:val="002C03BD"/>
    <w:rsid w:val="002C0E41"/>
    <w:rsid w:val="002C1232"/>
    <w:rsid w:val="002C1607"/>
    <w:rsid w:val="002C1671"/>
    <w:rsid w:val="002C1B07"/>
    <w:rsid w:val="002C1EB2"/>
    <w:rsid w:val="002C252A"/>
    <w:rsid w:val="002C256D"/>
    <w:rsid w:val="002C3118"/>
    <w:rsid w:val="002C35AA"/>
    <w:rsid w:val="002C3614"/>
    <w:rsid w:val="002C41D0"/>
    <w:rsid w:val="002C4727"/>
    <w:rsid w:val="002C4981"/>
    <w:rsid w:val="002C4B75"/>
    <w:rsid w:val="002C58E0"/>
    <w:rsid w:val="002C5989"/>
    <w:rsid w:val="002C5C77"/>
    <w:rsid w:val="002C5EE1"/>
    <w:rsid w:val="002C62F7"/>
    <w:rsid w:val="002C7572"/>
    <w:rsid w:val="002C7E4D"/>
    <w:rsid w:val="002D03BF"/>
    <w:rsid w:val="002D0A35"/>
    <w:rsid w:val="002D0E05"/>
    <w:rsid w:val="002D18AA"/>
    <w:rsid w:val="002D19E0"/>
    <w:rsid w:val="002D278D"/>
    <w:rsid w:val="002D2874"/>
    <w:rsid w:val="002D2BAD"/>
    <w:rsid w:val="002D360E"/>
    <w:rsid w:val="002D3C50"/>
    <w:rsid w:val="002D4762"/>
    <w:rsid w:val="002D4FDC"/>
    <w:rsid w:val="002D5103"/>
    <w:rsid w:val="002D5368"/>
    <w:rsid w:val="002D5780"/>
    <w:rsid w:val="002D5872"/>
    <w:rsid w:val="002D627E"/>
    <w:rsid w:val="002D678B"/>
    <w:rsid w:val="002D697E"/>
    <w:rsid w:val="002D7FFA"/>
    <w:rsid w:val="002E2277"/>
    <w:rsid w:val="002E2926"/>
    <w:rsid w:val="002E3343"/>
    <w:rsid w:val="002E33F6"/>
    <w:rsid w:val="002E38BB"/>
    <w:rsid w:val="002E3B55"/>
    <w:rsid w:val="002E49DC"/>
    <w:rsid w:val="002E57EF"/>
    <w:rsid w:val="002E6CCD"/>
    <w:rsid w:val="002E71A3"/>
    <w:rsid w:val="002F067A"/>
    <w:rsid w:val="002F0923"/>
    <w:rsid w:val="002F099A"/>
    <w:rsid w:val="002F0E23"/>
    <w:rsid w:val="002F0E5A"/>
    <w:rsid w:val="002F0EE8"/>
    <w:rsid w:val="002F1101"/>
    <w:rsid w:val="002F1C5D"/>
    <w:rsid w:val="002F23DF"/>
    <w:rsid w:val="002F3234"/>
    <w:rsid w:val="002F4217"/>
    <w:rsid w:val="002F4322"/>
    <w:rsid w:val="002F4A1A"/>
    <w:rsid w:val="002F4C6F"/>
    <w:rsid w:val="002F512D"/>
    <w:rsid w:val="002F5668"/>
    <w:rsid w:val="002F6050"/>
    <w:rsid w:val="002F66DC"/>
    <w:rsid w:val="002F6736"/>
    <w:rsid w:val="002F6C54"/>
    <w:rsid w:val="002F6FB7"/>
    <w:rsid w:val="002F7142"/>
    <w:rsid w:val="002F7414"/>
    <w:rsid w:val="002F7D53"/>
    <w:rsid w:val="002F7DB7"/>
    <w:rsid w:val="002F7EC6"/>
    <w:rsid w:val="0030005C"/>
    <w:rsid w:val="0030030A"/>
    <w:rsid w:val="0030103A"/>
    <w:rsid w:val="00301C28"/>
    <w:rsid w:val="003029B9"/>
    <w:rsid w:val="003029CE"/>
    <w:rsid w:val="00302C01"/>
    <w:rsid w:val="00304135"/>
    <w:rsid w:val="003048E3"/>
    <w:rsid w:val="0030510C"/>
    <w:rsid w:val="0030516A"/>
    <w:rsid w:val="0030569C"/>
    <w:rsid w:val="003062FA"/>
    <w:rsid w:val="0030721E"/>
    <w:rsid w:val="003101DC"/>
    <w:rsid w:val="0031022E"/>
    <w:rsid w:val="003103AF"/>
    <w:rsid w:val="003107E2"/>
    <w:rsid w:val="00310871"/>
    <w:rsid w:val="00311DC4"/>
    <w:rsid w:val="00312084"/>
    <w:rsid w:val="003124D7"/>
    <w:rsid w:val="003124FC"/>
    <w:rsid w:val="00313A8A"/>
    <w:rsid w:val="00313C46"/>
    <w:rsid w:val="003142F6"/>
    <w:rsid w:val="003147B7"/>
    <w:rsid w:val="00315596"/>
    <w:rsid w:val="0031580F"/>
    <w:rsid w:val="003159C8"/>
    <w:rsid w:val="00315DCA"/>
    <w:rsid w:val="00316DD4"/>
    <w:rsid w:val="00316FAF"/>
    <w:rsid w:val="00317F60"/>
    <w:rsid w:val="00320F3E"/>
    <w:rsid w:val="00321636"/>
    <w:rsid w:val="0032177A"/>
    <w:rsid w:val="00321BC9"/>
    <w:rsid w:val="003221C0"/>
    <w:rsid w:val="00322C92"/>
    <w:rsid w:val="00322F17"/>
    <w:rsid w:val="00324863"/>
    <w:rsid w:val="003251B7"/>
    <w:rsid w:val="00325556"/>
    <w:rsid w:val="00325834"/>
    <w:rsid w:val="003262EB"/>
    <w:rsid w:val="00326589"/>
    <w:rsid w:val="00326808"/>
    <w:rsid w:val="00326881"/>
    <w:rsid w:val="003272C6"/>
    <w:rsid w:val="003276DC"/>
    <w:rsid w:val="00327804"/>
    <w:rsid w:val="00327BE6"/>
    <w:rsid w:val="003304C9"/>
    <w:rsid w:val="00330623"/>
    <w:rsid w:val="00331711"/>
    <w:rsid w:val="0033178A"/>
    <w:rsid w:val="003330A3"/>
    <w:rsid w:val="00333172"/>
    <w:rsid w:val="00333A77"/>
    <w:rsid w:val="00333CD7"/>
    <w:rsid w:val="0033407D"/>
    <w:rsid w:val="003342BA"/>
    <w:rsid w:val="003342DC"/>
    <w:rsid w:val="003343D0"/>
    <w:rsid w:val="003343D7"/>
    <w:rsid w:val="00334916"/>
    <w:rsid w:val="003354A1"/>
    <w:rsid w:val="00335561"/>
    <w:rsid w:val="00335A7F"/>
    <w:rsid w:val="00335DD8"/>
    <w:rsid w:val="00335FFE"/>
    <w:rsid w:val="00336647"/>
    <w:rsid w:val="00337224"/>
    <w:rsid w:val="003373DC"/>
    <w:rsid w:val="00337700"/>
    <w:rsid w:val="00340641"/>
    <w:rsid w:val="00341340"/>
    <w:rsid w:val="00341534"/>
    <w:rsid w:val="00342030"/>
    <w:rsid w:val="00342237"/>
    <w:rsid w:val="0034493C"/>
    <w:rsid w:val="0034605E"/>
    <w:rsid w:val="00351C47"/>
    <w:rsid w:val="00351DA1"/>
    <w:rsid w:val="0035235B"/>
    <w:rsid w:val="00352A57"/>
    <w:rsid w:val="0035314D"/>
    <w:rsid w:val="003531D0"/>
    <w:rsid w:val="003532F9"/>
    <w:rsid w:val="00353523"/>
    <w:rsid w:val="00353A25"/>
    <w:rsid w:val="00353DE9"/>
    <w:rsid w:val="0035455F"/>
    <w:rsid w:val="00355179"/>
    <w:rsid w:val="00355C58"/>
    <w:rsid w:val="003564A8"/>
    <w:rsid w:val="00356965"/>
    <w:rsid w:val="00356F06"/>
    <w:rsid w:val="0035784E"/>
    <w:rsid w:val="00357C84"/>
    <w:rsid w:val="00357CDF"/>
    <w:rsid w:val="00360133"/>
    <w:rsid w:val="00360457"/>
    <w:rsid w:val="0036254A"/>
    <w:rsid w:val="00363341"/>
    <w:rsid w:val="00363F6F"/>
    <w:rsid w:val="00364018"/>
    <w:rsid w:val="00364354"/>
    <w:rsid w:val="00364631"/>
    <w:rsid w:val="00364B7C"/>
    <w:rsid w:val="00364E2D"/>
    <w:rsid w:val="00365D3A"/>
    <w:rsid w:val="003670EC"/>
    <w:rsid w:val="003671AE"/>
    <w:rsid w:val="003676F3"/>
    <w:rsid w:val="00367BA9"/>
    <w:rsid w:val="00370392"/>
    <w:rsid w:val="0037044C"/>
    <w:rsid w:val="003708DD"/>
    <w:rsid w:val="00370D3F"/>
    <w:rsid w:val="0037179A"/>
    <w:rsid w:val="0037190C"/>
    <w:rsid w:val="00371BDA"/>
    <w:rsid w:val="00372AA7"/>
    <w:rsid w:val="00373268"/>
    <w:rsid w:val="00373E20"/>
    <w:rsid w:val="00374E4F"/>
    <w:rsid w:val="00374E7D"/>
    <w:rsid w:val="00375805"/>
    <w:rsid w:val="003773FF"/>
    <w:rsid w:val="003778BE"/>
    <w:rsid w:val="00377E94"/>
    <w:rsid w:val="0038014D"/>
    <w:rsid w:val="003801D9"/>
    <w:rsid w:val="00380A5C"/>
    <w:rsid w:val="00381A90"/>
    <w:rsid w:val="00382056"/>
    <w:rsid w:val="00382CC6"/>
    <w:rsid w:val="00383D24"/>
    <w:rsid w:val="00383F1A"/>
    <w:rsid w:val="00384995"/>
    <w:rsid w:val="00384D7E"/>
    <w:rsid w:val="003854B0"/>
    <w:rsid w:val="003878FD"/>
    <w:rsid w:val="00387BCB"/>
    <w:rsid w:val="00390330"/>
    <w:rsid w:val="0039057A"/>
    <w:rsid w:val="00390600"/>
    <w:rsid w:val="0039096E"/>
    <w:rsid w:val="00390A93"/>
    <w:rsid w:val="003914A3"/>
    <w:rsid w:val="0039208E"/>
    <w:rsid w:val="003920CC"/>
    <w:rsid w:val="00393640"/>
    <w:rsid w:val="00393E8A"/>
    <w:rsid w:val="003940EE"/>
    <w:rsid w:val="0039445B"/>
    <w:rsid w:val="00394659"/>
    <w:rsid w:val="00394771"/>
    <w:rsid w:val="00394F7A"/>
    <w:rsid w:val="00394F7F"/>
    <w:rsid w:val="003955E8"/>
    <w:rsid w:val="00395C66"/>
    <w:rsid w:val="003963E5"/>
    <w:rsid w:val="00396431"/>
    <w:rsid w:val="00396596"/>
    <w:rsid w:val="003976D3"/>
    <w:rsid w:val="00397905"/>
    <w:rsid w:val="00397D67"/>
    <w:rsid w:val="003A0775"/>
    <w:rsid w:val="003A180D"/>
    <w:rsid w:val="003A28ED"/>
    <w:rsid w:val="003A31D0"/>
    <w:rsid w:val="003A3741"/>
    <w:rsid w:val="003A4092"/>
    <w:rsid w:val="003A4295"/>
    <w:rsid w:val="003A5C9D"/>
    <w:rsid w:val="003A666C"/>
    <w:rsid w:val="003A6862"/>
    <w:rsid w:val="003A70AD"/>
    <w:rsid w:val="003A7352"/>
    <w:rsid w:val="003A7421"/>
    <w:rsid w:val="003A7C49"/>
    <w:rsid w:val="003A7F1C"/>
    <w:rsid w:val="003B02FA"/>
    <w:rsid w:val="003B0F82"/>
    <w:rsid w:val="003B28A6"/>
    <w:rsid w:val="003B37AE"/>
    <w:rsid w:val="003B3AEF"/>
    <w:rsid w:val="003B3CF8"/>
    <w:rsid w:val="003B46D2"/>
    <w:rsid w:val="003B4943"/>
    <w:rsid w:val="003B49BE"/>
    <w:rsid w:val="003B4ADB"/>
    <w:rsid w:val="003B4B6E"/>
    <w:rsid w:val="003B5537"/>
    <w:rsid w:val="003B5DE9"/>
    <w:rsid w:val="003B5E7C"/>
    <w:rsid w:val="003B674E"/>
    <w:rsid w:val="003B68C5"/>
    <w:rsid w:val="003B6E5A"/>
    <w:rsid w:val="003B6E97"/>
    <w:rsid w:val="003B6FA9"/>
    <w:rsid w:val="003B7493"/>
    <w:rsid w:val="003B7D88"/>
    <w:rsid w:val="003C05B3"/>
    <w:rsid w:val="003C0687"/>
    <w:rsid w:val="003C0D4B"/>
    <w:rsid w:val="003C1A7A"/>
    <w:rsid w:val="003C1EDB"/>
    <w:rsid w:val="003C31B9"/>
    <w:rsid w:val="003C4AC2"/>
    <w:rsid w:val="003C50EE"/>
    <w:rsid w:val="003C528D"/>
    <w:rsid w:val="003C6853"/>
    <w:rsid w:val="003C766D"/>
    <w:rsid w:val="003C7693"/>
    <w:rsid w:val="003D00C3"/>
    <w:rsid w:val="003D0305"/>
    <w:rsid w:val="003D0BCB"/>
    <w:rsid w:val="003D0C0C"/>
    <w:rsid w:val="003D1D4A"/>
    <w:rsid w:val="003D206A"/>
    <w:rsid w:val="003D247B"/>
    <w:rsid w:val="003D28BB"/>
    <w:rsid w:val="003D2D25"/>
    <w:rsid w:val="003D343C"/>
    <w:rsid w:val="003D37ED"/>
    <w:rsid w:val="003D433B"/>
    <w:rsid w:val="003D462A"/>
    <w:rsid w:val="003D48C1"/>
    <w:rsid w:val="003D4B31"/>
    <w:rsid w:val="003D4D2D"/>
    <w:rsid w:val="003D5BB6"/>
    <w:rsid w:val="003D636B"/>
    <w:rsid w:val="003D6532"/>
    <w:rsid w:val="003E0B2E"/>
    <w:rsid w:val="003E193C"/>
    <w:rsid w:val="003E1F5D"/>
    <w:rsid w:val="003E258E"/>
    <w:rsid w:val="003E2647"/>
    <w:rsid w:val="003E2A38"/>
    <w:rsid w:val="003E457A"/>
    <w:rsid w:val="003E4730"/>
    <w:rsid w:val="003E5035"/>
    <w:rsid w:val="003E553B"/>
    <w:rsid w:val="003E61FC"/>
    <w:rsid w:val="003E69B4"/>
    <w:rsid w:val="003E6DA5"/>
    <w:rsid w:val="003E73E2"/>
    <w:rsid w:val="003E763F"/>
    <w:rsid w:val="003E76F9"/>
    <w:rsid w:val="003E7D9B"/>
    <w:rsid w:val="003F0DFA"/>
    <w:rsid w:val="003F1C39"/>
    <w:rsid w:val="003F4178"/>
    <w:rsid w:val="003F43FE"/>
    <w:rsid w:val="003F4576"/>
    <w:rsid w:val="003F46C8"/>
    <w:rsid w:val="003F47FF"/>
    <w:rsid w:val="003F4D5A"/>
    <w:rsid w:val="003F534C"/>
    <w:rsid w:val="003F5F01"/>
    <w:rsid w:val="003F7108"/>
    <w:rsid w:val="003F71A8"/>
    <w:rsid w:val="003F7240"/>
    <w:rsid w:val="003F7409"/>
    <w:rsid w:val="003F7896"/>
    <w:rsid w:val="0040064F"/>
    <w:rsid w:val="00400965"/>
    <w:rsid w:val="00400B25"/>
    <w:rsid w:val="00401224"/>
    <w:rsid w:val="004017CF"/>
    <w:rsid w:val="0040202D"/>
    <w:rsid w:val="0040266F"/>
    <w:rsid w:val="004029ED"/>
    <w:rsid w:val="004030C7"/>
    <w:rsid w:val="0040322F"/>
    <w:rsid w:val="00403463"/>
    <w:rsid w:val="00403B92"/>
    <w:rsid w:val="00403D26"/>
    <w:rsid w:val="00403FD4"/>
    <w:rsid w:val="00405BAD"/>
    <w:rsid w:val="00406E47"/>
    <w:rsid w:val="00407069"/>
    <w:rsid w:val="0040773C"/>
    <w:rsid w:val="004106CA"/>
    <w:rsid w:val="0041152E"/>
    <w:rsid w:val="004122E2"/>
    <w:rsid w:val="004137CD"/>
    <w:rsid w:val="00414EDC"/>
    <w:rsid w:val="004151AB"/>
    <w:rsid w:val="004153C7"/>
    <w:rsid w:val="004161C6"/>
    <w:rsid w:val="00416687"/>
    <w:rsid w:val="004169D2"/>
    <w:rsid w:val="00416A59"/>
    <w:rsid w:val="00416C1B"/>
    <w:rsid w:val="0041762D"/>
    <w:rsid w:val="004178F0"/>
    <w:rsid w:val="00420F84"/>
    <w:rsid w:val="00421E50"/>
    <w:rsid w:val="004225B3"/>
    <w:rsid w:val="00423C4C"/>
    <w:rsid w:val="00423D58"/>
    <w:rsid w:val="00423F04"/>
    <w:rsid w:val="00424377"/>
    <w:rsid w:val="00424D67"/>
    <w:rsid w:val="004255B3"/>
    <w:rsid w:val="00426726"/>
    <w:rsid w:val="00426864"/>
    <w:rsid w:val="00426E03"/>
    <w:rsid w:val="00427175"/>
    <w:rsid w:val="004271DA"/>
    <w:rsid w:val="00427772"/>
    <w:rsid w:val="00427E3A"/>
    <w:rsid w:val="004301F7"/>
    <w:rsid w:val="004306FD"/>
    <w:rsid w:val="00430D2A"/>
    <w:rsid w:val="00430FAD"/>
    <w:rsid w:val="00431275"/>
    <w:rsid w:val="0043137A"/>
    <w:rsid w:val="004318EA"/>
    <w:rsid w:val="00432003"/>
    <w:rsid w:val="004329A1"/>
    <w:rsid w:val="00432FF1"/>
    <w:rsid w:val="00433C2A"/>
    <w:rsid w:val="004341A8"/>
    <w:rsid w:val="004349CD"/>
    <w:rsid w:val="00434DFF"/>
    <w:rsid w:val="0043584C"/>
    <w:rsid w:val="00435CB0"/>
    <w:rsid w:val="0043621D"/>
    <w:rsid w:val="00436536"/>
    <w:rsid w:val="00436959"/>
    <w:rsid w:val="0043727A"/>
    <w:rsid w:val="0044003D"/>
    <w:rsid w:val="00440083"/>
    <w:rsid w:val="004402F5"/>
    <w:rsid w:val="00440411"/>
    <w:rsid w:val="00440D31"/>
    <w:rsid w:val="00440EA9"/>
    <w:rsid w:val="00441326"/>
    <w:rsid w:val="004414EF"/>
    <w:rsid w:val="00441892"/>
    <w:rsid w:val="00441D3D"/>
    <w:rsid w:val="00442030"/>
    <w:rsid w:val="00442D8C"/>
    <w:rsid w:val="00443989"/>
    <w:rsid w:val="00443C8E"/>
    <w:rsid w:val="00444382"/>
    <w:rsid w:val="004448C2"/>
    <w:rsid w:val="00445CD8"/>
    <w:rsid w:val="00445E4C"/>
    <w:rsid w:val="004470D6"/>
    <w:rsid w:val="00450469"/>
    <w:rsid w:val="00451016"/>
    <w:rsid w:val="00451A1A"/>
    <w:rsid w:val="00451D21"/>
    <w:rsid w:val="00451D5D"/>
    <w:rsid w:val="00451D92"/>
    <w:rsid w:val="00451E09"/>
    <w:rsid w:val="00452149"/>
    <w:rsid w:val="004522EF"/>
    <w:rsid w:val="00452425"/>
    <w:rsid w:val="00452782"/>
    <w:rsid w:val="00452B36"/>
    <w:rsid w:val="00453B54"/>
    <w:rsid w:val="00453E05"/>
    <w:rsid w:val="004548C5"/>
    <w:rsid w:val="00454B8F"/>
    <w:rsid w:val="00454F74"/>
    <w:rsid w:val="004551C5"/>
    <w:rsid w:val="00456B5F"/>
    <w:rsid w:val="00457EC0"/>
    <w:rsid w:val="00457FF2"/>
    <w:rsid w:val="00460B30"/>
    <w:rsid w:val="00460FA1"/>
    <w:rsid w:val="00461026"/>
    <w:rsid w:val="004617F4"/>
    <w:rsid w:val="00461C13"/>
    <w:rsid w:val="00462307"/>
    <w:rsid w:val="00462393"/>
    <w:rsid w:val="00463CA1"/>
    <w:rsid w:val="004647AC"/>
    <w:rsid w:val="004650C2"/>
    <w:rsid w:val="00465DDE"/>
    <w:rsid w:val="00466275"/>
    <w:rsid w:val="004664A0"/>
    <w:rsid w:val="00466889"/>
    <w:rsid w:val="00466901"/>
    <w:rsid w:val="004674A5"/>
    <w:rsid w:val="0046797C"/>
    <w:rsid w:val="00467FD9"/>
    <w:rsid w:val="00470002"/>
    <w:rsid w:val="0047089D"/>
    <w:rsid w:val="0047096B"/>
    <w:rsid w:val="00471177"/>
    <w:rsid w:val="0047155A"/>
    <w:rsid w:val="004720E6"/>
    <w:rsid w:val="00472941"/>
    <w:rsid w:val="00473E74"/>
    <w:rsid w:val="00474317"/>
    <w:rsid w:val="00474727"/>
    <w:rsid w:val="00474EAD"/>
    <w:rsid w:val="0047500A"/>
    <w:rsid w:val="00475037"/>
    <w:rsid w:val="0047590D"/>
    <w:rsid w:val="00476342"/>
    <w:rsid w:val="004766B3"/>
    <w:rsid w:val="00477450"/>
    <w:rsid w:val="00477478"/>
    <w:rsid w:val="004775F3"/>
    <w:rsid w:val="00477723"/>
    <w:rsid w:val="00480370"/>
    <w:rsid w:val="004804FD"/>
    <w:rsid w:val="00480891"/>
    <w:rsid w:val="004809C5"/>
    <w:rsid w:val="00480C60"/>
    <w:rsid w:val="00481EA4"/>
    <w:rsid w:val="00483616"/>
    <w:rsid w:val="00483E5B"/>
    <w:rsid w:val="004840A1"/>
    <w:rsid w:val="00485005"/>
    <w:rsid w:val="00485C1A"/>
    <w:rsid w:val="004862E3"/>
    <w:rsid w:val="004867FE"/>
    <w:rsid w:val="00486F8B"/>
    <w:rsid w:val="00487D2D"/>
    <w:rsid w:val="004908B3"/>
    <w:rsid w:val="004913EC"/>
    <w:rsid w:val="00491E03"/>
    <w:rsid w:val="00492354"/>
    <w:rsid w:val="00492383"/>
    <w:rsid w:val="00493202"/>
    <w:rsid w:val="00494E41"/>
    <w:rsid w:val="0049512E"/>
    <w:rsid w:val="004958FF"/>
    <w:rsid w:val="00495B66"/>
    <w:rsid w:val="0049684D"/>
    <w:rsid w:val="004971B0"/>
    <w:rsid w:val="004A00E9"/>
    <w:rsid w:val="004A02E7"/>
    <w:rsid w:val="004A0342"/>
    <w:rsid w:val="004A06AD"/>
    <w:rsid w:val="004A130C"/>
    <w:rsid w:val="004A1507"/>
    <w:rsid w:val="004A150E"/>
    <w:rsid w:val="004A1C67"/>
    <w:rsid w:val="004A1FE7"/>
    <w:rsid w:val="004A2110"/>
    <w:rsid w:val="004A2467"/>
    <w:rsid w:val="004A3532"/>
    <w:rsid w:val="004A38F7"/>
    <w:rsid w:val="004A40C4"/>
    <w:rsid w:val="004A4D59"/>
    <w:rsid w:val="004A640B"/>
    <w:rsid w:val="004B075B"/>
    <w:rsid w:val="004B2C50"/>
    <w:rsid w:val="004B3178"/>
    <w:rsid w:val="004B474C"/>
    <w:rsid w:val="004B4E5F"/>
    <w:rsid w:val="004B52F9"/>
    <w:rsid w:val="004B5A98"/>
    <w:rsid w:val="004B5EFA"/>
    <w:rsid w:val="004B680C"/>
    <w:rsid w:val="004B6A98"/>
    <w:rsid w:val="004B6FEA"/>
    <w:rsid w:val="004B767E"/>
    <w:rsid w:val="004B77E6"/>
    <w:rsid w:val="004C080F"/>
    <w:rsid w:val="004C2039"/>
    <w:rsid w:val="004C2760"/>
    <w:rsid w:val="004C2D8F"/>
    <w:rsid w:val="004C354C"/>
    <w:rsid w:val="004C3841"/>
    <w:rsid w:val="004C419D"/>
    <w:rsid w:val="004C46C4"/>
    <w:rsid w:val="004C52D9"/>
    <w:rsid w:val="004C5540"/>
    <w:rsid w:val="004C57AB"/>
    <w:rsid w:val="004C5A08"/>
    <w:rsid w:val="004C5C82"/>
    <w:rsid w:val="004C63AE"/>
    <w:rsid w:val="004C729A"/>
    <w:rsid w:val="004D0648"/>
    <w:rsid w:val="004D1169"/>
    <w:rsid w:val="004D1BA7"/>
    <w:rsid w:val="004D1BB4"/>
    <w:rsid w:val="004D1D7D"/>
    <w:rsid w:val="004D2869"/>
    <w:rsid w:val="004D2A17"/>
    <w:rsid w:val="004D2A51"/>
    <w:rsid w:val="004D31B0"/>
    <w:rsid w:val="004D3530"/>
    <w:rsid w:val="004D39CC"/>
    <w:rsid w:val="004D4230"/>
    <w:rsid w:val="004D4474"/>
    <w:rsid w:val="004D45CE"/>
    <w:rsid w:val="004D49A8"/>
    <w:rsid w:val="004D5269"/>
    <w:rsid w:val="004D53D2"/>
    <w:rsid w:val="004D55C5"/>
    <w:rsid w:val="004D57B9"/>
    <w:rsid w:val="004D5D62"/>
    <w:rsid w:val="004D61A3"/>
    <w:rsid w:val="004D6F4A"/>
    <w:rsid w:val="004D70F9"/>
    <w:rsid w:val="004D7246"/>
    <w:rsid w:val="004D72A0"/>
    <w:rsid w:val="004D7486"/>
    <w:rsid w:val="004D7905"/>
    <w:rsid w:val="004E0294"/>
    <w:rsid w:val="004E15DA"/>
    <w:rsid w:val="004E1AAB"/>
    <w:rsid w:val="004E21D4"/>
    <w:rsid w:val="004E2294"/>
    <w:rsid w:val="004E28AE"/>
    <w:rsid w:val="004E2974"/>
    <w:rsid w:val="004E2DD5"/>
    <w:rsid w:val="004E3585"/>
    <w:rsid w:val="004E3862"/>
    <w:rsid w:val="004E4DB1"/>
    <w:rsid w:val="004E5880"/>
    <w:rsid w:val="004E5FB4"/>
    <w:rsid w:val="004E62CB"/>
    <w:rsid w:val="004E7A73"/>
    <w:rsid w:val="004E7FA2"/>
    <w:rsid w:val="004F0231"/>
    <w:rsid w:val="004F0525"/>
    <w:rsid w:val="004F106F"/>
    <w:rsid w:val="004F19CC"/>
    <w:rsid w:val="004F1C39"/>
    <w:rsid w:val="004F1F75"/>
    <w:rsid w:val="004F2FA1"/>
    <w:rsid w:val="004F465B"/>
    <w:rsid w:val="004F563E"/>
    <w:rsid w:val="004F5D89"/>
    <w:rsid w:val="004F61AD"/>
    <w:rsid w:val="004F61DE"/>
    <w:rsid w:val="004F6BEB"/>
    <w:rsid w:val="004F7670"/>
    <w:rsid w:val="004F7ADC"/>
    <w:rsid w:val="0050048E"/>
    <w:rsid w:val="00500996"/>
    <w:rsid w:val="005015BD"/>
    <w:rsid w:val="005016C5"/>
    <w:rsid w:val="00501BB7"/>
    <w:rsid w:val="00501F18"/>
    <w:rsid w:val="005028A7"/>
    <w:rsid w:val="00502F6F"/>
    <w:rsid w:val="005040F2"/>
    <w:rsid w:val="00504667"/>
    <w:rsid w:val="00504D21"/>
    <w:rsid w:val="005051B4"/>
    <w:rsid w:val="005056A6"/>
    <w:rsid w:val="005059AA"/>
    <w:rsid w:val="005059BE"/>
    <w:rsid w:val="00505C6A"/>
    <w:rsid w:val="00506556"/>
    <w:rsid w:val="00506808"/>
    <w:rsid w:val="0050771D"/>
    <w:rsid w:val="00507C77"/>
    <w:rsid w:val="00510AE2"/>
    <w:rsid w:val="00511B11"/>
    <w:rsid w:val="00511E4E"/>
    <w:rsid w:val="00512CD7"/>
    <w:rsid w:val="00513B4F"/>
    <w:rsid w:val="005141FE"/>
    <w:rsid w:val="00514494"/>
    <w:rsid w:val="00514826"/>
    <w:rsid w:val="00515238"/>
    <w:rsid w:val="00515C2F"/>
    <w:rsid w:val="005169AB"/>
    <w:rsid w:val="00517384"/>
    <w:rsid w:val="00517DED"/>
    <w:rsid w:val="00520104"/>
    <w:rsid w:val="0052027D"/>
    <w:rsid w:val="005215BF"/>
    <w:rsid w:val="00521A41"/>
    <w:rsid w:val="00521D1B"/>
    <w:rsid w:val="00521E96"/>
    <w:rsid w:val="0052267B"/>
    <w:rsid w:val="00522DAB"/>
    <w:rsid w:val="005238CF"/>
    <w:rsid w:val="00524A3C"/>
    <w:rsid w:val="00524E39"/>
    <w:rsid w:val="00526D71"/>
    <w:rsid w:val="00526E38"/>
    <w:rsid w:val="00527878"/>
    <w:rsid w:val="0052796F"/>
    <w:rsid w:val="00527BF9"/>
    <w:rsid w:val="00530098"/>
    <w:rsid w:val="00531092"/>
    <w:rsid w:val="005310DF"/>
    <w:rsid w:val="005311A7"/>
    <w:rsid w:val="005320B3"/>
    <w:rsid w:val="0053246D"/>
    <w:rsid w:val="00532472"/>
    <w:rsid w:val="00532486"/>
    <w:rsid w:val="0053282A"/>
    <w:rsid w:val="005338C5"/>
    <w:rsid w:val="00533DAC"/>
    <w:rsid w:val="00534319"/>
    <w:rsid w:val="00534767"/>
    <w:rsid w:val="005347DC"/>
    <w:rsid w:val="00535109"/>
    <w:rsid w:val="00535328"/>
    <w:rsid w:val="00535FFE"/>
    <w:rsid w:val="00536508"/>
    <w:rsid w:val="00536D52"/>
    <w:rsid w:val="005371FB"/>
    <w:rsid w:val="00537D27"/>
    <w:rsid w:val="00537D33"/>
    <w:rsid w:val="005413AE"/>
    <w:rsid w:val="00541729"/>
    <w:rsid w:val="00542646"/>
    <w:rsid w:val="00542D5A"/>
    <w:rsid w:val="0054343E"/>
    <w:rsid w:val="00543E68"/>
    <w:rsid w:val="00543F39"/>
    <w:rsid w:val="005440A8"/>
    <w:rsid w:val="00544422"/>
    <w:rsid w:val="00544543"/>
    <w:rsid w:val="0054484C"/>
    <w:rsid w:val="00545506"/>
    <w:rsid w:val="00545C18"/>
    <w:rsid w:val="00546184"/>
    <w:rsid w:val="0054663C"/>
    <w:rsid w:val="00546C97"/>
    <w:rsid w:val="0054702B"/>
    <w:rsid w:val="00547950"/>
    <w:rsid w:val="00547A4A"/>
    <w:rsid w:val="00547ADD"/>
    <w:rsid w:val="0055115B"/>
    <w:rsid w:val="0055143D"/>
    <w:rsid w:val="0055220E"/>
    <w:rsid w:val="0055263D"/>
    <w:rsid w:val="00552BDF"/>
    <w:rsid w:val="00552E87"/>
    <w:rsid w:val="0055410F"/>
    <w:rsid w:val="00554536"/>
    <w:rsid w:val="00554690"/>
    <w:rsid w:val="00555324"/>
    <w:rsid w:val="00555C8C"/>
    <w:rsid w:val="00555EA7"/>
    <w:rsid w:val="0055634A"/>
    <w:rsid w:val="00556766"/>
    <w:rsid w:val="0056038E"/>
    <w:rsid w:val="00560E94"/>
    <w:rsid w:val="0056107A"/>
    <w:rsid w:val="005610CF"/>
    <w:rsid w:val="005618AD"/>
    <w:rsid w:val="00561BAB"/>
    <w:rsid w:val="00561BFE"/>
    <w:rsid w:val="0056221C"/>
    <w:rsid w:val="005622A1"/>
    <w:rsid w:val="0056275D"/>
    <w:rsid w:val="005628D3"/>
    <w:rsid w:val="00562D4E"/>
    <w:rsid w:val="00562F5A"/>
    <w:rsid w:val="005633A8"/>
    <w:rsid w:val="005637AF"/>
    <w:rsid w:val="00563F98"/>
    <w:rsid w:val="00563FA7"/>
    <w:rsid w:val="005651EF"/>
    <w:rsid w:val="0056535C"/>
    <w:rsid w:val="00565B68"/>
    <w:rsid w:val="00565C19"/>
    <w:rsid w:val="00566CF4"/>
    <w:rsid w:val="0056785F"/>
    <w:rsid w:val="0056794A"/>
    <w:rsid w:val="005702BB"/>
    <w:rsid w:val="00570DD2"/>
    <w:rsid w:val="00570E1E"/>
    <w:rsid w:val="0057158C"/>
    <w:rsid w:val="005718FB"/>
    <w:rsid w:val="005723AA"/>
    <w:rsid w:val="0057267C"/>
    <w:rsid w:val="00572EA9"/>
    <w:rsid w:val="00573B70"/>
    <w:rsid w:val="00573E59"/>
    <w:rsid w:val="005760CC"/>
    <w:rsid w:val="0057620F"/>
    <w:rsid w:val="00576589"/>
    <w:rsid w:val="005765B5"/>
    <w:rsid w:val="005767D0"/>
    <w:rsid w:val="00576CF4"/>
    <w:rsid w:val="00576FAA"/>
    <w:rsid w:val="0058046B"/>
    <w:rsid w:val="005805F5"/>
    <w:rsid w:val="00581E27"/>
    <w:rsid w:val="005837E9"/>
    <w:rsid w:val="00584316"/>
    <w:rsid w:val="005857C0"/>
    <w:rsid w:val="005868BA"/>
    <w:rsid w:val="00586B57"/>
    <w:rsid w:val="005871FE"/>
    <w:rsid w:val="00587447"/>
    <w:rsid w:val="005875FF"/>
    <w:rsid w:val="0059054E"/>
    <w:rsid w:val="00590A39"/>
    <w:rsid w:val="00590B46"/>
    <w:rsid w:val="00590D33"/>
    <w:rsid w:val="005911E9"/>
    <w:rsid w:val="005923B5"/>
    <w:rsid w:val="005923C2"/>
    <w:rsid w:val="00592E24"/>
    <w:rsid w:val="00592E4C"/>
    <w:rsid w:val="005933DC"/>
    <w:rsid w:val="00593651"/>
    <w:rsid w:val="00593BF7"/>
    <w:rsid w:val="00594225"/>
    <w:rsid w:val="0059562A"/>
    <w:rsid w:val="00595F41"/>
    <w:rsid w:val="005966B3"/>
    <w:rsid w:val="00596E84"/>
    <w:rsid w:val="00596FAC"/>
    <w:rsid w:val="005970A2"/>
    <w:rsid w:val="00597739"/>
    <w:rsid w:val="0059780C"/>
    <w:rsid w:val="005A0589"/>
    <w:rsid w:val="005A097C"/>
    <w:rsid w:val="005A0999"/>
    <w:rsid w:val="005A0B74"/>
    <w:rsid w:val="005A1E8B"/>
    <w:rsid w:val="005A229A"/>
    <w:rsid w:val="005A25B1"/>
    <w:rsid w:val="005A298B"/>
    <w:rsid w:val="005A2A6B"/>
    <w:rsid w:val="005A2F85"/>
    <w:rsid w:val="005A3A10"/>
    <w:rsid w:val="005A4645"/>
    <w:rsid w:val="005A4FA9"/>
    <w:rsid w:val="005A5185"/>
    <w:rsid w:val="005A5226"/>
    <w:rsid w:val="005A56A8"/>
    <w:rsid w:val="005A5F3E"/>
    <w:rsid w:val="005A6291"/>
    <w:rsid w:val="005A6493"/>
    <w:rsid w:val="005A69C9"/>
    <w:rsid w:val="005A6C21"/>
    <w:rsid w:val="005A74FA"/>
    <w:rsid w:val="005A7C61"/>
    <w:rsid w:val="005A7E5D"/>
    <w:rsid w:val="005B0107"/>
    <w:rsid w:val="005B0134"/>
    <w:rsid w:val="005B1028"/>
    <w:rsid w:val="005B13BB"/>
    <w:rsid w:val="005B1CF5"/>
    <w:rsid w:val="005B2123"/>
    <w:rsid w:val="005B23EA"/>
    <w:rsid w:val="005B2B27"/>
    <w:rsid w:val="005B2BD5"/>
    <w:rsid w:val="005B30B5"/>
    <w:rsid w:val="005B34C3"/>
    <w:rsid w:val="005B3782"/>
    <w:rsid w:val="005B439B"/>
    <w:rsid w:val="005B47BE"/>
    <w:rsid w:val="005B4F8C"/>
    <w:rsid w:val="005B50D3"/>
    <w:rsid w:val="005B545C"/>
    <w:rsid w:val="005B6534"/>
    <w:rsid w:val="005B6705"/>
    <w:rsid w:val="005B7360"/>
    <w:rsid w:val="005B74A6"/>
    <w:rsid w:val="005B7C07"/>
    <w:rsid w:val="005C02E6"/>
    <w:rsid w:val="005C07DE"/>
    <w:rsid w:val="005C094B"/>
    <w:rsid w:val="005C203B"/>
    <w:rsid w:val="005C21D4"/>
    <w:rsid w:val="005C2DF8"/>
    <w:rsid w:val="005C31FC"/>
    <w:rsid w:val="005C3686"/>
    <w:rsid w:val="005C51A0"/>
    <w:rsid w:val="005C52CC"/>
    <w:rsid w:val="005C52FF"/>
    <w:rsid w:val="005C55D1"/>
    <w:rsid w:val="005C631D"/>
    <w:rsid w:val="005C6BD1"/>
    <w:rsid w:val="005C6DD5"/>
    <w:rsid w:val="005C7431"/>
    <w:rsid w:val="005D03FE"/>
    <w:rsid w:val="005D05B5"/>
    <w:rsid w:val="005D0ECE"/>
    <w:rsid w:val="005D1B29"/>
    <w:rsid w:val="005D1F8F"/>
    <w:rsid w:val="005D1FDD"/>
    <w:rsid w:val="005D23F0"/>
    <w:rsid w:val="005D2B40"/>
    <w:rsid w:val="005D3503"/>
    <w:rsid w:val="005D4930"/>
    <w:rsid w:val="005D5122"/>
    <w:rsid w:val="005D51F4"/>
    <w:rsid w:val="005D5F1C"/>
    <w:rsid w:val="005D61A9"/>
    <w:rsid w:val="005D630A"/>
    <w:rsid w:val="005D64DB"/>
    <w:rsid w:val="005D651F"/>
    <w:rsid w:val="005D6D18"/>
    <w:rsid w:val="005D6E04"/>
    <w:rsid w:val="005D7D7C"/>
    <w:rsid w:val="005E0A64"/>
    <w:rsid w:val="005E0E5A"/>
    <w:rsid w:val="005E11C3"/>
    <w:rsid w:val="005E1A93"/>
    <w:rsid w:val="005E2A64"/>
    <w:rsid w:val="005E3402"/>
    <w:rsid w:val="005E39C6"/>
    <w:rsid w:val="005E43C6"/>
    <w:rsid w:val="005E6115"/>
    <w:rsid w:val="005E7B13"/>
    <w:rsid w:val="005E7BF3"/>
    <w:rsid w:val="005E7E54"/>
    <w:rsid w:val="005F0E80"/>
    <w:rsid w:val="005F0FF9"/>
    <w:rsid w:val="005F16FE"/>
    <w:rsid w:val="005F1795"/>
    <w:rsid w:val="005F2586"/>
    <w:rsid w:val="005F28F0"/>
    <w:rsid w:val="005F33E0"/>
    <w:rsid w:val="005F34C5"/>
    <w:rsid w:val="005F3878"/>
    <w:rsid w:val="005F3B4A"/>
    <w:rsid w:val="005F4635"/>
    <w:rsid w:val="005F47B2"/>
    <w:rsid w:val="005F48EE"/>
    <w:rsid w:val="005F51E5"/>
    <w:rsid w:val="005F577C"/>
    <w:rsid w:val="005F5958"/>
    <w:rsid w:val="005F5A55"/>
    <w:rsid w:val="005F5F4F"/>
    <w:rsid w:val="005F7264"/>
    <w:rsid w:val="005F76E9"/>
    <w:rsid w:val="005F7AF2"/>
    <w:rsid w:val="00600A21"/>
    <w:rsid w:val="006014DF"/>
    <w:rsid w:val="00601536"/>
    <w:rsid w:val="006015D0"/>
    <w:rsid w:val="006027B8"/>
    <w:rsid w:val="006027EE"/>
    <w:rsid w:val="00604D22"/>
    <w:rsid w:val="00604DA0"/>
    <w:rsid w:val="00604DBF"/>
    <w:rsid w:val="006052C1"/>
    <w:rsid w:val="00605316"/>
    <w:rsid w:val="00605399"/>
    <w:rsid w:val="0060557C"/>
    <w:rsid w:val="00606CDA"/>
    <w:rsid w:val="00606DB2"/>
    <w:rsid w:val="00606E51"/>
    <w:rsid w:val="006076C8"/>
    <w:rsid w:val="00607CB5"/>
    <w:rsid w:val="006108D9"/>
    <w:rsid w:val="006114CC"/>
    <w:rsid w:val="006115BB"/>
    <w:rsid w:val="00611A8A"/>
    <w:rsid w:val="00611DEA"/>
    <w:rsid w:val="00612E0C"/>
    <w:rsid w:val="00613054"/>
    <w:rsid w:val="00613060"/>
    <w:rsid w:val="00614DA5"/>
    <w:rsid w:val="006150AB"/>
    <w:rsid w:val="00615216"/>
    <w:rsid w:val="00615BEF"/>
    <w:rsid w:val="00616051"/>
    <w:rsid w:val="006165F7"/>
    <w:rsid w:val="00617884"/>
    <w:rsid w:val="00617D9F"/>
    <w:rsid w:val="00620C6F"/>
    <w:rsid w:val="00621684"/>
    <w:rsid w:val="00621B08"/>
    <w:rsid w:val="00621DCC"/>
    <w:rsid w:val="00621E14"/>
    <w:rsid w:val="00622237"/>
    <w:rsid w:val="00623363"/>
    <w:rsid w:val="00623908"/>
    <w:rsid w:val="00623C3D"/>
    <w:rsid w:val="0062417B"/>
    <w:rsid w:val="00624899"/>
    <w:rsid w:val="00624B65"/>
    <w:rsid w:val="00624E18"/>
    <w:rsid w:val="00625814"/>
    <w:rsid w:val="0062595D"/>
    <w:rsid w:val="00625CD2"/>
    <w:rsid w:val="006274B6"/>
    <w:rsid w:val="0062790C"/>
    <w:rsid w:val="00627C2C"/>
    <w:rsid w:val="006302B9"/>
    <w:rsid w:val="00630558"/>
    <w:rsid w:val="006308DC"/>
    <w:rsid w:val="00630CE3"/>
    <w:rsid w:val="00630D2C"/>
    <w:rsid w:val="00630F4A"/>
    <w:rsid w:val="00631610"/>
    <w:rsid w:val="006316DA"/>
    <w:rsid w:val="006327EC"/>
    <w:rsid w:val="00632D5C"/>
    <w:rsid w:val="00632D77"/>
    <w:rsid w:val="00633277"/>
    <w:rsid w:val="006333DF"/>
    <w:rsid w:val="00633ABD"/>
    <w:rsid w:val="00633BF1"/>
    <w:rsid w:val="00634772"/>
    <w:rsid w:val="006355E8"/>
    <w:rsid w:val="00635779"/>
    <w:rsid w:val="00635A0C"/>
    <w:rsid w:val="00635DE3"/>
    <w:rsid w:val="00636A01"/>
    <w:rsid w:val="00636E4F"/>
    <w:rsid w:val="006372AA"/>
    <w:rsid w:val="00637762"/>
    <w:rsid w:val="00637854"/>
    <w:rsid w:val="00637FB3"/>
    <w:rsid w:val="0064011A"/>
    <w:rsid w:val="00641EC4"/>
    <w:rsid w:val="00642164"/>
    <w:rsid w:val="006421CA"/>
    <w:rsid w:val="00642FE4"/>
    <w:rsid w:val="00644DB5"/>
    <w:rsid w:val="006450D9"/>
    <w:rsid w:val="00645BD1"/>
    <w:rsid w:val="00645F19"/>
    <w:rsid w:val="00646762"/>
    <w:rsid w:val="00646F1A"/>
    <w:rsid w:val="006502E2"/>
    <w:rsid w:val="00650AAC"/>
    <w:rsid w:val="00650DD0"/>
    <w:rsid w:val="00651078"/>
    <w:rsid w:val="00651544"/>
    <w:rsid w:val="0065188D"/>
    <w:rsid w:val="00651C66"/>
    <w:rsid w:val="00651EE9"/>
    <w:rsid w:val="006526AC"/>
    <w:rsid w:val="00652E49"/>
    <w:rsid w:val="0065358B"/>
    <w:rsid w:val="00653949"/>
    <w:rsid w:val="00653F60"/>
    <w:rsid w:val="006545F2"/>
    <w:rsid w:val="00654852"/>
    <w:rsid w:val="0065498F"/>
    <w:rsid w:val="00654E7B"/>
    <w:rsid w:val="006559FE"/>
    <w:rsid w:val="00655A7E"/>
    <w:rsid w:val="00655A8D"/>
    <w:rsid w:val="0065692A"/>
    <w:rsid w:val="00656A58"/>
    <w:rsid w:val="00656B4F"/>
    <w:rsid w:val="0065729B"/>
    <w:rsid w:val="006575D9"/>
    <w:rsid w:val="00657688"/>
    <w:rsid w:val="00657C27"/>
    <w:rsid w:val="006605D2"/>
    <w:rsid w:val="00660A9D"/>
    <w:rsid w:val="00660C95"/>
    <w:rsid w:val="0066139C"/>
    <w:rsid w:val="00661585"/>
    <w:rsid w:val="0066279A"/>
    <w:rsid w:val="00663B1B"/>
    <w:rsid w:val="00664310"/>
    <w:rsid w:val="006643FE"/>
    <w:rsid w:val="00665EA9"/>
    <w:rsid w:val="00666158"/>
    <w:rsid w:val="00667338"/>
    <w:rsid w:val="00667582"/>
    <w:rsid w:val="00667727"/>
    <w:rsid w:val="00667B11"/>
    <w:rsid w:val="006701CE"/>
    <w:rsid w:val="00670B99"/>
    <w:rsid w:val="00670C5F"/>
    <w:rsid w:val="00670D8C"/>
    <w:rsid w:val="00670F15"/>
    <w:rsid w:val="006715F2"/>
    <w:rsid w:val="006729A5"/>
    <w:rsid w:val="00672CE2"/>
    <w:rsid w:val="00673E4B"/>
    <w:rsid w:val="00673E56"/>
    <w:rsid w:val="00674518"/>
    <w:rsid w:val="00675F59"/>
    <w:rsid w:val="00676BF4"/>
    <w:rsid w:val="00676EA1"/>
    <w:rsid w:val="0067713F"/>
    <w:rsid w:val="00677270"/>
    <w:rsid w:val="0067729A"/>
    <w:rsid w:val="0067780E"/>
    <w:rsid w:val="0068036A"/>
    <w:rsid w:val="006807FB"/>
    <w:rsid w:val="00680BFC"/>
    <w:rsid w:val="00680F56"/>
    <w:rsid w:val="0068155E"/>
    <w:rsid w:val="006824ED"/>
    <w:rsid w:val="00682A8A"/>
    <w:rsid w:val="0068303D"/>
    <w:rsid w:val="00683CAD"/>
    <w:rsid w:val="006841A0"/>
    <w:rsid w:val="006843FA"/>
    <w:rsid w:val="0068545B"/>
    <w:rsid w:val="00686789"/>
    <w:rsid w:val="00686B06"/>
    <w:rsid w:val="006870E6"/>
    <w:rsid w:val="00687167"/>
    <w:rsid w:val="0068727E"/>
    <w:rsid w:val="006875E1"/>
    <w:rsid w:val="006878D2"/>
    <w:rsid w:val="00687C25"/>
    <w:rsid w:val="00690846"/>
    <w:rsid w:val="00690A38"/>
    <w:rsid w:val="00690DFD"/>
    <w:rsid w:val="006924A5"/>
    <w:rsid w:val="00692971"/>
    <w:rsid w:val="00692BEC"/>
    <w:rsid w:val="00692D2A"/>
    <w:rsid w:val="00694E4B"/>
    <w:rsid w:val="00697006"/>
    <w:rsid w:val="00697B2A"/>
    <w:rsid w:val="00697DB3"/>
    <w:rsid w:val="00697ECA"/>
    <w:rsid w:val="006A0A17"/>
    <w:rsid w:val="006A0B8E"/>
    <w:rsid w:val="006A16D1"/>
    <w:rsid w:val="006A1B95"/>
    <w:rsid w:val="006A2773"/>
    <w:rsid w:val="006A2854"/>
    <w:rsid w:val="006A2D80"/>
    <w:rsid w:val="006A31BC"/>
    <w:rsid w:val="006A35C9"/>
    <w:rsid w:val="006A4775"/>
    <w:rsid w:val="006A4B6A"/>
    <w:rsid w:val="006A4CBC"/>
    <w:rsid w:val="006A51EF"/>
    <w:rsid w:val="006A529B"/>
    <w:rsid w:val="006A53A5"/>
    <w:rsid w:val="006A54BA"/>
    <w:rsid w:val="006A58C7"/>
    <w:rsid w:val="006A61A7"/>
    <w:rsid w:val="006A6545"/>
    <w:rsid w:val="006A6583"/>
    <w:rsid w:val="006A685A"/>
    <w:rsid w:val="006A6E0F"/>
    <w:rsid w:val="006A7135"/>
    <w:rsid w:val="006A72FE"/>
    <w:rsid w:val="006A76B4"/>
    <w:rsid w:val="006A7FFA"/>
    <w:rsid w:val="006B095B"/>
    <w:rsid w:val="006B16A0"/>
    <w:rsid w:val="006B1A5C"/>
    <w:rsid w:val="006B2197"/>
    <w:rsid w:val="006B27A6"/>
    <w:rsid w:val="006B2E69"/>
    <w:rsid w:val="006B3840"/>
    <w:rsid w:val="006B3F07"/>
    <w:rsid w:val="006B4255"/>
    <w:rsid w:val="006B47BE"/>
    <w:rsid w:val="006B4AB0"/>
    <w:rsid w:val="006B53DD"/>
    <w:rsid w:val="006B5743"/>
    <w:rsid w:val="006B574A"/>
    <w:rsid w:val="006B61FC"/>
    <w:rsid w:val="006B6425"/>
    <w:rsid w:val="006B6F5D"/>
    <w:rsid w:val="006B7507"/>
    <w:rsid w:val="006B75E7"/>
    <w:rsid w:val="006C01CB"/>
    <w:rsid w:val="006C0854"/>
    <w:rsid w:val="006C0AF4"/>
    <w:rsid w:val="006C119B"/>
    <w:rsid w:val="006C1876"/>
    <w:rsid w:val="006C22F8"/>
    <w:rsid w:val="006C2E89"/>
    <w:rsid w:val="006C2F7E"/>
    <w:rsid w:val="006C31F4"/>
    <w:rsid w:val="006C334F"/>
    <w:rsid w:val="006C354A"/>
    <w:rsid w:val="006C3C56"/>
    <w:rsid w:val="006C477A"/>
    <w:rsid w:val="006C4C56"/>
    <w:rsid w:val="006C51F6"/>
    <w:rsid w:val="006C54D7"/>
    <w:rsid w:val="006C5979"/>
    <w:rsid w:val="006C63D1"/>
    <w:rsid w:val="006C6563"/>
    <w:rsid w:val="006C6882"/>
    <w:rsid w:val="006C6C25"/>
    <w:rsid w:val="006C704B"/>
    <w:rsid w:val="006C79C8"/>
    <w:rsid w:val="006C7B16"/>
    <w:rsid w:val="006C7CBF"/>
    <w:rsid w:val="006C7DDB"/>
    <w:rsid w:val="006D061D"/>
    <w:rsid w:val="006D0BCA"/>
    <w:rsid w:val="006D1A9D"/>
    <w:rsid w:val="006D253E"/>
    <w:rsid w:val="006D283F"/>
    <w:rsid w:val="006D33FF"/>
    <w:rsid w:val="006D369E"/>
    <w:rsid w:val="006D39FD"/>
    <w:rsid w:val="006D3DE0"/>
    <w:rsid w:val="006D3DEA"/>
    <w:rsid w:val="006D4410"/>
    <w:rsid w:val="006D4597"/>
    <w:rsid w:val="006D5292"/>
    <w:rsid w:val="006D55A8"/>
    <w:rsid w:val="006D5826"/>
    <w:rsid w:val="006D590C"/>
    <w:rsid w:val="006D6B57"/>
    <w:rsid w:val="006D73B4"/>
    <w:rsid w:val="006E0286"/>
    <w:rsid w:val="006E0369"/>
    <w:rsid w:val="006E0457"/>
    <w:rsid w:val="006E07DD"/>
    <w:rsid w:val="006E15BB"/>
    <w:rsid w:val="006E1881"/>
    <w:rsid w:val="006E1BA2"/>
    <w:rsid w:val="006E20EB"/>
    <w:rsid w:val="006E298A"/>
    <w:rsid w:val="006E35C8"/>
    <w:rsid w:val="006E4559"/>
    <w:rsid w:val="006E4A4E"/>
    <w:rsid w:val="006E4A96"/>
    <w:rsid w:val="006E4ACE"/>
    <w:rsid w:val="006E5376"/>
    <w:rsid w:val="006E59A7"/>
    <w:rsid w:val="006E60CF"/>
    <w:rsid w:val="006E6487"/>
    <w:rsid w:val="006E6748"/>
    <w:rsid w:val="006E6790"/>
    <w:rsid w:val="006E6954"/>
    <w:rsid w:val="006E6C8E"/>
    <w:rsid w:val="006E7286"/>
    <w:rsid w:val="006E7D18"/>
    <w:rsid w:val="006F00FE"/>
    <w:rsid w:val="006F0D72"/>
    <w:rsid w:val="006F144D"/>
    <w:rsid w:val="006F2686"/>
    <w:rsid w:val="006F3624"/>
    <w:rsid w:val="006F3E19"/>
    <w:rsid w:val="006F4055"/>
    <w:rsid w:val="006F4F1E"/>
    <w:rsid w:val="006F5104"/>
    <w:rsid w:val="006F570F"/>
    <w:rsid w:val="006F5B6D"/>
    <w:rsid w:val="006F5B6E"/>
    <w:rsid w:val="006F5DF4"/>
    <w:rsid w:val="006F6376"/>
    <w:rsid w:val="006F6B02"/>
    <w:rsid w:val="006F6EB3"/>
    <w:rsid w:val="006F70A2"/>
    <w:rsid w:val="006F75A6"/>
    <w:rsid w:val="006F7750"/>
    <w:rsid w:val="006F789F"/>
    <w:rsid w:val="00700328"/>
    <w:rsid w:val="00700559"/>
    <w:rsid w:val="00700B50"/>
    <w:rsid w:val="00701158"/>
    <w:rsid w:val="007012AE"/>
    <w:rsid w:val="007012F1"/>
    <w:rsid w:val="007013CA"/>
    <w:rsid w:val="007014F3"/>
    <w:rsid w:val="00702665"/>
    <w:rsid w:val="00702AA7"/>
    <w:rsid w:val="00702B2B"/>
    <w:rsid w:val="00703908"/>
    <w:rsid w:val="0070488F"/>
    <w:rsid w:val="0070551E"/>
    <w:rsid w:val="00705F90"/>
    <w:rsid w:val="00706211"/>
    <w:rsid w:val="00706992"/>
    <w:rsid w:val="00707781"/>
    <w:rsid w:val="00707B38"/>
    <w:rsid w:val="00707E9B"/>
    <w:rsid w:val="00707F55"/>
    <w:rsid w:val="00707FF8"/>
    <w:rsid w:val="00710F1F"/>
    <w:rsid w:val="0071138A"/>
    <w:rsid w:val="0071144B"/>
    <w:rsid w:val="00712C36"/>
    <w:rsid w:val="00712CC1"/>
    <w:rsid w:val="00714F1F"/>
    <w:rsid w:val="007154C5"/>
    <w:rsid w:val="007158EC"/>
    <w:rsid w:val="0071590A"/>
    <w:rsid w:val="00715B84"/>
    <w:rsid w:val="00715CAE"/>
    <w:rsid w:val="007166DD"/>
    <w:rsid w:val="0071697B"/>
    <w:rsid w:val="00716E79"/>
    <w:rsid w:val="00716EE5"/>
    <w:rsid w:val="00716FD3"/>
    <w:rsid w:val="00720082"/>
    <w:rsid w:val="00720143"/>
    <w:rsid w:val="0072078D"/>
    <w:rsid w:val="00720EDE"/>
    <w:rsid w:val="00723BD1"/>
    <w:rsid w:val="0072445B"/>
    <w:rsid w:val="00724A8B"/>
    <w:rsid w:val="007268A6"/>
    <w:rsid w:val="0072690F"/>
    <w:rsid w:val="00726D77"/>
    <w:rsid w:val="00727F89"/>
    <w:rsid w:val="00730361"/>
    <w:rsid w:val="007307C1"/>
    <w:rsid w:val="007310DD"/>
    <w:rsid w:val="007313CC"/>
    <w:rsid w:val="007315CD"/>
    <w:rsid w:val="00731878"/>
    <w:rsid w:val="00731E87"/>
    <w:rsid w:val="007325D5"/>
    <w:rsid w:val="00732624"/>
    <w:rsid w:val="00732EEC"/>
    <w:rsid w:val="007332A7"/>
    <w:rsid w:val="00734F80"/>
    <w:rsid w:val="00735E73"/>
    <w:rsid w:val="00735FDC"/>
    <w:rsid w:val="00736413"/>
    <w:rsid w:val="00736D96"/>
    <w:rsid w:val="007379B6"/>
    <w:rsid w:val="00740102"/>
    <w:rsid w:val="007404BE"/>
    <w:rsid w:val="00740992"/>
    <w:rsid w:val="007411C2"/>
    <w:rsid w:val="00741F00"/>
    <w:rsid w:val="00742420"/>
    <w:rsid w:val="00742B33"/>
    <w:rsid w:val="00743147"/>
    <w:rsid w:val="00743399"/>
    <w:rsid w:val="007436F8"/>
    <w:rsid w:val="00743837"/>
    <w:rsid w:val="0074482B"/>
    <w:rsid w:val="00744C25"/>
    <w:rsid w:val="00745231"/>
    <w:rsid w:val="00745803"/>
    <w:rsid w:val="0074608E"/>
    <w:rsid w:val="00746428"/>
    <w:rsid w:val="00746A23"/>
    <w:rsid w:val="00746BCC"/>
    <w:rsid w:val="007471E1"/>
    <w:rsid w:val="007478A6"/>
    <w:rsid w:val="007478B4"/>
    <w:rsid w:val="00747C75"/>
    <w:rsid w:val="00750ADE"/>
    <w:rsid w:val="00751F81"/>
    <w:rsid w:val="007530CB"/>
    <w:rsid w:val="0075354B"/>
    <w:rsid w:val="00753D41"/>
    <w:rsid w:val="00754570"/>
    <w:rsid w:val="007558E8"/>
    <w:rsid w:val="00755990"/>
    <w:rsid w:val="00755F11"/>
    <w:rsid w:val="00756393"/>
    <w:rsid w:val="00756596"/>
    <w:rsid w:val="00756BCD"/>
    <w:rsid w:val="00757552"/>
    <w:rsid w:val="007576ED"/>
    <w:rsid w:val="00757C08"/>
    <w:rsid w:val="007603EB"/>
    <w:rsid w:val="00760526"/>
    <w:rsid w:val="0076112D"/>
    <w:rsid w:val="0076193C"/>
    <w:rsid w:val="007619D0"/>
    <w:rsid w:val="00761A0C"/>
    <w:rsid w:val="00761C53"/>
    <w:rsid w:val="007620F4"/>
    <w:rsid w:val="007642CD"/>
    <w:rsid w:val="007643AC"/>
    <w:rsid w:val="00764494"/>
    <w:rsid w:val="00764AFE"/>
    <w:rsid w:val="00764B28"/>
    <w:rsid w:val="007657D3"/>
    <w:rsid w:val="007658EA"/>
    <w:rsid w:val="00765F91"/>
    <w:rsid w:val="00766B9A"/>
    <w:rsid w:val="0077015D"/>
    <w:rsid w:val="00770223"/>
    <w:rsid w:val="00770A2E"/>
    <w:rsid w:val="00770E31"/>
    <w:rsid w:val="00771734"/>
    <w:rsid w:val="00771AB5"/>
    <w:rsid w:val="00771B80"/>
    <w:rsid w:val="00772064"/>
    <w:rsid w:val="00772142"/>
    <w:rsid w:val="007724FF"/>
    <w:rsid w:val="007729C4"/>
    <w:rsid w:val="00772A11"/>
    <w:rsid w:val="00772DC8"/>
    <w:rsid w:val="007739FD"/>
    <w:rsid w:val="00773A33"/>
    <w:rsid w:val="00774044"/>
    <w:rsid w:val="007746A8"/>
    <w:rsid w:val="00774DA4"/>
    <w:rsid w:val="007754BD"/>
    <w:rsid w:val="0077579D"/>
    <w:rsid w:val="00775BFD"/>
    <w:rsid w:val="00775FE1"/>
    <w:rsid w:val="00776297"/>
    <w:rsid w:val="007764C2"/>
    <w:rsid w:val="007766C1"/>
    <w:rsid w:val="00777412"/>
    <w:rsid w:val="00777D17"/>
    <w:rsid w:val="0078062C"/>
    <w:rsid w:val="0078065E"/>
    <w:rsid w:val="0078075E"/>
    <w:rsid w:val="00780FEE"/>
    <w:rsid w:val="0078149A"/>
    <w:rsid w:val="00781AB0"/>
    <w:rsid w:val="007822FC"/>
    <w:rsid w:val="007826A8"/>
    <w:rsid w:val="00782E29"/>
    <w:rsid w:val="00782E95"/>
    <w:rsid w:val="00782EC6"/>
    <w:rsid w:val="00783D66"/>
    <w:rsid w:val="00783F41"/>
    <w:rsid w:val="007854A3"/>
    <w:rsid w:val="00785B8C"/>
    <w:rsid w:val="00785C91"/>
    <w:rsid w:val="00785DA9"/>
    <w:rsid w:val="00786835"/>
    <w:rsid w:val="00786872"/>
    <w:rsid w:val="00786C35"/>
    <w:rsid w:val="00786CE3"/>
    <w:rsid w:val="0078726D"/>
    <w:rsid w:val="00787432"/>
    <w:rsid w:val="00787B49"/>
    <w:rsid w:val="00787E0C"/>
    <w:rsid w:val="00790391"/>
    <w:rsid w:val="007916EC"/>
    <w:rsid w:val="007917DE"/>
    <w:rsid w:val="00791964"/>
    <w:rsid w:val="007919D9"/>
    <w:rsid w:val="00791DC2"/>
    <w:rsid w:val="00792975"/>
    <w:rsid w:val="00792FDC"/>
    <w:rsid w:val="00793286"/>
    <w:rsid w:val="00793414"/>
    <w:rsid w:val="007934F7"/>
    <w:rsid w:val="00793FBE"/>
    <w:rsid w:val="00794309"/>
    <w:rsid w:val="007947F4"/>
    <w:rsid w:val="0079489E"/>
    <w:rsid w:val="00795FF5"/>
    <w:rsid w:val="00796022"/>
    <w:rsid w:val="00796166"/>
    <w:rsid w:val="007961DC"/>
    <w:rsid w:val="0079629B"/>
    <w:rsid w:val="00796381"/>
    <w:rsid w:val="00796CA7"/>
    <w:rsid w:val="00797303"/>
    <w:rsid w:val="00797474"/>
    <w:rsid w:val="00797EE3"/>
    <w:rsid w:val="007A0677"/>
    <w:rsid w:val="007A07EB"/>
    <w:rsid w:val="007A0959"/>
    <w:rsid w:val="007A0E13"/>
    <w:rsid w:val="007A170F"/>
    <w:rsid w:val="007A1DF2"/>
    <w:rsid w:val="007A2858"/>
    <w:rsid w:val="007A35F4"/>
    <w:rsid w:val="007A41E2"/>
    <w:rsid w:val="007A7FE1"/>
    <w:rsid w:val="007B1925"/>
    <w:rsid w:val="007B1A7F"/>
    <w:rsid w:val="007B1DFE"/>
    <w:rsid w:val="007B234D"/>
    <w:rsid w:val="007B38F8"/>
    <w:rsid w:val="007B3A67"/>
    <w:rsid w:val="007B3E3C"/>
    <w:rsid w:val="007B5190"/>
    <w:rsid w:val="007B5413"/>
    <w:rsid w:val="007B59B4"/>
    <w:rsid w:val="007B6C1E"/>
    <w:rsid w:val="007B6DCA"/>
    <w:rsid w:val="007B6FA8"/>
    <w:rsid w:val="007B75BC"/>
    <w:rsid w:val="007B7CD9"/>
    <w:rsid w:val="007B7D25"/>
    <w:rsid w:val="007B7E0E"/>
    <w:rsid w:val="007C068D"/>
    <w:rsid w:val="007C0860"/>
    <w:rsid w:val="007C0A39"/>
    <w:rsid w:val="007C0BFC"/>
    <w:rsid w:val="007C0E00"/>
    <w:rsid w:val="007C0F44"/>
    <w:rsid w:val="007C0F83"/>
    <w:rsid w:val="007C2B17"/>
    <w:rsid w:val="007C32C8"/>
    <w:rsid w:val="007C3ECB"/>
    <w:rsid w:val="007C4356"/>
    <w:rsid w:val="007C46F4"/>
    <w:rsid w:val="007C54A9"/>
    <w:rsid w:val="007C60B4"/>
    <w:rsid w:val="007C6346"/>
    <w:rsid w:val="007C66EF"/>
    <w:rsid w:val="007C68B7"/>
    <w:rsid w:val="007C75CF"/>
    <w:rsid w:val="007C7D6F"/>
    <w:rsid w:val="007D00EE"/>
    <w:rsid w:val="007D066C"/>
    <w:rsid w:val="007D0902"/>
    <w:rsid w:val="007D16EC"/>
    <w:rsid w:val="007D2350"/>
    <w:rsid w:val="007D2C96"/>
    <w:rsid w:val="007D3128"/>
    <w:rsid w:val="007D40F0"/>
    <w:rsid w:val="007D4885"/>
    <w:rsid w:val="007D4919"/>
    <w:rsid w:val="007D5185"/>
    <w:rsid w:val="007D5731"/>
    <w:rsid w:val="007D6A21"/>
    <w:rsid w:val="007D75C0"/>
    <w:rsid w:val="007E01BF"/>
    <w:rsid w:val="007E06A0"/>
    <w:rsid w:val="007E0DA9"/>
    <w:rsid w:val="007E15DF"/>
    <w:rsid w:val="007E166E"/>
    <w:rsid w:val="007E22E5"/>
    <w:rsid w:val="007E4513"/>
    <w:rsid w:val="007E487E"/>
    <w:rsid w:val="007E5499"/>
    <w:rsid w:val="007E551A"/>
    <w:rsid w:val="007E5606"/>
    <w:rsid w:val="007E6016"/>
    <w:rsid w:val="007E6210"/>
    <w:rsid w:val="007E679D"/>
    <w:rsid w:val="007E6F87"/>
    <w:rsid w:val="007E7D93"/>
    <w:rsid w:val="007E7E33"/>
    <w:rsid w:val="007F01E6"/>
    <w:rsid w:val="007F0642"/>
    <w:rsid w:val="007F086E"/>
    <w:rsid w:val="007F098A"/>
    <w:rsid w:val="007F29E3"/>
    <w:rsid w:val="007F3C6A"/>
    <w:rsid w:val="007F3CF0"/>
    <w:rsid w:val="007F3D2E"/>
    <w:rsid w:val="007F3D82"/>
    <w:rsid w:val="007F4039"/>
    <w:rsid w:val="007F405F"/>
    <w:rsid w:val="007F41F9"/>
    <w:rsid w:val="007F459F"/>
    <w:rsid w:val="007F566D"/>
    <w:rsid w:val="007F607C"/>
    <w:rsid w:val="007F62F9"/>
    <w:rsid w:val="007F6338"/>
    <w:rsid w:val="007F65AD"/>
    <w:rsid w:val="007F6E91"/>
    <w:rsid w:val="007F70B6"/>
    <w:rsid w:val="007F7177"/>
    <w:rsid w:val="007F761F"/>
    <w:rsid w:val="007F79C0"/>
    <w:rsid w:val="00800DF6"/>
    <w:rsid w:val="00801096"/>
    <w:rsid w:val="008012EF"/>
    <w:rsid w:val="0080147A"/>
    <w:rsid w:val="0080193A"/>
    <w:rsid w:val="00801B3B"/>
    <w:rsid w:val="0080268C"/>
    <w:rsid w:val="0080495A"/>
    <w:rsid w:val="00804C9C"/>
    <w:rsid w:val="00804EEB"/>
    <w:rsid w:val="008050BA"/>
    <w:rsid w:val="00805349"/>
    <w:rsid w:val="00805A93"/>
    <w:rsid w:val="00806406"/>
    <w:rsid w:val="008065FC"/>
    <w:rsid w:val="00806AAA"/>
    <w:rsid w:val="00806CD4"/>
    <w:rsid w:val="00807731"/>
    <w:rsid w:val="00810128"/>
    <w:rsid w:val="00811288"/>
    <w:rsid w:val="008117AD"/>
    <w:rsid w:val="008122A2"/>
    <w:rsid w:val="0081249D"/>
    <w:rsid w:val="00812D91"/>
    <w:rsid w:val="0081386F"/>
    <w:rsid w:val="00813962"/>
    <w:rsid w:val="00814ACE"/>
    <w:rsid w:val="00814CA6"/>
    <w:rsid w:val="00815D77"/>
    <w:rsid w:val="00815F05"/>
    <w:rsid w:val="00816071"/>
    <w:rsid w:val="00816E17"/>
    <w:rsid w:val="00816FCB"/>
    <w:rsid w:val="0081730D"/>
    <w:rsid w:val="00817B55"/>
    <w:rsid w:val="008203B2"/>
    <w:rsid w:val="008210EF"/>
    <w:rsid w:val="00822883"/>
    <w:rsid w:val="00822FD6"/>
    <w:rsid w:val="00823047"/>
    <w:rsid w:val="0082359D"/>
    <w:rsid w:val="00823D49"/>
    <w:rsid w:val="00823E92"/>
    <w:rsid w:val="00824275"/>
    <w:rsid w:val="00824B63"/>
    <w:rsid w:val="00825B63"/>
    <w:rsid w:val="00826077"/>
    <w:rsid w:val="00826EF1"/>
    <w:rsid w:val="008270BA"/>
    <w:rsid w:val="008273A3"/>
    <w:rsid w:val="0083002F"/>
    <w:rsid w:val="00830905"/>
    <w:rsid w:val="00830AC6"/>
    <w:rsid w:val="00831588"/>
    <w:rsid w:val="00832935"/>
    <w:rsid w:val="00833611"/>
    <w:rsid w:val="00834293"/>
    <w:rsid w:val="0083446F"/>
    <w:rsid w:val="00834DDE"/>
    <w:rsid w:val="008354BC"/>
    <w:rsid w:val="00835979"/>
    <w:rsid w:val="0083632C"/>
    <w:rsid w:val="00836EAE"/>
    <w:rsid w:val="00837950"/>
    <w:rsid w:val="00837E14"/>
    <w:rsid w:val="008402DE"/>
    <w:rsid w:val="008406D6"/>
    <w:rsid w:val="00840A9A"/>
    <w:rsid w:val="00840FC8"/>
    <w:rsid w:val="00841717"/>
    <w:rsid w:val="00841ABC"/>
    <w:rsid w:val="00842831"/>
    <w:rsid w:val="00842BBB"/>
    <w:rsid w:val="00842F71"/>
    <w:rsid w:val="00843037"/>
    <w:rsid w:val="0084320E"/>
    <w:rsid w:val="00843845"/>
    <w:rsid w:val="008439AF"/>
    <w:rsid w:val="00843BDA"/>
    <w:rsid w:val="00844AE2"/>
    <w:rsid w:val="00844AEC"/>
    <w:rsid w:val="00844EE9"/>
    <w:rsid w:val="00845C14"/>
    <w:rsid w:val="00846059"/>
    <w:rsid w:val="00846599"/>
    <w:rsid w:val="00846885"/>
    <w:rsid w:val="00846DC4"/>
    <w:rsid w:val="00846F7F"/>
    <w:rsid w:val="00847241"/>
    <w:rsid w:val="008472AD"/>
    <w:rsid w:val="008473BF"/>
    <w:rsid w:val="00847574"/>
    <w:rsid w:val="00847A12"/>
    <w:rsid w:val="008504EC"/>
    <w:rsid w:val="00850853"/>
    <w:rsid w:val="00851667"/>
    <w:rsid w:val="00851F1A"/>
    <w:rsid w:val="00852E38"/>
    <w:rsid w:val="00853717"/>
    <w:rsid w:val="00853757"/>
    <w:rsid w:val="008537AE"/>
    <w:rsid w:val="008538DC"/>
    <w:rsid w:val="00853D34"/>
    <w:rsid w:val="00854051"/>
    <w:rsid w:val="00854308"/>
    <w:rsid w:val="00854B73"/>
    <w:rsid w:val="00854FDB"/>
    <w:rsid w:val="0085529A"/>
    <w:rsid w:val="00855A5B"/>
    <w:rsid w:val="00856607"/>
    <w:rsid w:val="00856F5A"/>
    <w:rsid w:val="0085776F"/>
    <w:rsid w:val="00857DD6"/>
    <w:rsid w:val="00860108"/>
    <w:rsid w:val="00860CA5"/>
    <w:rsid w:val="00861340"/>
    <w:rsid w:val="00861351"/>
    <w:rsid w:val="00861586"/>
    <w:rsid w:val="0086228B"/>
    <w:rsid w:val="00862516"/>
    <w:rsid w:val="00862802"/>
    <w:rsid w:val="00864134"/>
    <w:rsid w:val="00864777"/>
    <w:rsid w:val="00864DF0"/>
    <w:rsid w:val="00864EA9"/>
    <w:rsid w:val="00865694"/>
    <w:rsid w:val="0086585D"/>
    <w:rsid w:val="00865909"/>
    <w:rsid w:val="00865AE6"/>
    <w:rsid w:val="00865E26"/>
    <w:rsid w:val="008663B8"/>
    <w:rsid w:val="008666B0"/>
    <w:rsid w:val="00866EE9"/>
    <w:rsid w:val="00867228"/>
    <w:rsid w:val="008672F3"/>
    <w:rsid w:val="00867E2E"/>
    <w:rsid w:val="00870227"/>
    <w:rsid w:val="00870D4E"/>
    <w:rsid w:val="0087161B"/>
    <w:rsid w:val="00871DC0"/>
    <w:rsid w:val="00872573"/>
    <w:rsid w:val="00872599"/>
    <w:rsid w:val="008726C6"/>
    <w:rsid w:val="008729A9"/>
    <w:rsid w:val="00873704"/>
    <w:rsid w:val="00873E4D"/>
    <w:rsid w:val="0087424B"/>
    <w:rsid w:val="0087585A"/>
    <w:rsid w:val="00876A76"/>
    <w:rsid w:val="00877302"/>
    <w:rsid w:val="00877637"/>
    <w:rsid w:val="008776BC"/>
    <w:rsid w:val="00877A97"/>
    <w:rsid w:val="00877E79"/>
    <w:rsid w:val="008803E1"/>
    <w:rsid w:val="00880AC7"/>
    <w:rsid w:val="00881E30"/>
    <w:rsid w:val="008822B9"/>
    <w:rsid w:val="0088234D"/>
    <w:rsid w:val="0088373C"/>
    <w:rsid w:val="00883AA4"/>
    <w:rsid w:val="00883C90"/>
    <w:rsid w:val="00884229"/>
    <w:rsid w:val="00886295"/>
    <w:rsid w:val="00886CFB"/>
    <w:rsid w:val="00886D34"/>
    <w:rsid w:val="0088726D"/>
    <w:rsid w:val="008914CD"/>
    <w:rsid w:val="00891CFA"/>
    <w:rsid w:val="008927C3"/>
    <w:rsid w:val="00892936"/>
    <w:rsid w:val="00893A0A"/>
    <w:rsid w:val="00893B61"/>
    <w:rsid w:val="00893C44"/>
    <w:rsid w:val="00893F37"/>
    <w:rsid w:val="00894081"/>
    <w:rsid w:val="00895728"/>
    <w:rsid w:val="008964EF"/>
    <w:rsid w:val="00896D06"/>
    <w:rsid w:val="00897A70"/>
    <w:rsid w:val="00897B30"/>
    <w:rsid w:val="00897F35"/>
    <w:rsid w:val="008A0950"/>
    <w:rsid w:val="008A0C40"/>
    <w:rsid w:val="008A1970"/>
    <w:rsid w:val="008A2E24"/>
    <w:rsid w:val="008A34AF"/>
    <w:rsid w:val="008A3C72"/>
    <w:rsid w:val="008A4205"/>
    <w:rsid w:val="008A45FD"/>
    <w:rsid w:val="008A4EED"/>
    <w:rsid w:val="008A51DF"/>
    <w:rsid w:val="008A6736"/>
    <w:rsid w:val="008A6EFF"/>
    <w:rsid w:val="008A7541"/>
    <w:rsid w:val="008A77E5"/>
    <w:rsid w:val="008A7812"/>
    <w:rsid w:val="008B03CB"/>
    <w:rsid w:val="008B0473"/>
    <w:rsid w:val="008B0EC8"/>
    <w:rsid w:val="008B1205"/>
    <w:rsid w:val="008B1722"/>
    <w:rsid w:val="008B1AE6"/>
    <w:rsid w:val="008B1F39"/>
    <w:rsid w:val="008B1F55"/>
    <w:rsid w:val="008B1FE0"/>
    <w:rsid w:val="008B270D"/>
    <w:rsid w:val="008B295E"/>
    <w:rsid w:val="008B4F39"/>
    <w:rsid w:val="008B6BFC"/>
    <w:rsid w:val="008B703C"/>
    <w:rsid w:val="008B7A4F"/>
    <w:rsid w:val="008C0652"/>
    <w:rsid w:val="008C0798"/>
    <w:rsid w:val="008C0D94"/>
    <w:rsid w:val="008C10D8"/>
    <w:rsid w:val="008C17DD"/>
    <w:rsid w:val="008C18B5"/>
    <w:rsid w:val="008C1962"/>
    <w:rsid w:val="008C1A64"/>
    <w:rsid w:val="008C2014"/>
    <w:rsid w:val="008C3CDE"/>
    <w:rsid w:val="008C40DC"/>
    <w:rsid w:val="008C4252"/>
    <w:rsid w:val="008C501C"/>
    <w:rsid w:val="008C51CE"/>
    <w:rsid w:val="008C5532"/>
    <w:rsid w:val="008C5977"/>
    <w:rsid w:val="008C59C1"/>
    <w:rsid w:val="008C5D58"/>
    <w:rsid w:val="008C65CA"/>
    <w:rsid w:val="008C6E0E"/>
    <w:rsid w:val="008C70C2"/>
    <w:rsid w:val="008C7583"/>
    <w:rsid w:val="008C781E"/>
    <w:rsid w:val="008C7CA5"/>
    <w:rsid w:val="008D083E"/>
    <w:rsid w:val="008D3F22"/>
    <w:rsid w:val="008D46D4"/>
    <w:rsid w:val="008D484C"/>
    <w:rsid w:val="008D4BF4"/>
    <w:rsid w:val="008D4DA2"/>
    <w:rsid w:val="008D5B7B"/>
    <w:rsid w:val="008D5EA7"/>
    <w:rsid w:val="008D649C"/>
    <w:rsid w:val="008D738D"/>
    <w:rsid w:val="008E0D2C"/>
    <w:rsid w:val="008E1385"/>
    <w:rsid w:val="008E13B5"/>
    <w:rsid w:val="008E1D13"/>
    <w:rsid w:val="008E2531"/>
    <w:rsid w:val="008E258C"/>
    <w:rsid w:val="008E3B17"/>
    <w:rsid w:val="008E4820"/>
    <w:rsid w:val="008E505D"/>
    <w:rsid w:val="008E52BD"/>
    <w:rsid w:val="008E6240"/>
    <w:rsid w:val="008E724E"/>
    <w:rsid w:val="008E75C8"/>
    <w:rsid w:val="008E7653"/>
    <w:rsid w:val="008F0100"/>
    <w:rsid w:val="008F01F3"/>
    <w:rsid w:val="008F0215"/>
    <w:rsid w:val="008F04EC"/>
    <w:rsid w:val="008F18CC"/>
    <w:rsid w:val="008F2023"/>
    <w:rsid w:val="008F21E2"/>
    <w:rsid w:val="008F274A"/>
    <w:rsid w:val="008F4D80"/>
    <w:rsid w:val="008F4EAA"/>
    <w:rsid w:val="008F55AE"/>
    <w:rsid w:val="008F55DB"/>
    <w:rsid w:val="008F617B"/>
    <w:rsid w:val="008F6FE4"/>
    <w:rsid w:val="008F755B"/>
    <w:rsid w:val="009006C6"/>
    <w:rsid w:val="009007DC"/>
    <w:rsid w:val="00900F60"/>
    <w:rsid w:val="0090198E"/>
    <w:rsid w:val="00901FBD"/>
    <w:rsid w:val="0090227F"/>
    <w:rsid w:val="0090259A"/>
    <w:rsid w:val="009025C8"/>
    <w:rsid w:val="0090307C"/>
    <w:rsid w:val="00903267"/>
    <w:rsid w:val="00903B63"/>
    <w:rsid w:val="00903E71"/>
    <w:rsid w:val="0090422E"/>
    <w:rsid w:val="00905ED7"/>
    <w:rsid w:val="00906ECA"/>
    <w:rsid w:val="0090713A"/>
    <w:rsid w:val="0090763A"/>
    <w:rsid w:val="009078FB"/>
    <w:rsid w:val="00907BC7"/>
    <w:rsid w:val="00907F1C"/>
    <w:rsid w:val="00907FAA"/>
    <w:rsid w:val="0091000A"/>
    <w:rsid w:val="009106D4"/>
    <w:rsid w:val="00910E2A"/>
    <w:rsid w:val="0091127D"/>
    <w:rsid w:val="00912505"/>
    <w:rsid w:val="0091271E"/>
    <w:rsid w:val="00912DF5"/>
    <w:rsid w:val="00913E77"/>
    <w:rsid w:val="00913F5B"/>
    <w:rsid w:val="009142A8"/>
    <w:rsid w:val="009143BF"/>
    <w:rsid w:val="009145B9"/>
    <w:rsid w:val="0091475C"/>
    <w:rsid w:val="00914CDA"/>
    <w:rsid w:val="00915046"/>
    <w:rsid w:val="0091574C"/>
    <w:rsid w:val="009162EC"/>
    <w:rsid w:val="0091651C"/>
    <w:rsid w:val="009169B8"/>
    <w:rsid w:val="00916ABF"/>
    <w:rsid w:val="00921133"/>
    <w:rsid w:val="009220E4"/>
    <w:rsid w:val="00922473"/>
    <w:rsid w:val="00922900"/>
    <w:rsid w:val="00922B40"/>
    <w:rsid w:val="00923588"/>
    <w:rsid w:val="009237A0"/>
    <w:rsid w:val="009243AD"/>
    <w:rsid w:val="00925855"/>
    <w:rsid w:val="00925CDE"/>
    <w:rsid w:val="0092669A"/>
    <w:rsid w:val="00927427"/>
    <w:rsid w:val="00927438"/>
    <w:rsid w:val="00927738"/>
    <w:rsid w:val="00927A67"/>
    <w:rsid w:val="00927CA9"/>
    <w:rsid w:val="00927F17"/>
    <w:rsid w:val="009304D4"/>
    <w:rsid w:val="0093072E"/>
    <w:rsid w:val="00930E4F"/>
    <w:rsid w:val="00931283"/>
    <w:rsid w:val="00931E5D"/>
    <w:rsid w:val="0093241F"/>
    <w:rsid w:val="00933BC1"/>
    <w:rsid w:val="00934211"/>
    <w:rsid w:val="00934754"/>
    <w:rsid w:val="00935B0E"/>
    <w:rsid w:val="009362E7"/>
    <w:rsid w:val="00936588"/>
    <w:rsid w:val="00936B3F"/>
    <w:rsid w:val="00937583"/>
    <w:rsid w:val="0093784E"/>
    <w:rsid w:val="00937A08"/>
    <w:rsid w:val="0094063A"/>
    <w:rsid w:val="00941132"/>
    <w:rsid w:val="009411BF"/>
    <w:rsid w:val="0094151D"/>
    <w:rsid w:val="00941626"/>
    <w:rsid w:val="009416AC"/>
    <w:rsid w:val="00941B39"/>
    <w:rsid w:val="00941C56"/>
    <w:rsid w:val="009425CB"/>
    <w:rsid w:val="00942827"/>
    <w:rsid w:val="00942E9C"/>
    <w:rsid w:val="00942F99"/>
    <w:rsid w:val="009436A9"/>
    <w:rsid w:val="00944A17"/>
    <w:rsid w:val="00944C07"/>
    <w:rsid w:val="00944E41"/>
    <w:rsid w:val="0094730C"/>
    <w:rsid w:val="00947752"/>
    <w:rsid w:val="009500CC"/>
    <w:rsid w:val="00950404"/>
    <w:rsid w:val="00950C36"/>
    <w:rsid w:val="009513D2"/>
    <w:rsid w:val="00951645"/>
    <w:rsid w:val="009525ED"/>
    <w:rsid w:val="00952934"/>
    <w:rsid w:val="009531D5"/>
    <w:rsid w:val="00953AEB"/>
    <w:rsid w:val="009542AF"/>
    <w:rsid w:val="00954381"/>
    <w:rsid w:val="0095450D"/>
    <w:rsid w:val="009545CF"/>
    <w:rsid w:val="00954963"/>
    <w:rsid w:val="00955966"/>
    <w:rsid w:val="00956042"/>
    <w:rsid w:val="009568D2"/>
    <w:rsid w:val="00956988"/>
    <w:rsid w:val="00956BD4"/>
    <w:rsid w:val="00957478"/>
    <w:rsid w:val="00960678"/>
    <w:rsid w:val="009609EE"/>
    <w:rsid w:val="0096172F"/>
    <w:rsid w:val="00961C1B"/>
    <w:rsid w:val="009620A6"/>
    <w:rsid w:val="00962343"/>
    <w:rsid w:val="0096329F"/>
    <w:rsid w:val="009632AC"/>
    <w:rsid w:val="00964295"/>
    <w:rsid w:val="00964DA2"/>
    <w:rsid w:val="009651D0"/>
    <w:rsid w:val="00965A66"/>
    <w:rsid w:val="00965F0F"/>
    <w:rsid w:val="009670BD"/>
    <w:rsid w:val="009674DC"/>
    <w:rsid w:val="00967FFD"/>
    <w:rsid w:val="00970D56"/>
    <w:rsid w:val="00971043"/>
    <w:rsid w:val="009723F5"/>
    <w:rsid w:val="00972588"/>
    <w:rsid w:val="009728C1"/>
    <w:rsid w:val="0097342E"/>
    <w:rsid w:val="0097353A"/>
    <w:rsid w:val="00973A1D"/>
    <w:rsid w:val="00973F0A"/>
    <w:rsid w:val="00974870"/>
    <w:rsid w:val="00974DD8"/>
    <w:rsid w:val="00976B45"/>
    <w:rsid w:val="009772A5"/>
    <w:rsid w:val="009772D6"/>
    <w:rsid w:val="009775B7"/>
    <w:rsid w:val="009801F5"/>
    <w:rsid w:val="00980224"/>
    <w:rsid w:val="009809F2"/>
    <w:rsid w:val="00980AB5"/>
    <w:rsid w:val="00980B66"/>
    <w:rsid w:val="00981795"/>
    <w:rsid w:val="00981C97"/>
    <w:rsid w:val="00981F16"/>
    <w:rsid w:val="0098212A"/>
    <w:rsid w:val="00982A4C"/>
    <w:rsid w:val="00983219"/>
    <w:rsid w:val="00983472"/>
    <w:rsid w:val="00983DD0"/>
    <w:rsid w:val="00984B35"/>
    <w:rsid w:val="009852DE"/>
    <w:rsid w:val="00986131"/>
    <w:rsid w:val="00986142"/>
    <w:rsid w:val="009861E0"/>
    <w:rsid w:val="00986B60"/>
    <w:rsid w:val="00987A80"/>
    <w:rsid w:val="00990505"/>
    <w:rsid w:val="00990537"/>
    <w:rsid w:val="00990ED2"/>
    <w:rsid w:val="009911EB"/>
    <w:rsid w:val="0099122E"/>
    <w:rsid w:val="00993CEB"/>
    <w:rsid w:val="00994A36"/>
    <w:rsid w:val="00994BF1"/>
    <w:rsid w:val="00994D91"/>
    <w:rsid w:val="009952AA"/>
    <w:rsid w:val="009954D8"/>
    <w:rsid w:val="00995C5A"/>
    <w:rsid w:val="00995FF2"/>
    <w:rsid w:val="0099618C"/>
    <w:rsid w:val="0099746F"/>
    <w:rsid w:val="00997DF8"/>
    <w:rsid w:val="009A03B4"/>
    <w:rsid w:val="009A0915"/>
    <w:rsid w:val="009A0B74"/>
    <w:rsid w:val="009A0CCB"/>
    <w:rsid w:val="009A155E"/>
    <w:rsid w:val="009A1E56"/>
    <w:rsid w:val="009A1F7A"/>
    <w:rsid w:val="009A239A"/>
    <w:rsid w:val="009A2986"/>
    <w:rsid w:val="009A2B1D"/>
    <w:rsid w:val="009A2CD3"/>
    <w:rsid w:val="009A30A7"/>
    <w:rsid w:val="009A3DB2"/>
    <w:rsid w:val="009A484F"/>
    <w:rsid w:val="009A5539"/>
    <w:rsid w:val="009A5C36"/>
    <w:rsid w:val="009A5DBA"/>
    <w:rsid w:val="009A6AF4"/>
    <w:rsid w:val="009A7D89"/>
    <w:rsid w:val="009B047D"/>
    <w:rsid w:val="009B065E"/>
    <w:rsid w:val="009B13F0"/>
    <w:rsid w:val="009B182D"/>
    <w:rsid w:val="009B1F67"/>
    <w:rsid w:val="009B2168"/>
    <w:rsid w:val="009B21D5"/>
    <w:rsid w:val="009B2ADF"/>
    <w:rsid w:val="009B2E09"/>
    <w:rsid w:val="009B3B8F"/>
    <w:rsid w:val="009B431A"/>
    <w:rsid w:val="009B484B"/>
    <w:rsid w:val="009B4AA9"/>
    <w:rsid w:val="009B4C4D"/>
    <w:rsid w:val="009B4F81"/>
    <w:rsid w:val="009B553A"/>
    <w:rsid w:val="009B67AB"/>
    <w:rsid w:val="009B68C8"/>
    <w:rsid w:val="009C0471"/>
    <w:rsid w:val="009C0D21"/>
    <w:rsid w:val="009C2599"/>
    <w:rsid w:val="009C2F1C"/>
    <w:rsid w:val="009C33A7"/>
    <w:rsid w:val="009C34FE"/>
    <w:rsid w:val="009C3B6B"/>
    <w:rsid w:val="009C3F2F"/>
    <w:rsid w:val="009C3FC5"/>
    <w:rsid w:val="009C4603"/>
    <w:rsid w:val="009C4C32"/>
    <w:rsid w:val="009C5434"/>
    <w:rsid w:val="009C5553"/>
    <w:rsid w:val="009C6006"/>
    <w:rsid w:val="009C719D"/>
    <w:rsid w:val="009C73F9"/>
    <w:rsid w:val="009C76AE"/>
    <w:rsid w:val="009C7A56"/>
    <w:rsid w:val="009C7A9D"/>
    <w:rsid w:val="009C7F44"/>
    <w:rsid w:val="009D12BA"/>
    <w:rsid w:val="009D35C9"/>
    <w:rsid w:val="009D4C36"/>
    <w:rsid w:val="009D536E"/>
    <w:rsid w:val="009D5476"/>
    <w:rsid w:val="009D54FE"/>
    <w:rsid w:val="009D56E2"/>
    <w:rsid w:val="009D5B46"/>
    <w:rsid w:val="009D5B8C"/>
    <w:rsid w:val="009D6B3A"/>
    <w:rsid w:val="009D6D7E"/>
    <w:rsid w:val="009D6E5A"/>
    <w:rsid w:val="009D788B"/>
    <w:rsid w:val="009E0B40"/>
    <w:rsid w:val="009E249D"/>
    <w:rsid w:val="009E2B4F"/>
    <w:rsid w:val="009E306B"/>
    <w:rsid w:val="009E30B6"/>
    <w:rsid w:val="009E3B1F"/>
    <w:rsid w:val="009E401A"/>
    <w:rsid w:val="009E4A95"/>
    <w:rsid w:val="009E4D7D"/>
    <w:rsid w:val="009E4E04"/>
    <w:rsid w:val="009E4E12"/>
    <w:rsid w:val="009E51DC"/>
    <w:rsid w:val="009E51E4"/>
    <w:rsid w:val="009E6193"/>
    <w:rsid w:val="009E6B3D"/>
    <w:rsid w:val="009E7788"/>
    <w:rsid w:val="009E79D5"/>
    <w:rsid w:val="009E7A98"/>
    <w:rsid w:val="009F0734"/>
    <w:rsid w:val="009F074C"/>
    <w:rsid w:val="009F0908"/>
    <w:rsid w:val="009F13E6"/>
    <w:rsid w:val="009F158B"/>
    <w:rsid w:val="009F1839"/>
    <w:rsid w:val="009F216F"/>
    <w:rsid w:val="009F29E9"/>
    <w:rsid w:val="009F2AFF"/>
    <w:rsid w:val="009F388C"/>
    <w:rsid w:val="009F3D31"/>
    <w:rsid w:val="009F443D"/>
    <w:rsid w:val="009F4BFC"/>
    <w:rsid w:val="009F54BF"/>
    <w:rsid w:val="009F59F1"/>
    <w:rsid w:val="009F5A08"/>
    <w:rsid w:val="009F6B7E"/>
    <w:rsid w:val="009F74B7"/>
    <w:rsid w:val="009F7E7D"/>
    <w:rsid w:val="00A005B6"/>
    <w:rsid w:val="00A007B1"/>
    <w:rsid w:val="00A00878"/>
    <w:rsid w:val="00A017B1"/>
    <w:rsid w:val="00A01933"/>
    <w:rsid w:val="00A02048"/>
    <w:rsid w:val="00A0217F"/>
    <w:rsid w:val="00A02B04"/>
    <w:rsid w:val="00A03570"/>
    <w:rsid w:val="00A0365F"/>
    <w:rsid w:val="00A03AC8"/>
    <w:rsid w:val="00A03E17"/>
    <w:rsid w:val="00A04563"/>
    <w:rsid w:val="00A05975"/>
    <w:rsid w:val="00A066CA"/>
    <w:rsid w:val="00A066FA"/>
    <w:rsid w:val="00A06A28"/>
    <w:rsid w:val="00A0729D"/>
    <w:rsid w:val="00A07D70"/>
    <w:rsid w:val="00A10007"/>
    <w:rsid w:val="00A10A13"/>
    <w:rsid w:val="00A11A9D"/>
    <w:rsid w:val="00A11E5C"/>
    <w:rsid w:val="00A1212D"/>
    <w:rsid w:val="00A12C55"/>
    <w:rsid w:val="00A12EC8"/>
    <w:rsid w:val="00A1354C"/>
    <w:rsid w:val="00A13B83"/>
    <w:rsid w:val="00A13E87"/>
    <w:rsid w:val="00A14F79"/>
    <w:rsid w:val="00A151BF"/>
    <w:rsid w:val="00A154EE"/>
    <w:rsid w:val="00A15AEF"/>
    <w:rsid w:val="00A15FAD"/>
    <w:rsid w:val="00A169F4"/>
    <w:rsid w:val="00A16C0C"/>
    <w:rsid w:val="00A2032F"/>
    <w:rsid w:val="00A2054D"/>
    <w:rsid w:val="00A208A9"/>
    <w:rsid w:val="00A20CAD"/>
    <w:rsid w:val="00A216A0"/>
    <w:rsid w:val="00A219BC"/>
    <w:rsid w:val="00A2257D"/>
    <w:rsid w:val="00A22590"/>
    <w:rsid w:val="00A22D6D"/>
    <w:rsid w:val="00A23B7A"/>
    <w:rsid w:val="00A23B7F"/>
    <w:rsid w:val="00A23D4F"/>
    <w:rsid w:val="00A24161"/>
    <w:rsid w:val="00A243F2"/>
    <w:rsid w:val="00A2454C"/>
    <w:rsid w:val="00A253E3"/>
    <w:rsid w:val="00A258A6"/>
    <w:rsid w:val="00A260EE"/>
    <w:rsid w:val="00A26309"/>
    <w:rsid w:val="00A2657D"/>
    <w:rsid w:val="00A2685E"/>
    <w:rsid w:val="00A26E1B"/>
    <w:rsid w:val="00A2721C"/>
    <w:rsid w:val="00A274B6"/>
    <w:rsid w:val="00A27A32"/>
    <w:rsid w:val="00A27E11"/>
    <w:rsid w:val="00A302F3"/>
    <w:rsid w:val="00A3059F"/>
    <w:rsid w:val="00A30AC7"/>
    <w:rsid w:val="00A311F1"/>
    <w:rsid w:val="00A31A8E"/>
    <w:rsid w:val="00A324CB"/>
    <w:rsid w:val="00A32AC8"/>
    <w:rsid w:val="00A32DA5"/>
    <w:rsid w:val="00A32FBF"/>
    <w:rsid w:val="00A337B8"/>
    <w:rsid w:val="00A33918"/>
    <w:rsid w:val="00A34001"/>
    <w:rsid w:val="00A341D4"/>
    <w:rsid w:val="00A353B2"/>
    <w:rsid w:val="00A35447"/>
    <w:rsid w:val="00A3544F"/>
    <w:rsid w:val="00A35850"/>
    <w:rsid w:val="00A35C05"/>
    <w:rsid w:val="00A35D24"/>
    <w:rsid w:val="00A3603A"/>
    <w:rsid w:val="00A3684B"/>
    <w:rsid w:val="00A36860"/>
    <w:rsid w:val="00A36EBC"/>
    <w:rsid w:val="00A3724C"/>
    <w:rsid w:val="00A37B6B"/>
    <w:rsid w:val="00A40E52"/>
    <w:rsid w:val="00A41AA4"/>
    <w:rsid w:val="00A4207E"/>
    <w:rsid w:val="00A428FA"/>
    <w:rsid w:val="00A42BE0"/>
    <w:rsid w:val="00A44922"/>
    <w:rsid w:val="00A45241"/>
    <w:rsid w:val="00A45809"/>
    <w:rsid w:val="00A46547"/>
    <w:rsid w:val="00A46585"/>
    <w:rsid w:val="00A465D0"/>
    <w:rsid w:val="00A46939"/>
    <w:rsid w:val="00A46D13"/>
    <w:rsid w:val="00A477A0"/>
    <w:rsid w:val="00A477E4"/>
    <w:rsid w:val="00A47AF7"/>
    <w:rsid w:val="00A5306B"/>
    <w:rsid w:val="00A539EC"/>
    <w:rsid w:val="00A5454B"/>
    <w:rsid w:val="00A54A9F"/>
    <w:rsid w:val="00A55F37"/>
    <w:rsid w:val="00A562BF"/>
    <w:rsid w:val="00A56D3E"/>
    <w:rsid w:val="00A57081"/>
    <w:rsid w:val="00A57476"/>
    <w:rsid w:val="00A60197"/>
    <w:rsid w:val="00A601C7"/>
    <w:rsid w:val="00A60942"/>
    <w:rsid w:val="00A60BB3"/>
    <w:rsid w:val="00A60C09"/>
    <w:rsid w:val="00A60FC2"/>
    <w:rsid w:val="00A618DA"/>
    <w:rsid w:val="00A61D51"/>
    <w:rsid w:val="00A624F4"/>
    <w:rsid w:val="00A6256C"/>
    <w:rsid w:val="00A62D02"/>
    <w:rsid w:val="00A62EC2"/>
    <w:rsid w:val="00A635FF"/>
    <w:rsid w:val="00A63F1D"/>
    <w:rsid w:val="00A64BF3"/>
    <w:rsid w:val="00A64D00"/>
    <w:rsid w:val="00A64E9D"/>
    <w:rsid w:val="00A65414"/>
    <w:rsid w:val="00A65A29"/>
    <w:rsid w:val="00A6661E"/>
    <w:rsid w:val="00A6694A"/>
    <w:rsid w:val="00A66CF4"/>
    <w:rsid w:val="00A66E03"/>
    <w:rsid w:val="00A67EB8"/>
    <w:rsid w:val="00A70381"/>
    <w:rsid w:val="00A70758"/>
    <w:rsid w:val="00A7246B"/>
    <w:rsid w:val="00A7321A"/>
    <w:rsid w:val="00A73584"/>
    <w:rsid w:val="00A7391C"/>
    <w:rsid w:val="00A74189"/>
    <w:rsid w:val="00A74203"/>
    <w:rsid w:val="00A74475"/>
    <w:rsid w:val="00A75318"/>
    <w:rsid w:val="00A75638"/>
    <w:rsid w:val="00A75969"/>
    <w:rsid w:val="00A75F8D"/>
    <w:rsid w:val="00A77587"/>
    <w:rsid w:val="00A77844"/>
    <w:rsid w:val="00A80FD4"/>
    <w:rsid w:val="00A81D58"/>
    <w:rsid w:val="00A82005"/>
    <w:rsid w:val="00A827D3"/>
    <w:rsid w:val="00A82C61"/>
    <w:rsid w:val="00A83526"/>
    <w:rsid w:val="00A84495"/>
    <w:rsid w:val="00A8457E"/>
    <w:rsid w:val="00A84F78"/>
    <w:rsid w:val="00A85307"/>
    <w:rsid w:val="00A85B77"/>
    <w:rsid w:val="00A85F81"/>
    <w:rsid w:val="00A86631"/>
    <w:rsid w:val="00A87400"/>
    <w:rsid w:val="00A87563"/>
    <w:rsid w:val="00A876F2"/>
    <w:rsid w:val="00A87795"/>
    <w:rsid w:val="00A9055F"/>
    <w:rsid w:val="00A91331"/>
    <w:rsid w:val="00A927BD"/>
    <w:rsid w:val="00A92E82"/>
    <w:rsid w:val="00A92FB0"/>
    <w:rsid w:val="00A9300F"/>
    <w:rsid w:val="00A93489"/>
    <w:rsid w:val="00A95538"/>
    <w:rsid w:val="00A96157"/>
    <w:rsid w:val="00A964A1"/>
    <w:rsid w:val="00A967B8"/>
    <w:rsid w:val="00A96AD3"/>
    <w:rsid w:val="00A96C5C"/>
    <w:rsid w:val="00A96CF4"/>
    <w:rsid w:val="00A96DC7"/>
    <w:rsid w:val="00A97E3C"/>
    <w:rsid w:val="00A97F64"/>
    <w:rsid w:val="00AA1734"/>
    <w:rsid w:val="00AA19CF"/>
    <w:rsid w:val="00AA1D00"/>
    <w:rsid w:val="00AA1E45"/>
    <w:rsid w:val="00AA242A"/>
    <w:rsid w:val="00AA27AB"/>
    <w:rsid w:val="00AA37D7"/>
    <w:rsid w:val="00AA5362"/>
    <w:rsid w:val="00AA5550"/>
    <w:rsid w:val="00AA636A"/>
    <w:rsid w:val="00AA698F"/>
    <w:rsid w:val="00AA775D"/>
    <w:rsid w:val="00AB024C"/>
    <w:rsid w:val="00AB1314"/>
    <w:rsid w:val="00AB199A"/>
    <w:rsid w:val="00AB2E0A"/>
    <w:rsid w:val="00AB3FC9"/>
    <w:rsid w:val="00AB512C"/>
    <w:rsid w:val="00AB5C73"/>
    <w:rsid w:val="00AB5C93"/>
    <w:rsid w:val="00AC00B0"/>
    <w:rsid w:val="00AC0F21"/>
    <w:rsid w:val="00AC1101"/>
    <w:rsid w:val="00AC1936"/>
    <w:rsid w:val="00AC1A1C"/>
    <w:rsid w:val="00AC2157"/>
    <w:rsid w:val="00AC23E9"/>
    <w:rsid w:val="00AC2553"/>
    <w:rsid w:val="00AC2BB9"/>
    <w:rsid w:val="00AC3649"/>
    <w:rsid w:val="00AC3F81"/>
    <w:rsid w:val="00AC42F3"/>
    <w:rsid w:val="00AC4561"/>
    <w:rsid w:val="00AC5C35"/>
    <w:rsid w:val="00AC5F06"/>
    <w:rsid w:val="00AC6AFE"/>
    <w:rsid w:val="00AC7937"/>
    <w:rsid w:val="00AD0286"/>
    <w:rsid w:val="00AD06DE"/>
    <w:rsid w:val="00AD0A68"/>
    <w:rsid w:val="00AD0D38"/>
    <w:rsid w:val="00AD11E5"/>
    <w:rsid w:val="00AD2084"/>
    <w:rsid w:val="00AD479D"/>
    <w:rsid w:val="00AD4D56"/>
    <w:rsid w:val="00AD539B"/>
    <w:rsid w:val="00AD5436"/>
    <w:rsid w:val="00AD5E7D"/>
    <w:rsid w:val="00AD622F"/>
    <w:rsid w:val="00AD6252"/>
    <w:rsid w:val="00AD6960"/>
    <w:rsid w:val="00AD6B2C"/>
    <w:rsid w:val="00AD6E36"/>
    <w:rsid w:val="00AD7CBF"/>
    <w:rsid w:val="00AE0B21"/>
    <w:rsid w:val="00AE17AD"/>
    <w:rsid w:val="00AE1ADC"/>
    <w:rsid w:val="00AE1C98"/>
    <w:rsid w:val="00AE2FBB"/>
    <w:rsid w:val="00AE35AE"/>
    <w:rsid w:val="00AE4877"/>
    <w:rsid w:val="00AE5A64"/>
    <w:rsid w:val="00AE5C80"/>
    <w:rsid w:val="00AE5FBB"/>
    <w:rsid w:val="00AE6286"/>
    <w:rsid w:val="00AE68A1"/>
    <w:rsid w:val="00AE692F"/>
    <w:rsid w:val="00AE7080"/>
    <w:rsid w:val="00AE779B"/>
    <w:rsid w:val="00AE792D"/>
    <w:rsid w:val="00AE7A3E"/>
    <w:rsid w:val="00AE7D13"/>
    <w:rsid w:val="00AE7FCF"/>
    <w:rsid w:val="00AF0566"/>
    <w:rsid w:val="00AF1C18"/>
    <w:rsid w:val="00AF216F"/>
    <w:rsid w:val="00AF2F73"/>
    <w:rsid w:val="00AF3D0D"/>
    <w:rsid w:val="00AF41F3"/>
    <w:rsid w:val="00AF4642"/>
    <w:rsid w:val="00AF49DA"/>
    <w:rsid w:val="00AF64CA"/>
    <w:rsid w:val="00AF7D56"/>
    <w:rsid w:val="00AF7E39"/>
    <w:rsid w:val="00B0141F"/>
    <w:rsid w:val="00B022D8"/>
    <w:rsid w:val="00B03A43"/>
    <w:rsid w:val="00B03B80"/>
    <w:rsid w:val="00B03D82"/>
    <w:rsid w:val="00B0414C"/>
    <w:rsid w:val="00B04180"/>
    <w:rsid w:val="00B04AB0"/>
    <w:rsid w:val="00B04D31"/>
    <w:rsid w:val="00B05CE0"/>
    <w:rsid w:val="00B05E07"/>
    <w:rsid w:val="00B063A1"/>
    <w:rsid w:val="00B07119"/>
    <w:rsid w:val="00B0738E"/>
    <w:rsid w:val="00B07689"/>
    <w:rsid w:val="00B07C5D"/>
    <w:rsid w:val="00B07E7E"/>
    <w:rsid w:val="00B10130"/>
    <w:rsid w:val="00B10DF2"/>
    <w:rsid w:val="00B12055"/>
    <w:rsid w:val="00B12916"/>
    <w:rsid w:val="00B12E29"/>
    <w:rsid w:val="00B1303A"/>
    <w:rsid w:val="00B135EE"/>
    <w:rsid w:val="00B13ED9"/>
    <w:rsid w:val="00B14570"/>
    <w:rsid w:val="00B15297"/>
    <w:rsid w:val="00B1545C"/>
    <w:rsid w:val="00B15FF2"/>
    <w:rsid w:val="00B1647C"/>
    <w:rsid w:val="00B16A5B"/>
    <w:rsid w:val="00B16C77"/>
    <w:rsid w:val="00B16EFD"/>
    <w:rsid w:val="00B171B5"/>
    <w:rsid w:val="00B17368"/>
    <w:rsid w:val="00B223B8"/>
    <w:rsid w:val="00B22F54"/>
    <w:rsid w:val="00B230E9"/>
    <w:rsid w:val="00B23414"/>
    <w:rsid w:val="00B240E3"/>
    <w:rsid w:val="00B241C7"/>
    <w:rsid w:val="00B24F6F"/>
    <w:rsid w:val="00B25586"/>
    <w:rsid w:val="00B25606"/>
    <w:rsid w:val="00B261E3"/>
    <w:rsid w:val="00B27D5B"/>
    <w:rsid w:val="00B27E39"/>
    <w:rsid w:val="00B30AA8"/>
    <w:rsid w:val="00B30E51"/>
    <w:rsid w:val="00B32F53"/>
    <w:rsid w:val="00B3360E"/>
    <w:rsid w:val="00B33E19"/>
    <w:rsid w:val="00B33F8F"/>
    <w:rsid w:val="00B34678"/>
    <w:rsid w:val="00B34B01"/>
    <w:rsid w:val="00B34B2D"/>
    <w:rsid w:val="00B35396"/>
    <w:rsid w:val="00B357AC"/>
    <w:rsid w:val="00B35851"/>
    <w:rsid w:val="00B3620C"/>
    <w:rsid w:val="00B36710"/>
    <w:rsid w:val="00B3720D"/>
    <w:rsid w:val="00B375BE"/>
    <w:rsid w:val="00B3776B"/>
    <w:rsid w:val="00B37A96"/>
    <w:rsid w:val="00B37D0D"/>
    <w:rsid w:val="00B37E48"/>
    <w:rsid w:val="00B37F2E"/>
    <w:rsid w:val="00B400F9"/>
    <w:rsid w:val="00B40520"/>
    <w:rsid w:val="00B4055F"/>
    <w:rsid w:val="00B40831"/>
    <w:rsid w:val="00B4094B"/>
    <w:rsid w:val="00B41491"/>
    <w:rsid w:val="00B41876"/>
    <w:rsid w:val="00B41C1E"/>
    <w:rsid w:val="00B427D7"/>
    <w:rsid w:val="00B42A63"/>
    <w:rsid w:val="00B42C8F"/>
    <w:rsid w:val="00B442A8"/>
    <w:rsid w:val="00B44505"/>
    <w:rsid w:val="00B446F5"/>
    <w:rsid w:val="00B44F18"/>
    <w:rsid w:val="00B45601"/>
    <w:rsid w:val="00B45A2B"/>
    <w:rsid w:val="00B460E0"/>
    <w:rsid w:val="00B46684"/>
    <w:rsid w:val="00B469FA"/>
    <w:rsid w:val="00B47164"/>
    <w:rsid w:val="00B474C2"/>
    <w:rsid w:val="00B4791A"/>
    <w:rsid w:val="00B47D65"/>
    <w:rsid w:val="00B503AE"/>
    <w:rsid w:val="00B5066C"/>
    <w:rsid w:val="00B50E69"/>
    <w:rsid w:val="00B51126"/>
    <w:rsid w:val="00B51F93"/>
    <w:rsid w:val="00B52182"/>
    <w:rsid w:val="00B52B03"/>
    <w:rsid w:val="00B52DDB"/>
    <w:rsid w:val="00B5350D"/>
    <w:rsid w:val="00B53B94"/>
    <w:rsid w:val="00B54328"/>
    <w:rsid w:val="00B545EA"/>
    <w:rsid w:val="00B5496A"/>
    <w:rsid w:val="00B54F0D"/>
    <w:rsid w:val="00B550B5"/>
    <w:rsid w:val="00B572DE"/>
    <w:rsid w:val="00B5772D"/>
    <w:rsid w:val="00B57797"/>
    <w:rsid w:val="00B609C3"/>
    <w:rsid w:val="00B60C3D"/>
    <w:rsid w:val="00B61C93"/>
    <w:rsid w:val="00B61F23"/>
    <w:rsid w:val="00B61F9A"/>
    <w:rsid w:val="00B639AF"/>
    <w:rsid w:val="00B63DAC"/>
    <w:rsid w:val="00B63EB6"/>
    <w:rsid w:val="00B6404F"/>
    <w:rsid w:val="00B645FD"/>
    <w:rsid w:val="00B64B42"/>
    <w:rsid w:val="00B64B67"/>
    <w:rsid w:val="00B66532"/>
    <w:rsid w:val="00B67158"/>
    <w:rsid w:val="00B67E6F"/>
    <w:rsid w:val="00B67E89"/>
    <w:rsid w:val="00B703D9"/>
    <w:rsid w:val="00B7076B"/>
    <w:rsid w:val="00B7121A"/>
    <w:rsid w:val="00B71A94"/>
    <w:rsid w:val="00B71AE6"/>
    <w:rsid w:val="00B72350"/>
    <w:rsid w:val="00B73335"/>
    <w:rsid w:val="00B7349A"/>
    <w:rsid w:val="00B738BC"/>
    <w:rsid w:val="00B74180"/>
    <w:rsid w:val="00B74E67"/>
    <w:rsid w:val="00B74EC9"/>
    <w:rsid w:val="00B75B79"/>
    <w:rsid w:val="00B77303"/>
    <w:rsid w:val="00B773F1"/>
    <w:rsid w:val="00B80298"/>
    <w:rsid w:val="00B803EE"/>
    <w:rsid w:val="00B80B8D"/>
    <w:rsid w:val="00B80BEC"/>
    <w:rsid w:val="00B814AA"/>
    <w:rsid w:val="00B81C20"/>
    <w:rsid w:val="00B82B4D"/>
    <w:rsid w:val="00B82C75"/>
    <w:rsid w:val="00B8320F"/>
    <w:rsid w:val="00B832D9"/>
    <w:rsid w:val="00B85179"/>
    <w:rsid w:val="00B851E6"/>
    <w:rsid w:val="00B8547E"/>
    <w:rsid w:val="00B85D94"/>
    <w:rsid w:val="00B86091"/>
    <w:rsid w:val="00B87233"/>
    <w:rsid w:val="00B873DD"/>
    <w:rsid w:val="00B87CD0"/>
    <w:rsid w:val="00B90782"/>
    <w:rsid w:val="00B907A9"/>
    <w:rsid w:val="00B90979"/>
    <w:rsid w:val="00B90AB7"/>
    <w:rsid w:val="00B90F4A"/>
    <w:rsid w:val="00B92622"/>
    <w:rsid w:val="00B928EF"/>
    <w:rsid w:val="00B9296E"/>
    <w:rsid w:val="00B92D24"/>
    <w:rsid w:val="00B93D61"/>
    <w:rsid w:val="00B9404B"/>
    <w:rsid w:val="00B9462E"/>
    <w:rsid w:val="00B946D0"/>
    <w:rsid w:val="00B949F9"/>
    <w:rsid w:val="00B951A9"/>
    <w:rsid w:val="00B952D2"/>
    <w:rsid w:val="00B95842"/>
    <w:rsid w:val="00B95D1A"/>
    <w:rsid w:val="00B96362"/>
    <w:rsid w:val="00B97DB1"/>
    <w:rsid w:val="00B97F2E"/>
    <w:rsid w:val="00BA0129"/>
    <w:rsid w:val="00BA0208"/>
    <w:rsid w:val="00BA0517"/>
    <w:rsid w:val="00BA072D"/>
    <w:rsid w:val="00BA07A4"/>
    <w:rsid w:val="00BA1808"/>
    <w:rsid w:val="00BA1852"/>
    <w:rsid w:val="00BA1CBA"/>
    <w:rsid w:val="00BA28A9"/>
    <w:rsid w:val="00BA2D08"/>
    <w:rsid w:val="00BA34DD"/>
    <w:rsid w:val="00BA3B0B"/>
    <w:rsid w:val="00BA5A29"/>
    <w:rsid w:val="00BA61E1"/>
    <w:rsid w:val="00BA638D"/>
    <w:rsid w:val="00BA7019"/>
    <w:rsid w:val="00BA725D"/>
    <w:rsid w:val="00BA746D"/>
    <w:rsid w:val="00BA76CC"/>
    <w:rsid w:val="00BA7CDA"/>
    <w:rsid w:val="00BB0246"/>
    <w:rsid w:val="00BB06B6"/>
    <w:rsid w:val="00BB0917"/>
    <w:rsid w:val="00BB4E71"/>
    <w:rsid w:val="00BB573A"/>
    <w:rsid w:val="00BB613C"/>
    <w:rsid w:val="00BB63BE"/>
    <w:rsid w:val="00BB6493"/>
    <w:rsid w:val="00BB6D82"/>
    <w:rsid w:val="00BB7024"/>
    <w:rsid w:val="00BB71CA"/>
    <w:rsid w:val="00BB7764"/>
    <w:rsid w:val="00BB77E0"/>
    <w:rsid w:val="00BB79ED"/>
    <w:rsid w:val="00BC0F80"/>
    <w:rsid w:val="00BC1960"/>
    <w:rsid w:val="00BC1BBD"/>
    <w:rsid w:val="00BC2656"/>
    <w:rsid w:val="00BC26D3"/>
    <w:rsid w:val="00BC30E6"/>
    <w:rsid w:val="00BC313A"/>
    <w:rsid w:val="00BC37F7"/>
    <w:rsid w:val="00BC3A34"/>
    <w:rsid w:val="00BC3EB5"/>
    <w:rsid w:val="00BC5253"/>
    <w:rsid w:val="00BC558E"/>
    <w:rsid w:val="00BC6DEF"/>
    <w:rsid w:val="00BC6EBF"/>
    <w:rsid w:val="00BC7E9F"/>
    <w:rsid w:val="00BD0797"/>
    <w:rsid w:val="00BD161F"/>
    <w:rsid w:val="00BD1CDF"/>
    <w:rsid w:val="00BD288F"/>
    <w:rsid w:val="00BD306D"/>
    <w:rsid w:val="00BD48CD"/>
    <w:rsid w:val="00BD4A3F"/>
    <w:rsid w:val="00BD50D5"/>
    <w:rsid w:val="00BD51C2"/>
    <w:rsid w:val="00BD67EA"/>
    <w:rsid w:val="00BD7845"/>
    <w:rsid w:val="00BD7FD4"/>
    <w:rsid w:val="00BE0CDC"/>
    <w:rsid w:val="00BE12A3"/>
    <w:rsid w:val="00BE175D"/>
    <w:rsid w:val="00BE1C84"/>
    <w:rsid w:val="00BE20F9"/>
    <w:rsid w:val="00BE245F"/>
    <w:rsid w:val="00BE3A96"/>
    <w:rsid w:val="00BE4379"/>
    <w:rsid w:val="00BE4A9E"/>
    <w:rsid w:val="00BE54E5"/>
    <w:rsid w:val="00BE56D6"/>
    <w:rsid w:val="00BE6448"/>
    <w:rsid w:val="00BE6466"/>
    <w:rsid w:val="00BE6518"/>
    <w:rsid w:val="00BE6532"/>
    <w:rsid w:val="00BE66C6"/>
    <w:rsid w:val="00BE716F"/>
    <w:rsid w:val="00BE7344"/>
    <w:rsid w:val="00BE742D"/>
    <w:rsid w:val="00BE7DFC"/>
    <w:rsid w:val="00BF0489"/>
    <w:rsid w:val="00BF051D"/>
    <w:rsid w:val="00BF0753"/>
    <w:rsid w:val="00BF0B1D"/>
    <w:rsid w:val="00BF0DCD"/>
    <w:rsid w:val="00BF1340"/>
    <w:rsid w:val="00BF1EB5"/>
    <w:rsid w:val="00BF2289"/>
    <w:rsid w:val="00BF242F"/>
    <w:rsid w:val="00BF298F"/>
    <w:rsid w:val="00BF2BEB"/>
    <w:rsid w:val="00BF2E16"/>
    <w:rsid w:val="00BF3155"/>
    <w:rsid w:val="00BF3820"/>
    <w:rsid w:val="00BF3A7A"/>
    <w:rsid w:val="00BF4CAF"/>
    <w:rsid w:val="00BF4EB7"/>
    <w:rsid w:val="00BF539E"/>
    <w:rsid w:val="00BF597D"/>
    <w:rsid w:val="00BF5AA5"/>
    <w:rsid w:val="00BF5E0D"/>
    <w:rsid w:val="00BF6039"/>
    <w:rsid w:val="00BF6507"/>
    <w:rsid w:val="00BF78B7"/>
    <w:rsid w:val="00BF7CA4"/>
    <w:rsid w:val="00BF7DD7"/>
    <w:rsid w:val="00BF7E21"/>
    <w:rsid w:val="00C0062E"/>
    <w:rsid w:val="00C00D10"/>
    <w:rsid w:val="00C0320C"/>
    <w:rsid w:val="00C04195"/>
    <w:rsid w:val="00C04BE8"/>
    <w:rsid w:val="00C04FFC"/>
    <w:rsid w:val="00C05330"/>
    <w:rsid w:val="00C05B08"/>
    <w:rsid w:val="00C06220"/>
    <w:rsid w:val="00C06399"/>
    <w:rsid w:val="00C063A2"/>
    <w:rsid w:val="00C064D1"/>
    <w:rsid w:val="00C0685E"/>
    <w:rsid w:val="00C06D57"/>
    <w:rsid w:val="00C0771B"/>
    <w:rsid w:val="00C07AD8"/>
    <w:rsid w:val="00C1014D"/>
    <w:rsid w:val="00C10D12"/>
    <w:rsid w:val="00C117F6"/>
    <w:rsid w:val="00C124F8"/>
    <w:rsid w:val="00C12762"/>
    <w:rsid w:val="00C12CA7"/>
    <w:rsid w:val="00C1305A"/>
    <w:rsid w:val="00C134FB"/>
    <w:rsid w:val="00C13E6F"/>
    <w:rsid w:val="00C148D2"/>
    <w:rsid w:val="00C14BBC"/>
    <w:rsid w:val="00C14C6C"/>
    <w:rsid w:val="00C15307"/>
    <w:rsid w:val="00C1530A"/>
    <w:rsid w:val="00C16193"/>
    <w:rsid w:val="00C16DD5"/>
    <w:rsid w:val="00C17022"/>
    <w:rsid w:val="00C175B1"/>
    <w:rsid w:val="00C17D90"/>
    <w:rsid w:val="00C17E4B"/>
    <w:rsid w:val="00C20724"/>
    <w:rsid w:val="00C2174E"/>
    <w:rsid w:val="00C2228C"/>
    <w:rsid w:val="00C2329F"/>
    <w:rsid w:val="00C2371F"/>
    <w:rsid w:val="00C23CEE"/>
    <w:rsid w:val="00C24E81"/>
    <w:rsid w:val="00C25726"/>
    <w:rsid w:val="00C2577F"/>
    <w:rsid w:val="00C26040"/>
    <w:rsid w:val="00C263D2"/>
    <w:rsid w:val="00C2673D"/>
    <w:rsid w:val="00C267A2"/>
    <w:rsid w:val="00C26A55"/>
    <w:rsid w:val="00C26A80"/>
    <w:rsid w:val="00C277D5"/>
    <w:rsid w:val="00C27C11"/>
    <w:rsid w:val="00C27F47"/>
    <w:rsid w:val="00C30518"/>
    <w:rsid w:val="00C311C7"/>
    <w:rsid w:val="00C31D97"/>
    <w:rsid w:val="00C3269D"/>
    <w:rsid w:val="00C32790"/>
    <w:rsid w:val="00C3316A"/>
    <w:rsid w:val="00C3335F"/>
    <w:rsid w:val="00C34CEF"/>
    <w:rsid w:val="00C35178"/>
    <w:rsid w:val="00C359A1"/>
    <w:rsid w:val="00C35C8C"/>
    <w:rsid w:val="00C35FF7"/>
    <w:rsid w:val="00C3649E"/>
    <w:rsid w:val="00C37776"/>
    <w:rsid w:val="00C377C8"/>
    <w:rsid w:val="00C37988"/>
    <w:rsid w:val="00C37B02"/>
    <w:rsid w:val="00C41BB3"/>
    <w:rsid w:val="00C422BB"/>
    <w:rsid w:val="00C42531"/>
    <w:rsid w:val="00C4339B"/>
    <w:rsid w:val="00C4402C"/>
    <w:rsid w:val="00C44FE5"/>
    <w:rsid w:val="00C45342"/>
    <w:rsid w:val="00C45459"/>
    <w:rsid w:val="00C45F74"/>
    <w:rsid w:val="00C46153"/>
    <w:rsid w:val="00C46300"/>
    <w:rsid w:val="00C46619"/>
    <w:rsid w:val="00C46E48"/>
    <w:rsid w:val="00C470FF"/>
    <w:rsid w:val="00C47425"/>
    <w:rsid w:val="00C475E1"/>
    <w:rsid w:val="00C47778"/>
    <w:rsid w:val="00C47B26"/>
    <w:rsid w:val="00C47BAD"/>
    <w:rsid w:val="00C47BC1"/>
    <w:rsid w:val="00C509D1"/>
    <w:rsid w:val="00C50A1A"/>
    <w:rsid w:val="00C50B22"/>
    <w:rsid w:val="00C50C3C"/>
    <w:rsid w:val="00C5144A"/>
    <w:rsid w:val="00C51A57"/>
    <w:rsid w:val="00C52805"/>
    <w:rsid w:val="00C52C3D"/>
    <w:rsid w:val="00C52C85"/>
    <w:rsid w:val="00C52EA8"/>
    <w:rsid w:val="00C53270"/>
    <w:rsid w:val="00C535A4"/>
    <w:rsid w:val="00C54960"/>
    <w:rsid w:val="00C54A00"/>
    <w:rsid w:val="00C555D9"/>
    <w:rsid w:val="00C55CA1"/>
    <w:rsid w:val="00C55CA4"/>
    <w:rsid w:val="00C56CE8"/>
    <w:rsid w:val="00C56E39"/>
    <w:rsid w:val="00C571A3"/>
    <w:rsid w:val="00C57673"/>
    <w:rsid w:val="00C6010B"/>
    <w:rsid w:val="00C6184E"/>
    <w:rsid w:val="00C62E28"/>
    <w:rsid w:val="00C631B0"/>
    <w:rsid w:val="00C637A4"/>
    <w:rsid w:val="00C6386A"/>
    <w:rsid w:val="00C63870"/>
    <w:rsid w:val="00C67138"/>
    <w:rsid w:val="00C671F7"/>
    <w:rsid w:val="00C6775B"/>
    <w:rsid w:val="00C7003C"/>
    <w:rsid w:val="00C70157"/>
    <w:rsid w:val="00C70663"/>
    <w:rsid w:val="00C71694"/>
    <w:rsid w:val="00C719C0"/>
    <w:rsid w:val="00C71EE0"/>
    <w:rsid w:val="00C722B2"/>
    <w:rsid w:val="00C733CD"/>
    <w:rsid w:val="00C73D6C"/>
    <w:rsid w:val="00C746D2"/>
    <w:rsid w:val="00C7501B"/>
    <w:rsid w:val="00C76C3B"/>
    <w:rsid w:val="00C771FE"/>
    <w:rsid w:val="00C7752B"/>
    <w:rsid w:val="00C80E8E"/>
    <w:rsid w:val="00C81006"/>
    <w:rsid w:val="00C81999"/>
    <w:rsid w:val="00C81CBB"/>
    <w:rsid w:val="00C82B77"/>
    <w:rsid w:val="00C83ED3"/>
    <w:rsid w:val="00C855D5"/>
    <w:rsid w:val="00C85B58"/>
    <w:rsid w:val="00C85DDA"/>
    <w:rsid w:val="00C861EA"/>
    <w:rsid w:val="00C86302"/>
    <w:rsid w:val="00C863D2"/>
    <w:rsid w:val="00C86E15"/>
    <w:rsid w:val="00C87BC7"/>
    <w:rsid w:val="00C905B4"/>
    <w:rsid w:val="00C91170"/>
    <w:rsid w:val="00C921AD"/>
    <w:rsid w:val="00C922CF"/>
    <w:rsid w:val="00C923C7"/>
    <w:rsid w:val="00C923CF"/>
    <w:rsid w:val="00C92614"/>
    <w:rsid w:val="00C92B5C"/>
    <w:rsid w:val="00C92BAF"/>
    <w:rsid w:val="00C92DED"/>
    <w:rsid w:val="00C93565"/>
    <w:rsid w:val="00C93F8C"/>
    <w:rsid w:val="00C943C2"/>
    <w:rsid w:val="00C946A9"/>
    <w:rsid w:val="00C9586B"/>
    <w:rsid w:val="00C95B74"/>
    <w:rsid w:val="00C95C44"/>
    <w:rsid w:val="00C9621F"/>
    <w:rsid w:val="00C968B2"/>
    <w:rsid w:val="00C96B2F"/>
    <w:rsid w:val="00C97359"/>
    <w:rsid w:val="00C9798F"/>
    <w:rsid w:val="00C97F68"/>
    <w:rsid w:val="00CA0879"/>
    <w:rsid w:val="00CA0A1A"/>
    <w:rsid w:val="00CA0BEA"/>
    <w:rsid w:val="00CA0C3F"/>
    <w:rsid w:val="00CA239C"/>
    <w:rsid w:val="00CA28C9"/>
    <w:rsid w:val="00CA2D30"/>
    <w:rsid w:val="00CA37DC"/>
    <w:rsid w:val="00CA4199"/>
    <w:rsid w:val="00CA427D"/>
    <w:rsid w:val="00CA4637"/>
    <w:rsid w:val="00CA5178"/>
    <w:rsid w:val="00CA58B1"/>
    <w:rsid w:val="00CA638C"/>
    <w:rsid w:val="00CA63E1"/>
    <w:rsid w:val="00CA6786"/>
    <w:rsid w:val="00CA68B5"/>
    <w:rsid w:val="00CA6C57"/>
    <w:rsid w:val="00CB095A"/>
    <w:rsid w:val="00CB16D0"/>
    <w:rsid w:val="00CB2561"/>
    <w:rsid w:val="00CB298D"/>
    <w:rsid w:val="00CB310A"/>
    <w:rsid w:val="00CB3277"/>
    <w:rsid w:val="00CB3DEC"/>
    <w:rsid w:val="00CB458B"/>
    <w:rsid w:val="00CB471F"/>
    <w:rsid w:val="00CB492D"/>
    <w:rsid w:val="00CB543D"/>
    <w:rsid w:val="00CB5F81"/>
    <w:rsid w:val="00CB6E31"/>
    <w:rsid w:val="00CB759C"/>
    <w:rsid w:val="00CB77C1"/>
    <w:rsid w:val="00CC080B"/>
    <w:rsid w:val="00CC19B5"/>
    <w:rsid w:val="00CC2D09"/>
    <w:rsid w:val="00CC2E40"/>
    <w:rsid w:val="00CC3052"/>
    <w:rsid w:val="00CC3C65"/>
    <w:rsid w:val="00CC428D"/>
    <w:rsid w:val="00CC4E2B"/>
    <w:rsid w:val="00CC53A0"/>
    <w:rsid w:val="00CC5F5A"/>
    <w:rsid w:val="00CC675C"/>
    <w:rsid w:val="00CC6AC7"/>
    <w:rsid w:val="00CC737A"/>
    <w:rsid w:val="00CC769C"/>
    <w:rsid w:val="00CC7B9E"/>
    <w:rsid w:val="00CD01CB"/>
    <w:rsid w:val="00CD1A47"/>
    <w:rsid w:val="00CD1DBD"/>
    <w:rsid w:val="00CD1FB7"/>
    <w:rsid w:val="00CD251A"/>
    <w:rsid w:val="00CD2D3A"/>
    <w:rsid w:val="00CD32AA"/>
    <w:rsid w:val="00CD36AB"/>
    <w:rsid w:val="00CD48DE"/>
    <w:rsid w:val="00CD4B0C"/>
    <w:rsid w:val="00CD5F4D"/>
    <w:rsid w:val="00CD60A7"/>
    <w:rsid w:val="00CD6555"/>
    <w:rsid w:val="00CD6F0C"/>
    <w:rsid w:val="00CD7036"/>
    <w:rsid w:val="00CD7ED7"/>
    <w:rsid w:val="00CD7FB1"/>
    <w:rsid w:val="00CE08F3"/>
    <w:rsid w:val="00CE0B9B"/>
    <w:rsid w:val="00CE14F2"/>
    <w:rsid w:val="00CE1DF6"/>
    <w:rsid w:val="00CE269C"/>
    <w:rsid w:val="00CE382C"/>
    <w:rsid w:val="00CE3F0F"/>
    <w:rsid w:val="00CE41BA"/>
    <w:rsid w:val="00CE44F4"/>
    <w:rsid w:val="00CE4696"/>
    <w:rsid w:val="00CE4710"/>
    <w:rsid w:val="00CE518F"/>
    <w:rsid w:val="00CE57D5"/>
    <w:rsid w:val="00CE58CA"/>
    <w:rsid w:val="00CE5B7B"/>
    <w:rsid w:val="00CE5D36"/>
    <w:rsid w:val="00CE5EEC"/>
    <w:rsid w:val="00CE691C"/>
    <w:rsid w:val="00CE696C"/>
    <w:rsid w:val="00CE7711"/>
    <w:rsid w:val="00CE796E"/>
    <w:rsid w:val="00CE7E6B"/>
    <w:rsid w:val="00CE7FD2"/>
    <w:rsid w:val="00CF0202"/>
    <w:rsid w:val="00CF0A75"/>
    <w:rsid w:val="00CF0C30"/>
    <w:rsid w:val="00CF0EB3"/>
    <w:rsid w:val="00CF127D"/>
    <w:rsid w:val="00CF13C6"/>
    <w:rsid w:val="00CF3054"/>
    <w:rsid w:val="00CF3B37"/>
    <w:rsid w:val="00CF4BDF"/>
    <w:rsid w:val="00CF4D8B"/>
    <w:rsid w:val="00CF50B4"/>
    <w:rsid w:val="00CF528E"/>
    <w:rsid w:val="00CF53A1"/>
    <w:rsid w:val="00CF5509"/>
    <w:rsid w:val="00CF5671"/>
    <w:rsid w:val="00CF5BFC"/>
    <w:rsid w:val="00CF658B"/>
    <w:rsid w:val="00CF6C98"/>
    <w:rsid w:val="00CF7A76"/>
    <w:rsid w:val="00D00646"/>
    <w:rsid w:val="00D00AED"/>
    <w:rsid w:val="00D00AFB"/>
    <w:rsid w:val="00D00E90"/>
    <w:rsid w:val="00D0274B"/>
    <w:rsid w:val="00D02FB2"/>
    <w:rsid w:val="00D033CF"/>
    <w:rsid w:val="00D03A87"/>
    <w:rsid w:val="00D03ADE"/>
    <w:rsid w:val="00D03CE5"/>
    <w:rsid w:val="00D04BED"/>
    <w:rsid w:val="00D0540A"/>
    <w:rsid w:val="00D05624"/>
    <w:rsid w:val="00D05825"/>
    <w:rsid w:val="00D06518"/>
    <w:rsid w:val="00D07337"/>
    <w:rsid w:val="00D07921"/>
    <w:rsid w:val="00D07943"/>
    <w:rsid w:val="00D07998"/>
    <w:rsid w:val="00D1049A"/>
    <w:rsid w:val="00D1068E"/>
    <w:rsid w:val="00D1114D"/>
    <w:rsid w:val="00D11420"/>
    <w:rsid w:val="00D11530"/>
    <w:rsid w:val="00D11731"/>
    <w:rsid w:val="00D11B16"/>
    <w:rsid w:val="00D11C12"/>
    <w:rsid w:val="00D123EF"/>
    <w:rsid w:val="00D12AD0"/>
    <w:rsid w:val="00D13479"/>
    <w:rsid w:val="00D134E1"/>
    <w:rsid w:val="00D138CE"/>
    <w:rsid w:val="00D14307"/>
    <w:rsid w:val="00D146DE"/>
    <w:rsid w:val="00D1478A"/>
    <w:rsid w:val="00D14C1C"/>
    <w:rsid w:val="00D160CF"/>
    <w:rsid w:val="00D16623"/>
    <w:rsid w:val="00D16965"/>
    <w:rsid w:val="00D16C8D"/>
    <w:rsid w:val="00D170DC"/>
    <w:rsid w:val="00D17339"/>
    <w:rsid w:val="00D17879"/>
    <w:rsid w:val="00D17D3E"/>
    <w:rsid w:val="00D20799"/>
    <w:rsid w:val="00D20E63"/>
    <w:rsid w:val="00D21B7A"/>
    <w:rsid w:val="00D21DEB"/>
    <w:rsid w:val="00D232AA"/>
    <w:rsid w:val="00D23BC9"/>
    <w:rsid w:val="00D23E60"/>
    <w:rsid w:val="00D245D9"/>
    <w:rsid w:val="00D2479B"/>
    <w:rsid w:val="00D24BBE"/>
    <w:rsid w:val="00D25553"/>
    <w:rsid w:val="00D257C6"/>
    <w:rsid w:val="00D259EC"/>
    <w:rsid w:val="00D25DE4"/>
    <w:rsid w:val="00D25F90"/>
    <w:rsid w:val="00D27CE4"/>
    <w:rsid w:val="00D309F9"/>
    <w:rsid w:val="00D310A4"/>
    <w:rsid w:val="00D31A0F"/>
    <w:rsid w:val="00D32A17"/>
    <w:rsid w:val="00D32F03"/>
    <w:rsid w:val="00D33260"/>
    <w:rsid w:val="00D332F8"/>
    <w:rsid w:val="00D335E7"/>
    <w:rsid w:val="00D33616"/>
    <w:rsid w:val="00D35738"/>
    <w:rsid w:val="00D35B53"/>
    <w:rsid w:val="00D35BE3"/>
    <w:rsid w:val="00D35E30"/>
    <w:rsid w:val="00D368C8"/>
    <w:rsid w:val="00D36959"/>
    <w:rsid w:val="00D36C29"/>
    <w:rsid w:val="00D37467"/>
    <w:rsid w:val="00D378F7"/>
    <w:rsid w:val="00D379B5"/>
    <w:rsid w:val="00D4029A"/>
    <w:rsid w:val="00D40806"/>
    <w:rsid w:val="00D42262"/>
    <w:rsid w:val="00D44557"/>
    <w:rsid w:val="00D44F80"/>
    <w:rsid w:val="00D458F2"/>
    <w:rsid w:val="00D46834"/>
    <w:rsid w:val="00D46B6B"/>
    <w:rsid w:val="00D4748F"/>
    <w:rsid w:val="00D47B43"/>
    <w:rsid w:val="00D47EB4"/>
    <w:rsid w:val="00D50265"/>
    <w:rsid w:val="00D50F67"/>
    <w:rsid w:val="00D51A4A"/>
    <w:rsid w:val="00D51E03"/>
    <w:rsid w:val="00D52667"/>
    <w:rsid w:val="00D535B1"/>
    <w:rsid w:val="00D541D6"/>
    <w:rsid w:val="00D5484D"/>
    <w:rsid w:val="00D55106"/>
    <w:rsid w:val="00D55586"/>
    <w:rsid w:val="00D56541"/>
    <w:rsid w:val="00D566C9"/>
    <w:rsid w:val="00D5670C"/>
    <w:rsid w:val="00D56AF7"/>
    <w:rsid w:val="00D56C08"/>
    <w:rsid w:val="00D5707D"/>
    <w:rsid w:val="00D60D32"/>
    <w:rsid w:val="00D60FBE"/>
    <w:rsid w:val="00D62DFE"/>
    <w:rsid w:val="00D63308"/>
    <w:rsid w:val="00D63346"/>
    <w:rsid w:val="00D6364E"/>
    <w:rsid w:val="00D654A4"/>
    <w:rsid w:val="00D66B35"/>
    <w:rsid w:val="00D67041"/>
    <w:rsid w:val="00D67D9F"/>
    <w:rsid w:val="00D67FE7"/>
    <w:rsid w:val="00D707E8"/>
    <w:rsid w:val="00D71AB5"/>
    <w:rsid w:val="00D71EBF"/>
    <w:rsid w:val="00D72528"/>
    <w:rsid w:val="00D7345D"/>
    <w:rsid w:val="00D73C5D"/>
    <w:rsid w:val="00D741B2"/>
    <w:rsid w:val="00D74471"/>
    <w:rsid w:val="00D76700"/>
    <w:rsid w:val="00D76DA5"/>
    <w:rsid w:val="00D77520"/>
    <w:rsid w:val="00D77522"/>
    <w:rsid w:val="00D77EDE"/>
    <w:rsid w:val="00D800B2"/>
    <w:rsid w:val="00D805F9"/>
    <w:rsid w:val="00D81A42"/>
    <w:rsid w:val="00D81D55"/>
    <w:rsid w:val="00D82075"/>
    <w:rsid w:val="00D825C8"/>
    <w:rsid w:val="00D827E6"/>
    <w:rsid w:val="00D828A0"/>
    <w:rsid w:val="00D829E2"/>
    <w:rsid w:val="00D829F9"/>
    <w:rsid w:val="00D831E6"/>
    <w:rsid w:val="00D83C0E"/>
    <w:rsid w:val="00D83DD1"/>
    <w:rsid w:val="00D83E53"/>
    <w:rsid w:val="00D842BF"/>
    <w:rsid w:val="00D84AB5"/>
    <w:rsid w:val="00D84C8E"/>
    <w:rsid w:val="00D867C4"/>
    <w:rsid w:val="00D86A0B"/>
    <w:rsid w:val="00D870E5"/>
    <w:rsid w:val="00D8744D"/>
    <w:rsid w:val="00D8765E"/>
    <w:rsid w:val="00D8797D"/>
    <w:rsid w:val="00D87EC7"/>
    <w:rsid w:val="00D9020A"/>
    <w:rsid w:val="00D904B8"/>
    <w:rsid w:val="00D905EA"/>
    <w:rsid w:val="00D91116"/>
    <w:rsid w:val="00D91E1D"/>
    <w:rsid w:val="00D921CF"/>
    <w:rsid w:val="00D9224A"/>
    <w:rsid w:val="00D92E14"/>
    <w:rsid w:val="00D93BAC"/>
    <w:rsid w:val="00D94EFC"/>
    <w:rsid w:val="00D953C6"/>
    <w:rsid w:val="00D96A8F"/>
    <w:rsid w:val="00D97337"/>
    <w:rsid w:val="00D97415"/>
    <w:rsid w:val="00DA08FF"/>
    <w:rsid w:val="00DA0C04"/>
    <w:rsid w:val="00DA0C4C"/>
    <w:rsid w:val="00DA144C"/>
    <w:rsid w:val="00DA189F"/>
    <w:rsid w:val="00DA19CB"/>
    <w:rsid w:val="00DA25D2"/>
    <w:rsid w:val="00DA2C49"/>
    <w:rsid w:val="00DA31AC"/>
    <w:rsid w:val="00DA320C"/>
    <w:rsid w:val="00DA35AB"/>
    <w:rsid w:val="00DA3B1A"/>
    <w:rsid w:val="00DA3D08"/>
    <w:rsid w:val="00DA3FE6"/>
    <w:rsid w:val="00DA4F24"/>
    <w:rsid w:val="00DA50A0"/>
    <w:rsid w:val="00DA5685"/>
    <w:rsid w:val="00DA58CC"/>
    <w:rsid w:val="00DA5CC3"/>
    <w:rsid w:val="00DA641D"/>
    <w:rsid w:val="00DA767E"/>
    <w:rsid w:val="00DA790A"/>
    <w:rsid w:val="00DB0535"/>
    <w:rsid w:val="00DB0573"/>
    <w:rsid w:val="00DB08FD"/>
    <w:rsid w:val="00DB10FB"/>
    <w:rsid w:val="00DB21A1"/>
    <w:rsid w:val="00DB27E4"/>
    <w:rsid w:val="00DB31D4"/>
    <w:rsid w:val="00DB37F1"/>
    <w:rsid w:val="00DB569D"/>
    <w:rsid w:val="00DB5D31"/>
    <w:rsid w:val="00DB5E2E"/>
    <w:rsid w:val="00DB6360"/>
    <w:rsid w:val="00DB6AB4"/>
    <w:rsid w:val="00DB6ED9"/>
    <w:rsid w:val="00DB75FD"/>
    <w:rsid w:val="00DB7C3A"/>
    <w:rsid w:val="00DB7EA6"/>
    <w:rsid w:val="00DC0350"/>
    <w:rsid w:val="00DC0DB3"/>
    <w:rsid w:val="00DC144E"/>
    <w:rsid w:val="00DC191D"/>
    <w:rsid w:val="00DC2650"/>
    <w:rsid w:val="00DC272C"/>
    <w:rsid w:val="00DC2836"/>
    <w:rsid w:val="00DC3429"/>
    <w:rsid w:val="00DC36F0"/>
    <w:rsid w:val="00DC4015"/>
    <w:rsid w:val="00DC53AE"/>
    <w:rsid w:val="00DC5775"/>
    <w:rsid w:val="00DC64B4"/>
    <w:rsid w:val="00DC68AA"/>
    <w:rsid w:val="00DC771E"/>
    <w:rsid w:val="00DC7E6D"/>
    <w:rsid w:val="00DC7F50"/>
    <w:rsid w:val="00DD02FE"/>
    <w:rsid w:val="00DD0EB3"/>
    <w:rsid w:val="00DD1073"/>
    <w:rsid w:val="00DD2770"/>
    <w:rsid w:val="00DD293F"/>
    <w:rsid w:val="00DD3066"/>
    <w:rsid w:val="00DD33DE"/>
    <w:rsid w:val="00DD391A"/>
    <w:rsid w:val="00DD3C50"/>
    <w:rsid w:val="00DD3CB0"/>
    <w:rsid w:val="00DD5876"/>
    <w:rsid w:val="00DD5F04"/>
    <w:rsid w:val="00DD6896"/>
    <w:rsid w:val="00DD6A0E"/>
    <w:rsid w:val="00DD6B75"/>
    <w:rsid w:val="00DD787C"/>
    <w:rsid w:val="00DD7D56"/>
    <w:rsid w:val="00DE0820"/>
    <w:rsid w:val="00DE0D89"/>
    <w:rsid w:val="00DE13A5"/>
    <w:rsid w:val="00DE15D4"/>
    <w:rsid w:val="00DE169E"/>
    <w:rsid w:val="00DE1989"/>
    <w:rsid w:val="00DE19FE"/>
    <w:rsid w:val="00DE2182"/>
    <w:rsid w:val="00DE373A"/>
    <w:rsid w:val="00DE3BE6"/>
    <w:rsid w:val="00DE3CF9"/>
    <w:rsid w:val="00DE4000"/>
    <w:rsid w:val="00DE43C0"/>
    <w:rsid w:val="00DE55BA"/>
    <w:rsid w:val="00DE62CA"/>
    <w:rsid w:val="00DE6312"/>
    <w:rsid w:val="00DE63DE"/>
    <w:rsid w:val="00DE6EA0"/>
    <w:rsid w:val="00DE714E"/>
    <w:rsid w:val="00DF063A"/>
    <w:rsid w:val="00DF072A"/>
    <w:rsid w:val="00DF0D14"/>
    <w:rsid w:val="00DF22F5"/>
    <w:rsid w:val="00DF2362"/>
    <w:rsid w:val="00DF3644"/>
    <w:rsid w:val="00DF383E"/>
    <w:rsid w:val="00DF3877"/>
    <w:rsid w:val="00DF3B12"/>
    <w:rsid w:val="00DF46BB"/>
    <w:rsid w:val="00DF4746"/>
    <w:rsid w:val="00DF4BA6"/>
    <w:rsid w:val="00DF5196"/>
    <w:rsid w:val="00DF5784"/>
    <w:rsid w:val="00DF58E4"/>
    <w:rsid w:val="00DF626F"/>
    <w:rsid w:val="00DF68F2"/>
    <w:rsid w:val="00DF6962"/>
    <w:rsid w:val="00DF69C0"/>
    <w:rsid w:val="00DF6B30"/>
    <w:rsid w:val="00DF7883"/>
    <w:rsid w:val="00DF7A2E"/>
    <w:rsid w:val="00DF7D73"/>
    <w:rsid w:val="00DF7DB6"/>
    <w:rsid w:val="00E0062A"/>
    <w:rsid w:val="00E00C06"/>
    <w:rsid w:val="00E019EC"/>
    <w:rsid w:val="00E01FA6"/>
    <w:rsid w:val="00E0252B"/>
    <w:rsid w:val="00E0253F"/>
    <w:rsid w:val="00E02A9F"/>
    <w:rsid w:val="00E037FB"/>
    <w:rsid w:val="00E039DA"/>
    <w:rsid w:val="00E03B53"/>
    <w:rsid w:val="00E04FE9"/>
    <w:rsid w:val="00E0500C"/>
    <w:rsid w:val="00E0504C"/>
    <w:rsid w:val="00E05B96"/>
    <w:rsid w:val="00E05F61"/>
    <w:rsid w:val="00E05FC4"/>
    <w:rsid w:val="00E06305"/>
    <w:rsid w:val="00E065DA"/>
    <w:rsid w:val="00E07120"/>
    <w:rsid w:val="00E07A09"/>
    <w:rsid w:val="00E10476"/>
    <w:rsid w:val="00E105D0"/>
    <w:rsid w:val="00E117A9"/>
    <w:rsid w:val="00E11E25"/>
    <w:rsid w:val="00E11FD9"/>
    <w:rsid w:val="00E120CD"/>
    <w:rsid w:val="00E12F87"/>
    <w:rsid w:val="00E13F08"/>
    <w:rsid w:val="00E14444"/>
    <w:rsid w:val="00E14F35"/>
    <w:rsid w:val="00E1558B"/>
    <w:rsid w:val="00E15D71"/>
    <w:rsid w:val="00E15F35"/>
    <w:rsid w:val="00E1614B"/>
    <w:rsid w:val="00E16504"/>
    <w:rsid w:val="00E17BBE"/>
    <w:rsid w:val="00E17C2F"/>
    <w:rsid w:val="00E17CD0"/>
    <w:rsid w:val="00E17F45"/>
    <w:rsid w:val="00E20714"/>
    <w:rsid w:val="00E20AF0"/>
    <w:rsid w:val="00E20D99"/>
    <w:rsid w:val="00E2169D"/>
    <w:rsid w:val="00E217B3"/>
    <w:rsid w:val="00E21953"/>
    <w:rsid w:val="00E21BA8"/>
    <w:rsid w:val="00E21BB4"/>
    <w:rsid w:val="00E22A70"/>
    <w:rsid w:val="00E2391C"/>
    <w:rsid w:val="00E23A7D"/>
    <w:rsid w:val="00E23C46"/>
    <w:rsid w:val="00E2444A"/>
    <w:rsid w:val="00E250BC"/>
    <w:rsid w:val="00E25704"/>
    <w:rsid w:val="00E2599C"/>
    <w:rsid w:val="00E26463"/>
    <w:rsid w:val="00E2791F"/>
    <w:rsid w:val="00E27F51"/>
    <w:rsid w:val="00E30702"/>
    <w:rsid w:val="00E30AF3"/>
    <w:rsid w:val="00E333F1"/>
    <w:rsid w:val="00E33BAD"/>
    <w:rsid w:val="00E341D1"/>
    <w:rsid w:val="00E34283"/>
    <w:rsid w:val="00E34493"/>
    <w:rsid w:val="00E348F0"/>
    <w:rsid w:val="00E349AE"/>
    <w:rsid w:val="00E34B20"/>
    <w:rsid w:val="00E34F38"/>
    <w:rsid w:val="00E35115"/>
    <w:rsid w:val="00E3698A"/>
    <w:rsid w:val="00E36CA7"/>
    <w:rsid w:val="00E37128"/>
    <w:rsid w:val="00E37205"/>
    <w:rsid w:val="00E372F6"/>
    <w:rsid w:val="00E3732B"/>
    <w:rsid w:val="00E37D32"/>
    <w:rsid w:val="00E40AC8"/>
    <w:rsid w:val="00E40D5B"/>
    <w:rsid w:val="00E41B4D"/>
    <w:rsid w:val="00E42093"/>
    <w:rsid w:val="00E422C1"/>
    <w:rsid w:val="00E42C55"/>
    <w:rsid w:val="00E43B18"/>
    <w:rsid w:val="00E43CCA"/>
    <w:rsid w:val="00E4441D"/>
    <w:rsid w:val="00E44F50"/>
    <w:rsid w:val="00E45D5F"/>
    <w:rsid w:val="00E46B69"/>
    <w:rsid w:val="00E47584"/>
    <w:rsid w:val="00E4795E"/>
    <w:rsid w:val="00E50475"/>
    <w:rsid w:val="00E50AAE"/>
    <w:rsid w:val="00E51855"/>
    <w:rsid w:val="00E52351"/>
    <w:rsid w:val="00E527A4"/>
    <w:rsid w:val="00E53419"/>
    <w:rsid w:val="00E535A5"/>
    <w:rsid w:val="00E536F0"/>
    <w:rsid w:val="00E5417D"/>
    <w:rsid w:val="00E54DFF"/>
    <w:rsid w:val="00E55207"/>
    <w:rsid w:val="00E553B3"/>
    <w:rsid w:val="00E55EDB"/>
    <w:rsid w:val="00E56505"/>
    <w:rsid w:val="00E5665E"/>
    <w:rsid w:val="00E5677B"/>
    <w:rsid w:val="00E56912"/>
    <w:rsid w:val="00E57D04"/>
    <w:rsid w:val="00E60DDD"/>
    <w:rsid w:val="00E6111F"/>
    <w:rsid w:val="00E61D4F"/>
    <w:rsid w:val="00E61E0B"/>
    <w:rsid w:val="00E62141"/>
    <w:rsid w:val="00E62348"/>
    <w:rsid w:val="00E62982"/>
    <w:rsid w:val="00E62E77"/>
    <w:rsid w:val="00E63278"/>
    <w:rsid w:val="00E63BD1"/>
    <w:rsid w:val="00E64209"/>
    <w:rsid w:val="00E6442A"/>
    <w:rsid w:val="00E64565"/>
    <w:rsid w:val="00E646A3"/>
    <w:rsid w:val="00E65BD2"/>
    <w:rsid w:val="00E66B57"/>
    <w:rsid w:val="00E6729F"/>
    <w:rsid w:val="00E67355"/>
    <w:rsid w:val="00E678D5"/>
    <w:rsid w:val="00E70B61"/>
    <w:rsid w:val="00E7228D"/>
    <w:rsid w:val="00E72E07"/>
    <w:rsid w:val="00E73087"/>
    <w:rsid w:val="00E7384C"/>
    <w:rsid w:val="00E73BB0"/>
    <w:rsid w:val="00E73CBE"/>
    <w:rsid w:val="00E73E25"/>
    <w:rsid w:val="00E74071"/>
    <w:rsid w:val="00E741E5"/>
    <w:rsid w:val="00E74D79"/>
    <w:rsid w:val="00E74E90"/>
    <w:rsid w:val="00E75137"/>
    <w:rsid w:val="00E7560E"/>
    <w:rsid w:val="00E759AF"/>
    <w:rsid w:val="00E75EDA"/>
    <w:rsid w:val="00E76152"/>
    <w:rsid w:val="00E77C50"/>
    <w:rsid w:val="00E80772"/>
    <w:rsid w:val="00E80A6F"/>
    <w:rsid w:val="00E80E29"/>
    <w:rsid w:val="00E81F2F"/>
    <w:rsid w:val="00E82302"/>
    <w:rsid w:val="00E828C6"/>
    <w:rsid w:val="00E82BB1"/>
    <w:rsid w:val="00E832E8"/>
    <w:rsid w:val="00E8348C"/>
    <w:rsid w:val="00E83B37"/>
    <w:rsid w:val="00E8415E"/>
    <w:rsid w:val="00E845C3"/>
    <w:rsid w:val="00E84629"/>
    <w:rsid w:val="00E84666"/>
    <w:rsid w:val="00E84D8F"/>
    <w:rsid w:val="00E84F0E"/>
    <w:rsid w:val="00E85D41"/>
    <w:rsid w:val="00E85D76"/>
    <w:rsid w:val="00E85FA7"/>
    <w:rsid w:val="00E85FBC"/>
    <w:rsid w:val="00E86635"/>
    <w:rsid w:val="00E87851"/>
    <w:rsid w:val="00E90258"/>
    <w:rsid w:val="00E904C1"/>
    <w:rsid w:val="00E90927"/>
    <w:rsid w:val="00E909C4"/>
    <w:rsid w:val="00E90FEB"/>
    <w:rsid w:val="00E913F1"/>
    <w:rsid w:val="00E92FB0"/>
    <w:rsid w:val="00E9375F"/>
    <w:rsid w:val="00E9425D"/>
    <w:rsid w:val="00E94607"/>
    <w:rsid w:val="00E9518E"/>
    <w:rsid w:val="00E95A46"/>
    <w:rsid w:val="00E95A63"/>
    <w:rsid w:val="00E960EE"/>
    <w:rsid w:val="00E961E6"/>
    <w:rsid w:val="00E963D9"/>
    <w:rsid w:val="00E96B30"/>
    <w:rsid w:val="00EA06EC"/>
    <w:rsid w:val="00EA08BA"/>
    <w:rsid w:val="00EA0E86"/>
    <w:rsid w:val="00EA0FEE"/>
    <w:rsid w:val="00EA12B5"/>
    <w:rsid w:val="00EA1385"/>
    <w:rsid w:val="00EA1507"/>
    <w:rsid w:val="00EA1C6A"/>
    <w:rsid w:val="00EA1D58"/>
    <w:rsid w:val="00EA3483"/>
    <w:rsid w:val="00EA46B5"/>
    <w:rsid w:val="00EA48FC"/>
    <w:rsid w:val="00EA54EF"/>
    <w:rsid w:val="00EA5C69"/>
    <w:rsid w:val="00EA5F8B"/>
    <w:rsid w:val="00EA638C"/>
    <w:rsid w:val="00EA6506"/>
    <w:rsid w:val="00EA69CF"/>
    <w:rsid w:val="00EA6CC8"/>
    <w:rsid w:val="00EA6CCF"/>
    <w:rsid w:val="00EA795A"/>
    <w:rsid w:val="00EB01BC"/>
    <w:rsid w:val="00EB0A2C"/>
    <w:rsid w:val="00EB13F3"/>
    <w:rsid w:val="00EB261F"/>
    <w:rsid w:val="00EB27A7"/>
    <w:rsid w:val="00EB392E"/>
    <w:rsid w:val="00EB3A24"/>
    <w:rsid w:val="00EB3BDB"/>
    <w:rsid w:val="00EB3C49"/>
    <w:rsid w:val="00EB3DBE"/>
    <w:rsid w:val="00EB400E"/>
    <w:rsid w:val="00EB4A26"/>
    <w:rsid w:val="00EB4A27"/>
    <w:rsid w:val="00EB504B"/>
    <w:rsid w:val="00EB5356"/>
    <w:rsid w:val="00EB5565"/>
    <w:rsid w:val="00EB5623"/>
    <w:rsid w:val="00EB5F25"/>
    <w:rsid w:val="00EB62CF"/>
    <w:rsid w:val="00EB66BA"/>
    <w:rsid w:val="00EB705A"/>
    <w:rsid w:val="00EB78CC"/>
    <w:rsid w:val="00EB78E6"/>
    <w:rsid w:val="00EB7AA8"/>
    <w:rsid w:val="00EC00F9"/>
    <w:rsid w:val="00EC0DF1"/>
    <w:rsid w:val="00EC0E70"/>
    <w:rsid w:val="00EC19BC"/>
    <w:rsid w:val="00EC1FB9"/>
    <w:rsid w:val="00EC20A6"/>
    <w:rsid w:val="00EC31AB"/>
    <w:rsid w:val="00EC3EFB"/>
    <w:rsid w:val="00EC409C"/>
    <w:rsid w:val="00EC4939"/>
    <w:rsid w:val="00EC5372"/>
    <w:rsid w:val="00EC53F3"/>
    <w:rsid w:val="00EC56E7"/>
    <w:rsid w:val="00EC5F3A"/>
    <w:rsid w:val="00EC6099"/>
    <w:rsid w:val="00EC6347"/>
    <w:rsid w:val="00EC7823"/>
    <w:rsid w:val="00ED0816"/>
    <w:rsid w:val="00ED1098"/>
    <w:rsid w:val="00ED14C9"/>
    <w:rsid w:val="00ED24C4"/>
    <w:rsid w:val="00ED27B0"/>
    <w:rsid w:val="00ED3036"/>
    <w:rsid w:val="00ED35D2"/>
    <w:rsid w:val="00ED3B21"/>
    <w:rsid w:val="00ED3F76"/>
    <w:rsid w:val="00ED4987"/>
    <w:rsid w:val="00ED4C13"/>
    <w:rsid w:val="00ED510C"/>
    <w:rsid w:val="00ED543D"/>
    <w:rsid w:val="00ED581E"/>
    <w:rsid w:val="00ED5B16"/>
    <w:rsid w:val="00ED5DC7"/>
    <w:rsid w:val="00ED5E13"/>
    <w:rsid w:val="00ED6EB8"/>
    <w:rsid w:val="00EE08DE"/>
    <w:rsid w:val="00EE09B6"/>
    <w:rsid w:val="00EE0E53"/>
    <w:rsid w:val="00EE1BBC"/>
    <w:rsid w:val="00EE2642"/>
    <w:rsid w:val="00EE26DC"/>
    <w:rsid w:val="00EE2BBA"/>
    <w:rsid w:val="00EE2BE4"/>
    <w:rsid w:val="00EE3223"/>
    <w:rsid w:val="00EE4B47"/>
    <w:rsid w:val="00EE5C53"/>
    <w:rsid w:val="00EE6077"/>
    <w:rsid w:val="00EE6B88"/>
    <w:rsid w:val="00EE6D0E"/>
    <w:rsid w:val="00EE6EA1"/>
    <w:rsid w:val="00EE7C2D"/>
    <w:rsid w:val="00EF004A"/>
    <w:rsid w:val="00EF048C"/>
    <w:rsid w:val="00EF0674"/>
    <w:rsid w:val="00EF10BE"/>
    <w:rsid w:val="00EF20B5"/>
    <w:rsid w:val="00EF224C"/>
    <w:rsid w:val="00EF239E"/>
    <w:rsid w:val="00EF2452"/>
    <w:rsid w:val="00EF2BFA"/>
    <w:rsid w:val="00EF3038"/>
    <w:rsid w:val="00EF3262"/>
    <w:rsid w:val="00EF3AAE"/>
    <w:rsid w:val="00EF4BBB"/>
    <w:rsid w:val="00EF4DBC"/>
    <w:rsid w:val="00EF5175"/>
    <w:rsid w:val="00EF51D7"/>
    <w:rsid w:val="00EF5D45"/>
    <w:rsid w:val="00EF6E77"/>
    <w:rsid w:val="00EF720A"/>
    <w:rsid w:val="00EF7EB2"/>
    <w:rsid w:val="00F00240"/>
    <w:rsid w:val="00F00AE0"/>
    <w:rsid w:val="00F015E9"/>
    <w:rsid w:val="00F01E1C"/>
    <w:rsid w:val="00F028E1"/>
    <w:rsid w:val="00F03249"/>
    <w:rsid w:val="00F03AA5"/>
    <w:rsid w:val="00F03B86"/>
    <w:rsid w:val="00F04473"/>
    <w:rsid w:val="00F04A69"/>
    <w:rsid w:val="00F04E40"/>
    <w:rsid w:val="00F055E6"/>
    <w:rsid w:val="00F05A60"/>
    <w:rsid w:val="00F05D74"/>
    <w:rsid w:val="00F06205"/>
    <w:rsid w:val="00F06DE4"/>
    <w:rsid w:val="00F06F21"/>
    <w:rsid w:val="00F06FE1"/>
    <w:rsid w:val="00F07052"/>
    <w:rsid w:val="00F0710D"/>
    <w:rsid w:val="00F07C43"/>
    <w:rsid w:val="00F110D1"/>
    <w:rsid w:val="00F12BE6"/>
    <w:rsid w:val="00F13472"/>
    <w:rsid w:val="00F138D0"/>
    <w:rsid w:val="00F1418C"/>
    <w:rsid w:val="00F14253"/>
    <w:rsid w:val="00F14F4A"/>
    <w:rsid w:val="00F162C6"/>
    <w:rsid w:val="00F169C0"/>
    <w:rsid w:val="00F16EDE"/>
    <w:rsid w:val="00F1719D"/>
    <w:rsid w:val="00F17706"/>
    <w:rsid w:val="00F17758"/>
    <w:rsid w:val="00F177F1"/>
    <w:rsid w:val="00F17B98"/>
    <w:rsid w:val="00F201A7"/>
    <w:rsid w:val="00F22052"/>
    <w:rsid w:val="00F2260D"/>
    <w:rsid w:val="00F2263E"/>
    <w:rsid w:val="00F22724"/>
    <w:rsid w:val="00F22EE8"/>
    <w:rsid w:val="00F23090"/>
    <w:rsid w:val="00F232AE"/>
    <w:rsid w:val="00F249ED"/>
    <w:rsid w:val="00F2512E"/>
    <w:rsid w:val="00F251F9"/>
    <w:rsid w:val="00F25543"/>
    <w:rsid w:val="00F26155"/>
    <w:rsid w:val="00F27C21"/>
    <w:rsid w:val="00F302B3"/>
    <w:rsid w:val="00F31010"/>
    <w:rsid w:val="00F31BAA"/>
    <w:rsid w:val="00F3359A"/>
    <w:rsid w:val="00F33DD4"/>
    <w:rsid w:val="00F3420A"/>
    <w:rsid w:val="00F34948"/>
    <w:rsid w:val="00F354A1"/>
    <w:rsid w:val="00F36403"/>
    <w:rsid w:val="00F373EF"/>
    <w:rsid w:val="00F377C1"/>
    <w:rsid w:val="00F40587"/>
    <w:rsid w:val="00F40654"/>
    <w:rsid w:val="00F40712"/>
    <w:rsid w:val="00F41795"/>
    <w:rsid w:val="00F41ABD"/>
    <w:rsid w:val="00F41E5A"/>
    <w:rsid w:val="00F42A2F"/>
    <w:rsid w:val="00F42FF5"/>
    <w:rsid w:val="00F430F6"/>
    <w:rsid w:val="00F43783"/>
    <w:rsid w:val="00F43BC8"/>
    <w:rsid w:val="00F43FB2"/>
    <w:rsid w:val="00F446F2"/>
    <w:rsid w:val="00F4542B"/>
    <w:rsid w:val="00F465A4"/>
    <w:rsid w:val="00F46CF0"/>
    <w:rsid w:val="00F50FCC"/>
    <w:rsid w:val="00F510D9"/>
    <w:rsid w:val="00F5153F"/>
    <w:rsid w:val="00F520FC"/>
    <w:rsid w:val="00F526CF"/>
    <w:rsid w:val="00F52864"/>
    <w:rsid w:val="00F5289C"/>
    <w:rsid w:val="00F5324D"/>
    <w:rsid w:val="00F539EB"/>
    <w:rsid w:val="00F54671"/>
    <w:rsid w:val="00F54759"/>
    <w:rsid w:val="00F547DE"/>
    <w:rsid w:val="00F551B8"/>
    <w:rsid w:val="00F552B0"/>
    <w:rsid w:val="00F55669"/>
    <w:rsid w:val="00F55E19"/>
    <w:rsid w:val="00F57472"/>
    <w:rsid w:val="00F57F69"/>
    <w:rsid w:val="00F57FE3"/>
    <w:rsid w:val="00F61232"/>
    <w:rsid w:val="00F61991"/>
    <w:rsid w:val="00F61C1D"/>
    <w:rsid w:val="00F61D54"/>
    <w:rsid w:val="00F61FB2"/>
    <w:rsid w:val="00F62504"/>
    <w:rsid w:val="00F62CB8"/>
    <w:rsid w:val="00F63198"/>
    <w:rsid w:val="00F631EB"/>
    <w:rsid w:val="00F6433B"/>
    <w:rsid w:val="00F64555"/>
    <w:rsid w:val="00F64953"/>
    <w:rsid w:val="00F64C53"/>
    <w:rsid w:val="00F65C09"/>
    <w:rsid w:val="00F65CD9"/>
    <w:rsid w:val="00F661DB"/>
    <w:rsid w:val="00F66517"/>
    <w:rsid w:val="00F66715"/>
    <w:rsid w:val="00F66ACC"/>
    <w:rsid w:val="00F66C87"/>
    <w:rsid w:val="00F66F44"/>
    <w:rsid w:val="00F6738B"/>
    <w:rsid w:val="00F67404"/>
    <w:rsid w:val="00F6757A"/>
    <w:rsid w:val="00F677C7"/>
    <w:rsid w:val="00F67EEE"/>
    <w:rsid w:val="00F7018B"/>
    <w:rsid w:val="00F70423"/>
    <w:rsid w:val="00F71147"/>
    <w:rsid w:val="00F7141E"/>
    <w:rsid w:val="00F71B81"/>
    <w:rsid w:val="00F720C5"/>
    <w:rsid w:val="00F7215A"/>
    <w:rsid w:val="00F7226C"/>
    <w:rsid w:val="00F7251C"/>
    <w:rsid w:val="00F72567"/>
    <w:rsid w:val="00F72BC9"/>
    <w:rsid w:val="00F73018"/>
    <w:rsid w:val="00F738E1"/>
    <w:rsid w:val="00F73ED6"/>
    <w:rsid w:val="00F74C03"/>
    <w:rsid w:val="00F751DB"/>
    <w:rsid w:val="00F752CF"/>
    <w:rsid w:val="00F75A23"/>
    <w:rsid w:val="00F77093"/>
    <w:rsid w:val="00F77A7B"/>
    <w:rsid w:val="00F77B2F"/>
    <w:rsid w:val="00F818D9"/>
    <w:rsid w:val="00F818EA"/>
    <w:rsid w:val="00F82707"/>
    <w:rsid w:val="00F8378D"/>
    <w:rsid w:val="00F849B0"/>
    <w:rsid w:val="00F849B4"/>
    <w:rsid w:val="00F84A89"/>
    <w:rsid w:val="00F84F5F"/>
    <w:rsid w:val="00F868F1"/>
    <w:rsid w:val="00F86F09"/>
    <w:rsid w:val="00F8704A"/>
    <w:rsid w:val="00F872E1"/>
    <w:rsid w:val="00F876CC"/>
    <w:rsid w:val="00F9056B"/>
    <w:rsid w:val="00F90A96"/>
    <w:rsid w:val="00F90B1C"/>
    <w:rsid w:val="00F90C33"/>
    <w:rsid w:val="00F914CE"/>
    <w:rsid w:val="00F9160D"/>
    <w:rsid w:val="00F92245"/>
    <w:rsid w:val="00F9227C"/>
    <w:rsid w:val="00F92980"/>
    <w:rsid w:val="00F94073"/>
    <w:rsid w:val="00F94314"/>
    <w:rsid w:val="00F944E2"/>
    <w:rsid w:val="00F94809"/>
    <w:rsid w:val="00F94BD8"/>
    <w:rsid w:val="00F95B57"/>
    <w:rsid w:val="00F95CE6"/>
    <w:rsid w:val="00F960D7"/>
    <w:rsid w:val="00F9674B"/>
    <w:rsid w:val="00F96D06"/>
    <w:rsid w:val="00F96E36"/>
    <w:rsid w:val="00F976D1"/>
    <w:rsid w:val="00F97ED0"/>
    <w:rsid w:val="00FA03F4"/>
    <w:rsid w:val="00FA0E5E"/>
    <w:rsid w:val="00FA1130"/>
    <w:rsid w:val="00FA1310"/>
    <w:rsid w:val="00FA167F"/>
    <w:rsid w:val="00FA17FF"/>
    <w:rsid w:val="00FA4675"/>
    <w:rsid w:val="00FA5784"/>
    <w:rsid w:val="00FA5B4C"/>
    <w:rsid w:val="00FA5E28"/>
    <w:rsid w:val="00FA60FD"/>
    <w:rsid w:val="00FA639D"/>
    <w:rsid w:val="00FA6860"/>
    <w:rsid w:val="00FA6EFD"/>
    <w:rsid w:val="00FA75A1"/>
    <w:rsid w:val="00FB156C"/>
    <w:rsid w:val="00FB2E20"/>
    <w:rsid w:val="00FB393D"/>
    <w:rsid w:val="00FB3C75"/>
    <w:rsid w:val="00FB4446"/>
    <w:rsid w:val="00FB4DC0"/>
    <w:rsid w:val="00FB5944"/>
    <w:rsid w:val="00FB6166"/>
    <w:rsid w:val="00FB658A"/>
    <w:rsid w:val="00FB68D8"/>
    <w:rsid w:val="00FB690C"/>
    <w:rsid w:val="00FB6AD5"/>
    <w:rsid w:val="00FB7005"/>
    <w:rsid w:val="00FB7F8C"/>
    <w:rsid w:val="00FC1006"/>
    <w:rsid w:val="00FC135C"/>
    <w:rsid w:val="00FC14B2"/>
    <w:rsid w:val="00FC181F"/>
    <w:rsid w:val="00FC18D4"/>
    <w:rsid w:val="00FC1F0B"/>
    <w:rsid w:val="00FC20EB"/>
    <w:rsid w:val="00FC2700"/>
    <w:rsid w:val="00FC2979"/>
    <w:rsid w:val="00FC4443"/>
    <w:rsid w:val="00FC4B96"/>
    <w:rsid w:val="00FC50CE"/>
    <w:rsid w:val="00FC528B"/>
    <w:rsid w:val="00FC6632"/>
    <w:rsid w:val="00FC6784"/>
    <w:rsid w:val="00FC68AD"/>
    <w:rsid w:val="00FC6E89"/>
    <w:rsid w:val="00FC7459"/>
    <w:rsid w:val="00FC75D8"/>
    <w:rsid w:val="00FC770F"/>
    <w:rsid w:val="00FC7B63"/>
    <w:rsid w:val="00FD0265"/>
    <w:rsid w:val="00FD0368"/>
    <w:rsid w:val="00FD064D"/>
    <w:rsid w:val="00FD1815"/>
    <w:rsid w:val="00FD186C"/>
    <w:rsid w:val="00FD1D10"/>
    <w:rsid w:val="00FD2009"/>
    <w:rsid w:val="00FD252C"/>
    <w:rsid w:val="00FD2D6B"/>
    <w:rsid w:val="00FD3D80"/>
    <w:rsid w:val="00FD64B5"/>
    <w:rsid w:val="00FD65A4"/>
    <w:rsid w:val="00FD677C"/>
    <w:rsid w:val="00FD6A31"/>
    <w:rsid w:val="00FD6CE7"/>
    <w:rsid w:val="00FD7BC1"/>
    <w:rsid w:val="00FD7D6B"/>
    <w:rsid w:val="00FE0260"/>
    <w:rsid w:val="00FE0685"/>
    <w:rsid w:val="00FE06BF"/>
    <w:rsid w:val="00FE1385"/>
    <w:rsid w:val="00FE1719"/>
    <w:rsid w:val="00FE1C8D"/>
    <w:rsid w:val="00FE2066"/>
    <w:rsid w:val="00FE26F6"/>
    <w:rsid w:val="00FE2F06"/>
    <w:rsid w:val="00FE3985"/>
    <w:rsid w:val="00FE3B2B"/>
    <w:rsid w:val="00FE3B7B"/>
    <w:rsid w:val="00FE3DC3"/>
    <w:rsid w:val="00FE4552"/>
    <w:rsid w:val="00FE55A6"/>
    <w:rsid w:val="00FE5ACD"/>
    <w:rsid w:val="00FE5C36"/>
    <w:rsid w:val="00FE602E"/>
    <w:rsid w:val="00FE6E1A"/>
    <w:rsid w:val="00FE7788"/>
    <w:rsid w:val="00FE7CA1"/>
    <w:rsid w:val="00FF0039"/>
    <w:rsid w:val="00FF1C09"/>
    <w:rsid w:val="00FF20E7"/>
    <w:rsid w:val="00FF2BBF"/>
    <w:rsid w:val="00FF303F"/>
    <w:rsid w:val="00FF3409"/>
    <w:rsid w:val="00FF4642"/>
    <w:rsid w:val="00FF4B01"/>
    <w:rsid w:val="00FF4FA2"/>
    <w:rsid w:val="00FF5149"/>
    <w:rsid w:val="00FF5440"/>
    <w:rsid w:val="00FF6ACA"/>
    <w:rsid w:val="00FF7C75"/>
    <w:rsid w:val="01E8385D"/>
    <w:rsid w:val="024B5F5B"/>
    <w:rsid w:val="029E486E"/>
    <w:rsid w:val="02CC2F93"/>
    <w:rsid w:val="040146D5"/>
    <w:rsid w:val="04BB68EB"/>
    <w:rsid w:val="05852248"/>
    <w:rsid w:val="0585748C"/>
    <w:rsid w:val="05C763BE"/>
    <w:rsid w:val="05CE2BAC"/>
    <w:rsid w:val="06312999"/>
    <w:rsid w:val="06553BEA"/>
    <w:rsid w:val="06D01701"/>
    <w:rsid w:val="077956B1"/>
    <w:rsid w:val="07E02064"/>
    <w:rsid w:val="08677422"/>
    <w:rsid w:val="08A82643"/>
    <w:rsid w:val="08DE3203"/>
    <w:rsid w:val="094F7BA9"/>
    <w:rsid w:val="099042E7"/>
    <w:rsid w:val="09BD08D1"/>
    <w:rsid w:val="0AE54B21"/>
    <w:rsid w:val="0B2F18B6"/>
    <w:rsid w:val="0BA4437B"/>
    <w:rsid w:val="0BBA550D"/>
    <w:rsid w:val="0BF354CD"/>
    <w:rsid w:val="0CDB6760"/>
    <w:rsid w:val="0D22387A"/>
    <w:rsid w:val="0DC86F52"/>
    <w:rsid w:val="0DCB52E7"/>
    <w:rsid w:val="0EAC7F26"/>
    <w:rsid w:val="0F6835AA"/>
    <w:rsid w:val="0FE66005"/>
    <w:rsid w:val="115E6F59"/>
    <w:rsid w:val="11806DFB"/>
    <w:rsid w:val="12532D2B"/>
    <w:rsid w:val="129802F6"/>
    <w:rsid w:val="137721E0"/>
    <w:rsid w:val="13CF0193"/>
    <w:rsid w:val="13F8607D"/>
    <w:rsid w:val="14D971E7"/>
    <w:rsid w:val="151175DC"/>
    <w:rsid w:val="16F95E59"/>
    <w:rsid w:val="174847D9"/>
    <w:rsid w:val="177A2A5B"/>
    <w:rsid w:val="17B04B45"/>
    <w:rsid w:val="18073A08"/>
    <w:rsid w:val="18855F06"/>
    <w:rsid w:val="194B3866"/>
    <w:rsid w:val="19695572"/>
    <w:rsid w:val="1C062121"/>
    <w:rsid w:val="1C6A74DF"/>
    <w:rsid w:val="1D010D90"/>
    <w:rsid w:val="1D0369B4"/>
    <w:rsid w:val="1E10215F"/>
    <w:rsid w:val="1ECC562F"/>
    <w:rsid w:val="1EEC46F9"/>
    <w:rsid w:val="1EF353F8"/>
    <w:rsid w:val="1F0E44B5"/>
    <w:rsid w:val="1F362295"/>
    <w:rsid w:val="1F7B2FD8"/>
    <w:rsid w:val="1FDD783E"/>
    <w:rsid w:val="20FA4BA0"/>
    <w:rsid w:val="210D4A3F"/>
    <w:rsid w:val="211C6C6B"/>
    <w:rsid w:val="21D4273D"/>
    <w:rsid w:val="229F3C81"/>
    <w:rsid w:val="233B2190"/>
    <w:rsid w:val="238D714A"/>
    <w:rsid w:val="23961D3C"/>
    <w:rsid w:val="252A7F9C"/>
    <w:rsid w:val="257B308D"/>
    <w:rsid w:val="262636C4"/>
    <w:rsid w:val="2639622C"/>
    <w:rsid w:val="26F30DD3"/>
    <w:rsid w:val="275530F0"/>
    <w:rsid w:val="27604FE7"/>
    <w:rsid w:val="2771255B"/>
    <w:rsid w:val="293B0534"/>
    <w:rsid w:val="29865D70"/>
    <w:rsid w:val="29FD41BF"/>
    <w:rsid w:val="2A276F02"/>
    <w:rsid w:val="2A600131"/>
    <w:rsid w:val="2A6C7EE0"/>
    <w:rsid w:val="2A7F40D8"/>
    <w:rsid w:val="2A882D58"/>
    <w:rsid w:val="2C6253A5"/>
    <w:rsid w:val="2C97685D"/>
    <w:rsid w:val="2CAC220E"/>
    <w:rsid w:val="2D262EF7"/>
    <w:rsid w:val="2D502889"/>
    <w:rsid w:val="2D583ACB"/>
    <w:rsid w:val="2D750AF7"/>
    <w:rsid w:val="2EF32DBB"/>
    <w:rsid w:val="2F71736F"/>
    <w:rsid w:val="30A927B0"/>
    <w:rsid w:val="30F626B0"/>
    <w:rsid w:val="31865888"/>
    <w:rsid w:val="31960BE9"/>
    <w:rsid w:val="31F31564"/>
    <w:rsid w:val="325D7B52"/>
    <w:rsid w:val="33EB3C0B"/>
    <w:rsid w:val="343B6AF6"/>
    <w:rsid w:val="34C77EAB"/>
    <w:rsid w:val="354E2085"/>
    <w:rsid w:val="35C76AF2"/>
    <w:rsid w:val="360A289C"/>
    <w:rsid w:val="361E5274"/>
    <w:rsid w:val="374542C6"/>
    <w:rsid w:val="37570329"/>
    <w:rsid w:val="378533C7"/>
    <w:rsid w:val="379B3485"/>
    <w:rsid w:val="38436372"/>
    <w:rsid w:val="385D3C99"/>
    <w:rsid w:val="394F7A54"/>
    <w:rsid w:val="398F4AA0"/>
    <w:rsid w:val="39D0187C"/>
    <w:rsid w:val="3A0F323F"/>
    <w:rsid w:val="3A4E768B"/>
    <w:rsid w:val="3A735BBB"/>
    <w:rsid w:val="3BDC02EA"/>
    <w:rsid w:val="3BE55FDD"/>
    <w:rsid w:val="3C8C7905"/>
    <w:rsid w:val="3DA41CC0"/>
    <w:rsid w:val="3E004809"/>
    <w:rsid w:val="3E46258B"/>
    <w:rsid w:val="3E614FAE"/>
    <w:rsid w:val="3E82458C"/>
    <w:rsid w:val="3EC637E9"/>
    <w:rsid w:val="3ED419A3"/>
    <w:rsid w:val="3EF20242"/>
    <w:rsid w:val="3F75701C"/>
    <w:rsid w:val="3F834299"/>
    <w:rsid w:val="3FAE2951"/>
    <w:rsid w:val="410C06C1"/>
    <w:rsid w:val="414D6383"/>
    <w:rsid w:val="416C0583"/>
    <w:rsid w:val="420378AC"/>
    <w:rsid w:val="42D900A9"/>
    <w:rsid w:val="42F2618E"/>
    <w:rsid w:val="43A9554D"/>
    <w:rsid w:val="43B3745B"/>
    <w:rsid w:val="441C401A"/>
    <w:rsid w:val="44847FA8"/>
    <w:rsid w:val="452F180A"/>
    <w:rsid w:val="45373305"/>
    <w:rsid w:val="45543C2E"/>
    <w:rsid w:val="45552169"/>
    <w:rsid w:val="463B579E"/>
    <w:rsid w:val="46623A1A"/>
    <w:rsid w:val="469C0F92"/>
    <w:rsid w:val="487D1049"/>
    <w:rsid w:val="489F1FB8"/>
    <w:rsid w:val="492731E5"/>
    <w:rsid w:val="4A335D52"/>
    <w:rsid w:val="4A9F6FB8"/>
    <w:rsid w:val="4AC13E7F"/>
    <w:rsid w:val="4D6C4824"/>
    <w:rsid w:val="4D91387F"/>
    <w:rsid w:val="4E203650"/>
    <w:rsid w:val="4E8377BC"/>
    <w:rsid w:val="4E925AA8"/>
    <w:rsid w:val="4FA7385E"/>
    <w:rsid w:val="50417F90"/>
    <w:rsid w:val="50DC071C"/>
    <w:rsid w:val="52916B31"/>
    <w:rsid w:val="52AE594B"/>
    <w:rsid w:val="533109FC"/>
    <w:rsid w:val="534D5692"/>
    <w:rsid w:val="539F0B94"/>
    <w:rsid w:val="54700F14"/>
    <w:rsid w:val="54FE1161"/>
    <w:rsid w:val="56906D75"/>
    <w:rsid w:val="56DE2E95"/>
    <w:rsid w:val="5760591D"/>
    <w:rsid w:val="57924170"/>
    <w:rsid w:val="57A76705"/>
    <w:rsid w:val="585B795E"/>
    <w:rsid w:val="588C78FE"/>
    <w:rsid w:val="58957FB7"/>
    <w:rsid w:val="590D4AC8"/>
    <w:rsid w:val="596629DB"/>
    <w:rsid w:val="59F965B6"/>
    <w:rsid w:val="5B1E3AD1"/>
    <w:rsid w:val="5B201724"/>
    <w:rsid w:val="5B855C7D"/>
    <w:rsid w:val="5BEE3750"/>
    <w:rsid w:val="5BFE2470"/>
    <w:rsid w:val="5CA878D6"/>
    <w:rsid w:val="5CE76EF4"/>
    <w:rsid w:val="5E224AC5"/>
    <w:rsid w:val="5E5F725C"/>
    <w:rsid w:val="5EE950CC"/>
    <w:rsid w:val="5F9500E8"/>
    <w:rsid w:val="605A09D6"/>
    <w:rsid w:val="6061703A"/>
    <w:rsid w:val="60772E68"/>
    <w:rsid w:val="610F6912"/>
    <w:rsid w:val="61311270"/>
    <w:rsid w:val="61765CFA"/>
    <w:rsid w:val="6183248D"/>
    <w:rsid w:val="624C68C0"/>
    <w:rsid w:val="625170F4"/>
    <w:rsid w:val="62D53FED"/>
    <w:rsid w:val="63A70D04"/>
    <w:rsid w:val="63EB4B6C"/>
    <w:rsid w:val="64120320"/>
    <w:rsid w:val="646C5317"/>
    <w:rsid w:val="6480129D"/>
    <w:rsid w:val="64C03B25"/>
    <w:rsid w:val="64C90758"/>
    <w:rsid w:val="651F16E9"/>
    <w:rsid w:val="65446502"/>
    <w:rsid w:val="65896B17"/>
    <w:rsid w:val="659D206F"/>
    <w:rsid w:val="65A01307"/>
    <w:rsid w:val="65CF5BB3"/>
    <w:rsid w:val="66186DCF"/>
    <w:rsid w:val="668679C7"/>
    <w:rsid w:val="66B0308D"/>
    <w:rsid w:val="66C55DF8"/>
    <w:rsid w:val="66D979CC"/>
    <w:rsid w:val="67342E51"/>
    <w:rsid w:val="680816E2"/>
    <w:rsid w:val="686F1AFA"/>
    <w:rsid w:val="68800C96"/>
    <w:rsid w:val="688B708F"/>
    <w:rsid w:val="6A177778"/>
    <w:rsid w:val="6A3B3231"/>
    <w:rsid w:val="6A52091A"/>
    <w:rsid w:val="6A852DF4"/>
    <w:rsid w:val="6BA13C83"/>
    <w:rsid w:val="6BCC74EB"/>
    <w:rsid w:val="6CBA2A95"/>
    <w:rsid w:val="6D1E1344"/>
    <w:rsid w:val="6D9E12EF"/>
    <w:rsid w:val="6DF34660"/>
    <w:rsid w:val="6E465E7A"/>
    <w:rsid w:val="6E6346F4"/>
    <w:rsid w:val="6EAB21A1"/>
    <w:rsid w:val="6F0946AF"/>
    <w:rsid w:val="6F252C6A"/>
    <w:rsid w:val="70173A78"/>
    <w:rsid w:val="707E66BA"/>
    <w:rsid w:val="71477144"/>
    <w:rsid w:val="72C57265"/>
    <w:rsid w:val="73CF0F23"/>
    <w:rsid w:val="747E58F6"/>
    <w:rsid w:val="7497405F"/>
    <w:rsid w:val="75366680"/>
    <w:rsid w:val="75622C05"/>
    <w:rsid w:val="75704688"/>
    <w:rsid w:val="7572796D"/>
    <w:rsid w:val="75C03958"/>
    <w:rsid w:val="760A0379"/>
    <w:rsid w:val="77132C21"/>
    <w:rsid w:val="772C460F"/>
    <w:rsid w:val="77B71DE4"/>
    <w:rsid w:val="77D5762A"/>
    <w:rsid w:val="78257772"/>
    <w:rsid w:val="78493C82"/>
    <w:rsid w:val="786A0591"/>
    <w:rsid w:val="78762912"/>
    <w:rsid w:val="79011A16"/>
    <w:rsid w:val="790907D5"/>
    <w:rsid w:val="796F5AB7"/>
    <w:rsid w:val="79717FEC"/>
    <w:rsid w:val="7AD07171"/>
    <w:rsid w:val="7B1C1DD8"/>
    <w:rsid w:val="7B2229DE"/>
    <w:rsid w:val="7B9976AA"/>
    <w:rsid w:val="7BC60E8D"/>
    <w:rsid w:val="7BEE6025"/>
    <w:rsid w:val="7C310A6B"/>
    <w:rsid w:val="7CA42AFE"/>
    <w:rsid w:val="7CE15B48"/>
    <w:rsid w:val="7CFD1EA1"/>
    <w:rsid w:val="7D4E24DA"/>
    <w:rsid w:val="7DCF49B6"/>
    <w:rsid w:val="7DF82B1C"/>
    <w:rsid w:val="7EA82470"/>
    <w:rsid w:val="7ED07892"/>
    <w:rsid w:val="7F1C398B"/>
    <w:rsid w:val="7F266F8C"/>
    <w:rsid w:val="7F342846"/>
    <w:rsid w:val="7F8358FC"/>
    <w:rsid w:val="7FBF2A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99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qFormat="1"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qFormat="1" w:unhideWhenUsed="0" w:uiPriority="0" w:semiHidden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50" w:line="360" w:lineRule="auto"/>
      <w:ind w:firstLine="540" w:firstLineChars="225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3"/>
    <w:qFormat/>
    <w:uiPriority w:val="0"/>
    <w:pPr>
      <w:keepNext/>
      <w:keepLines/>
      <w:pageBreakBefore/>
      <w:numPr>
        <w:ilvl w:val="0"/>
        <w:numId w:val="1"/>
      </w:numPr>
      <w:tabs>
        <w:tab w:val="left" w:pos="0"/>
        <w:tab w:val="clear" w:pos="425"/>
      </w:tabs>
      <w:spacing w:before="240" w:after="163"/>
      <w:ind w:left="-2" w:leftChars="-1" w:firstLine="1" w:firstLineChars="0"/>
      <w:outlineLvl w:val="0"/>
    </w:pPr>
    <w:rPr>
      <w:rFonts w:ascii="Helvetica" w:hAnsi="Helvetica"/>
      <w:b/>
      <w:bCs/>
      <w:kern w:val="44"/>
      <w:sz w:val="28"/>
      <w:szCs w:val="28"/>
      <w:lang w:val="zh-CN"/>
    </w:rPr>
  </w:style>
  <w:style w:type="paragraph" w:styleId="4">
    <w:name w:val="heading 2"/>
    <w:basedOn w:val="1"/>
    <w:next w:val="3"/>
    <w:link w:val="134"/>
    <w:qFormat/>
    <w:uiPriority w:val="0"/>
    <w:pPr>
      <w:keepNext/>
      <w:keepLines/>
      <w:widowControl/>
      <w:numPr>
        <w:ilvl w:val="1"/>
        <w:numId w:val="1"/>
      </w:numPr>
      <w:tabs>
        <w:tab w:val="left" w:pos="0"/>
        <w:tab w:val="clear" w:pos="6107"/>
      </w:tabs>
      <w:adjustRightInd w:val="0"/>
      <w:snapToGrid w:val="0"/>
      <w:spacing w:beforeLines="50" w:after="163" w:line="400" w:lineRule="exact"/>
      <w:ind w:left="0" w:firstLine="0" w:firstLineChars="0"/>
      <w:jc w:val="left"/>
      <w:textAlignment w:val="baseline"/>
      <w:outlineLvl w:val="1"/>
    </w:pPr>
    <w:rPr>
      <w:rFonts w:ascii="Helvetica" w:hAnsi="Helvetica"/>
      <w:b/>
      <w:bCs/>
      <w:sz w:val="28"/>
      <w:szCs w:val="28"/>
      <w:lang w:val="zh-CN"/>
    </w:rPr>
  </w:style>
  <w:style w:type="paragraph" w:styleId="5">
    <w:name w:val="heading 3"/>
    <w:basedOn w:val="1"/>
    <w:next w:val="3"/>
    <w:link w:val="112"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993"/>
      </w:tabs>
      <w:spacing w:before="120" w:afterLines="0"/>
      <w:ind w:firstLine="0" w:firstLineChars="0"/>
      <w:outlineLvl w:val="2"/>
    </w:pPr>
    <w:rPr>
      <w:rFonts w:ascii="Helvetica" w:hAnsi="Helvetica"/>
      <w:b/>
      <w:bCs/>
      <w:kern w:val="0"/>
      <w:sz w:val="28"/>
      <w:lang w:val="zh-CN"/>
    </w:rPr>
  </w:style>
  <w:style w:type="paragraph" w:styleId="6">
    <w:name w:val="heading 4"/>
    <w:basedOn w:val="1"/>
    <w:next w:val="3"/>
    <w:link w:val="135"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2782"/>
      </w:tabs>
      <w:spacing w:before="240"/>
      <w:ind w:left="0" w:firstLine="0" w:firstLineChars="0"/>
      <w:outlineLvl w:val="3"/>
    </w:pPr>
    <w:rPr>
      <w:rFonts w:eastAsia="黑体"/>
      <w:b/>
      <w:bCs/>
      <w:sz w:val="28"/>
      <w:szCs w:val="28"/>
      <w:lang w:val="zh-CN"/>
    </w:rPr>
  </w:style>
  <w:style w:type="paragraph" w:styleId="7">
    <w:name w:val="heading 5"/>
    <w:basedOn w:val="1"/>
    <w:next w:val="1"/>
    <w:link w:val="136"/>
    <w:qFormat/>
    <w:uiPriority w:val="0"/>
    <w:pPr>
      <w:keepNext/>
      <w:keepLines/>
      <w:numPr>
        <w:ilvl w:val="4"/>
        <w:numId w:val="1"/>
      </w:numPr>
      <w:tabs>
        <w:tab w:val="left" w:pos="0"/>
        <w:tab w:val="clear" w:pos="3501"/>
      </w:tabs>
      <w:spacing w:before="240"/>
      <w:ind w:left="0" w:firstLine="0" w:firstLineChars="0"/>
      <w:outlineLvl w:val="4"/>
    </w:pPr>
    <w:rPr>
      <w:b/>
      <w:bCs/>
      <w:sz w:val="28"/>
      <w:szCs w:val="28"/>
      <w:lang w:val="zh-CN"/>
    </w:rPr>
  </w:style>
  <w:style w:type="paragraph" w:styleId="8">
    <w:name w:val="heading 6"/>
    <w:basedOn w:val="1"/>
    <w:next w:val="9"/>
    <w:link w:val="137"/>
    <w:qFormat/>
    <w:uiPriority w:val="0"/>
    <w:pPr>
      <w:keepNext/>
      <w:numPr>
        <w:ilvl w:val="0"/>
        <w:numId w:val="2"/>
      </w:numPr>
      <w:adjustRightInd w:val="0"/>
      <w:snapToGrid w:val="0"/>
      <w:spacing w:before="60" w:after="60" w:line="300" w:lineRule="auto"/>
      <w:textAlignment w:val="baseline"/>
      <w:outlineLvl w:val="5"/>
    </w:pPr>
    <w:rPr>
      <w:rFonts w:ascii="Arial" w:hAnsi="Arial"/>
      <w:b/>
      <w:kern w:val="0"/>
      <w:sz w:val="20"/>
      <w:szCs w:val="20"/>
      <w:lang w:val="zh-CN"/>
    </w:rPr>
  </w:style>
  <w:style w:type="paragraph" w:styleId="10">
    <w:name w:val="heading 7"/>
    <w:basedOn w:val="1"/>
    <w:next w:val="1"/>
    <w:link w:val="130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lang w:val="zh-CN"/>
    </w:rPr>
  </w:style>
  <w:style w:type="paragraph" w:styleId="11">
    <w:name w:val="heading 8"/>
    <w:basedOn w:val="1"/>
    <w:next w:val="1"/>
    <w:link w:val="13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lang w:val="zh-CN"/>
    </w:rPr>
  </w:style>
  <w:style w:type="paragraph" w:styleId="12">
    <w:name w:val="heading 9"/>
    <w:basedOn w:val="1"/>
    <w:next w:val="1"/>
    <w:link w:val="132"/>
    <w:qFormat/>
    <w:uiPriority w:val="0"/>
    <w:pPr>
      <w:keepNext/>
      <w:keepLines/>
      <w:tabs>
        <w:tab w:val="left" w:pos="1584"/>
      </w:tabs>
      <w:adjustRightInd w:val="0"/>
      <w:spacing w:before="240" w:after="64" w:line="320" w:lineRule="atLeast"/>
      <w:ind w:left="1584" w:hanging="1584"/>
      <w:textAlignment w:val="baseline"/>
      <w:outlineLvl w:val="8"/>
    </w:pPr>
    <w:rPr>
      <w:rFonts w:ascii="Arial" w:hAnsi="Arial" w:eastAsia="黑体"/>
      <w:kern w:val="0"/>
      <w:szCs w:val="20"/>
      <w:lang w:val="zh-CN"/>
    </w:rPr>
  </w:style>
  <w:style w:type="character" w:default="1" w:styleId="60">
    <w:name w:val="Default Paragraph Font"/>
    <w:semiHidden/>
    <w:unhideWhenUsed/>
    <w:qFormat/>
    <w:uiPriority w:val="1"/>
  </w:style>
  <w:style w:type="table" w:default="1" w:styleId="5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准正文"/>
    <w:basedOn w:val="1"/>
    <w:link w:val="69"/>
    <w:qFormat/>
    <w:uiPriority w:val="0"/>
    <w:pPr>
      <w:spacing w:after="50"/>
      <w:ind w:firstLine="225"/>
    </w:pPr>
    <w:rPr>
      <w:lang w:val="zh-CN"/>
    </w:rPr>
  </w:style>
  <w:style w:type="paragraph" w:customStyle="1" w:styleId="9">
    <w:name w:val="Text"/>
    <w:link w:val="92"/>
    <w:qFormat/>
    <w:uiPriority w:val="0"/>
    <w:pPr>
      <w:tabs>
        <w:tab w:val="left" w:pos="420"/>
        <w:tab w:val="left" w:pos="840"/>
        <w:tab w:val="left" w:pos="1260"/>
      </w:tabs>
      <w:adjustRightInd w:val="0"/>
      <w:snapToGrid w:val="0"/>
      <w:spacing w:beforeLines="75" w:afterLines="50" w:line="300" w:lineRule="auto"/>
      <w:ind w:firstLine="588" w:firstLineChars="245"/>
      <w:jc w:val="both"/>
    </w:pPr>
    <w:rPr>
      <w:rFonts w:ascii="Verdana" w:hAnsi="Verdana" w:eastAsia="仿宋_GB2312" w:cs="Times New Roman"/>
      <w:sz w:val="24"/>
      <w:szCs w:val="24"/>
      <w:lang w:val="en-US" w:eastAsia="zh-CN" w:bidi="ar-SA"/>
    </w:r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List Number 2"/>
    <w:basedOn w:val="15"/>
    <w:qFormat/>
    <w:uiPriority w:val="0"/>
    <w:pPr>
      <w:numPr>
        <w:ilvl w:val="0"/>
        <w:numId w:val="3"/>
      </w:numPr>
    </w:pPr>
  </w:style>
  <w:style w:type="paragraph" w:styleId="15">
    <w:name w:val="List Number"/>
    <w:basedOn w:val="16"/>
    <w:qFormat/>
    <w:uiPriority w:val="0"/>
    <w:pPr>
      <w:widowControl/>
      <w:spacing w:line="312" w:lineRule="auto"/>
      <w:ind w:left="0" w:leftChars="177" w:firstLine="0" w:firstLineChars="200"/>
      <w:jc w:val="left"/>
    </w:pPr>
    <w:rPr>
      <w:bCs/>
      <w:color w:val="000000"/>
      <w:kern w:val="0"/>
    </w:rPr>
  </w:style>
  <w:style w:type="paragraph" w:styleId="16">
    <w:name w:val="List"/>
    <w:basedOn w:val="1"/>
    <w:qFormat/>
    <w:uiPriority w:val="0"/>
    <w:pPr>
      <w:ind w:left="420" w:hanging="420"/>
    </w:pPr>
    <w:rPr>
      <w:szCs w:val="20"/>
    </w:rPr>
  </w:style>
  <w:style w:type="paragraph" w:styleId="17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18">
    <w:name w:val="Normal Indent"/>
    <w:basedOn w:val="1"/>
    <w:link w:val="116"/>
    <w:qFormat/>
    <w:uiPriority w:val="0"/>
    <w:pPr>
      <w:adjustRightInd w:val="0"/>
      <w:ind w:firstLine="420"/>
      <w:jc w:val="left"/>
      <w:textAlignment w:val="baseline"/>
    </w:pPr>
    <w:rPr>
      <w:kern w:val="0"/>
      <w:szCs w:val="20"/>
      <w:lang w:val="zh-CN"/>
    </w:rPr>
  </w:style>
  <w:style w:type="paragraph" w:styleId="19">
    <w:name w:val="caption"/>
    <w:basedOn w:val="1"/>
    <w:next w:val="1"/>
    <w:link w:val="87"/>
    <w:qFormat/>
    <w:uiPriority w:val="0"/>
    <w:rPr>
      <w:rFonts w:ascii="Arial" w:hAnsi="Arial" w:eastAsia="黑体" w:cs="Arial"/>
      <w:sz w:val="20"/>
      <w:szCs w:val="20"/>
    </w:rPr>
  </w:style>
  <w:style w:type="paragraph" w:styleId="20">
    <w:name w:val="List Bullet"/>
    <w:basedOn w:val="16"/>
    <w:qFormat/>
    <w:uiPriority w:val="0"/>
    <w:pPr>
      <w:widowControl/>
      <w:numPr>
        <w:ilvl w:val="0"/>
        <w:numId w:val="5"/>
      </w:numPr>
      <w:spacing w:line="300" w:lineRule="auto"/>
      <w:ind w:right="720"/>
    </w:pPr>
    <w:rPr>
      <w:rFonts w:ascii="Garamond" w:hAnsi="Garamond"/>
      <w:kern w:val="0"/>
    </w:rPr>
  </w:style>
  <w:style w:type="paragraph" w:styleId="21">
    <w:name w:val="Document Map"/>
    <w:basedOn w:val="1"/>
    <w:link w:val="125"/>
    <w:qFormat/>
    <w:uiPriority w:val="0"/>
    <w:pPr>
      <w:shd w:val="clear" w:color="auto" w:fill="000080"/>
    </w:pPr>
    <w:rPr>
      <w:sz w:val="21"/>
      <w:lang w:val="zh-CN"/>
    </w:rPr>
  </w:style>
  <w:style w:type="paragraph" w:styleId="22">
    <w:name w:val="annotation text"/>
    <w:basedOn w:val="1"/>
    <w:link w:val="182"/>
    <w:qFormat/>
    <w:uiPriority w:val="0"/>
    <w:pPr>
      <w:jc w:val="left"/>
    </w:pPr>
    <w:rPr>
      <w:sz w:val="21"/>
      <w:lang w:val="zh-CN"/>
    </w:rPr>
  </w:style>
  <w:style w:type="paragraph" w:styleId="23">
    <w:name w:val="List Bullet 3"/>
    <w:basedOn w:val="20"/>
    <w:qFormat/>
    <w:uiPriority w:val="0"/>
    <w:pPr>
      <w:numPr>
        <w:ilvl w:val="0"/>
        <w:numId w:val="6"/>
      </w:numPr>
      <w:tabs>
        <w:tab w:val="clear" w:pos="964"/>
      </w:tabs>
      <w:spacing w:line="312" w:lineRule="auto"/>
      <w:ind w:left="360" w:leftChars="177" w:right="0" w:hanging="360" w:firstLineChars="200"/>
      <w:jc w:val="left"/>
    </w:pPr>
    <w:rPr>
      <w:rFonts w:ascii="Times New Roman" w:hAnsi="Times New Roman"/>
      <w:bCs/>
      <w:color w:val="000000"/>
      <w:sz w:val="21"/>
    </w:rPr>
  </w:style>
  <w:style w:type="paragraph" w:styleId="24">
    <w:name w:val="Body Text"/>
    <w:basedOn w:val="1"/>
    <w:link w:val="141"/>
    <w:qFormat/>
    <w:uiPriority w:val="0"/>
    <w:pPr>
      <w:spacing w:beforeLines="50" w:line="400" w:lineRule="exact"/>
      <w:ind w:firstLine="200" w:firstLineChars="200"/>
    </w:pPr>
    <w:rPr>
      <w:lang w:val="zh-CN"/>
    </w:rPr>
  </w:style>
  <w:style w:type="paragraph" w:styleId="25">
    <w:name w:val="Body Text Indent"/>
    <w:basedOn w:val="1"/>
    <w:link w:val="144"/>
    <w:qFormat/>
    <w:uiPriority w:val="0"/>
    <w:pPr>
      <w:widowControl/>
      <w:ind w:left="960" w:hanging="960" w:hangingChars="300"/>
      <w:jc w:val="left"/>
    </w:pPr>
    <w:rPr>
      <w:rFonts w:hAnsi="Arial"/>
      <w:b/>
      <w:bCs/>
      <w:color w:val="FF0000"/>
      <w:sz w:val="32"/>
      <w:szCs w:val="32"/>
      <w:lang w:val="zh-CN"/>
    </w:rPr>
  </w:style>
  <w:style w:type="paragraph" w:styleId="26">
    <w:name w:val="List Number 3"/>
    <w:basedOn w:val="15"/>
    <w:qFormat/>
    <w:uiPriority w:val="0"/>
    <w:pPr>
      <w:numPr>
        <w:ilvl w:val="0"/>
        <w:numId w:val="7"/>
      </w:numPr>
    </w:pPr>
  </w:style>
  <w:style w:type="paragraph" w:styleId="27">
    <w:name w:val="List Bullet 2"/>
    <w:basedOn w:val="20"/>
    <w:qFormat/>
    <w:uiPriority w:val="0"/>
    <w:pPr>
      <w:numPr>
        <w:ilvl w:val="0"/>
        <w:numId w:val="8"/>
      </w:numPr>
      <w:spacing w:line="312" w:lineRule="auto"/>
      <w:ind w:right="0"/>
      <w:jc w:val="left"/>
    </w:pPr>
    <w:rPr>
      <w:rFonts w:ascii="宋体" w:hAnsi="宋体"/>
      <w:bCs/>
      <w:kern w:val="2"/>
      <w:sz w:val="28"/>
      <w:szCs w:val="28"/>
    </w:rPr>
  </w:style>
  <w:style w:type="paragraph" w:styleId="28">
    <w:name w:val="toc 5"/>
    <w:basedOn w:val="1"/>
    <w:next w:val="1"/>
    <w:qFormat/>
    <w:uiPriority w:val="39"/>
    <w:pPr>
      <w:ind w:left="1680" w:leftChars="800"/>
    </w:pPr>
  </w:style>
  <w:style w:type="paragraph" w:styleId="29">
    <w:name w:val="toc 3"/>
    <w:basedOn w:val="1"/>
    <w:next w:val="1"/>
    <w:qFormat/>
    <w:uiPriority w:val="39"/>
    <w:pPr>
      <w:tabs>
        <w:tab w:val="left" w:pos="1701"/>
        <w:tab w:val="right" w:leader="dot" w:pos="8794"/>
      </w:tabs>
      <w:spacing w:after="156"/>
      <w:ind w:left="851" w:leftChars="354" w:hanging="1" w:firstLineChars="0"/>
    </w:pPr>
  </w:style>
  <w:style w:type="paragraph" w:styleId="30">
    <w:name w:val="Plain Text"/>
    <w:basedOn w:val="1"/>
    <w:link w:val="177"/>
    <w:qFormat/>
    <w:uiPriority w:val="0"/>
    <w:rPr>
      <w:rFonts w:ascii="宋体" w:hAnsi="Courier New"/>
      <w:szCs w:val="20"/>
      <w:lang w:val="zh-CN"/>
    </w:rPr>
  </w:style>
  <w:style w:type="paragraph" w:styleId="31">
    <w:name w:val="toc 8"/>
    <w:basedOn w:val="1"/>
    <w:next w:val="1"/>
    <w:qFormat/>
    <w:uiPriority w:val="39"/>
    <w:pPr>
      <w:ind w:left="2940" w:leftChars="1400"/>
    </w:pPr>
  </w:style>
  <w:style w:type="paragraph" w:styleId="32">
    <w:name w:val="Date"/>
    <w:basedOn w:val="1"/>
    <w:next w:val="1"/>
    <w:link w:val="128"/>
    <w:qFormat/>
    <w:uiPriority w:val="0"/>
    <w:pPr>
      <w:ind w:left="100" w:leftChars="2500"/>
    </w:pPr>
    <w:rPr>
      <w:rFonts w:ascii="楷体_GB2312" w:hAnsi="宋体" w:eastAsia="楷体_GB2312"/>
      <w:b/>
      <w:sz w:val="32"/>
      <w:lang w:val="zh-CN"/>
    </w:rPr>
  </w:style>
  <w:style w:type="paragraph" w:styleId="33">
    <w:name w:val="Body Text Indent 2"/>
    <w:basedOn w:val="1"/>
    <w:link w:val="147"/>
    <w:qFormat/>
    <w:uiPriority w:val="0"/>
    <w:pPr>
      <w:ind w:firstLine="720" w:firstLineChars="300"/>
    </w:pPr>
    <w:rPr>
      <w:lang w:val="zh-CN"/>
    </w:rPr>
  </w:style>
  <w:style w:type="paragraph" w:styleId="34">
    <w:name w:val="Balloon Text"/>
    <w:basedOn w:val="1"/>
    <w:link w:val="114"/>
    <w:qFormat/>
    <w:uiPriority w:val="0"/>
    <w:rPr>
      <w:sz w:val="18"/>
      <w:szCs w:val="18"/>
      <w:lang w:val="zh-CN"/>
    </w:rPr>
  </w:style>
  <w:style w:type="paragraph" w:styleId="35">
    <w:name w:val="footer"/>
    <w:basedOn w:val="1"/>
    <w:link w:val="14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36">
    <w:name w:val="header"/>
    <w:basedOn w:val="1"/>
    <w:link w:val="1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37">
    <w:name w:val="toc 1"/>
    <w:basedOn w:val="1"/>
    <w:next w:val="1"/>
    <w:qFormat/>
    <w:uiPriority w:val="39"/>
    <w:pPr>
      <w:tabs>
        <w:tab w:val="left" w:pos="420"/>
        <w:tab w:val="right" w:leader="dot" w:pos="8794"/>
      </w:tabs>
      <w:spacing w:after="156"/>
      <w:ind w:firstLine="0" w:firstLineChars="0"/>
    </w:pPr>
  </w:style>
  <w:style w:type="paragraph" w:styleId="38">
    <w:name w:val="toc 4"/>
    <w:basedOn w:val="1"/>
    <w:next w:val="1"/>
    <w:qFormat/>
    <w:uiPriority w:val="39"/>
    <w:pPr>
      <w:ind w:left="1260" w:leftChars="600"/>
    </w:pPr>
  </w:style>
  <w:style w:type="paragraph" w:styleId="39">
    <w:name w:val="Subtitle"/>
    <w:basedOn w:val="1"/>
    <w:next w:val="1"/>
    <w:link w:val="304"/>
    <w:qFormat/>
    <w:uiPriority w:val="11"/>
    <w:pPr>
      <w:spacing w:before="240" w:afterLines="0" w:line="312" w:lineRule="auto"/>
      <w:ind w:firstLine="0" w:firstLineChars="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40">
    <w:name w:val="footnote text"/>
    <w:basedOn w:val="1"/>
    <w:link w:val="211"/>
    <w:qFormat/>
    <w:uiPriority w:val="99"/>
    <w:pPr>
      <w:numPr>
        <w:ilvl w:val="4"/>
        <w:numId w:val="9"/>
      </w:numPr>
      <w:snapToGrid w:val="0"/>
      <w:jc w:val="left"/>
    </w:pPr>
    <w:rPr>
      <w:sz w:val="18"/>
      <w:szCs w:val="18"/>
      <w:lang w:val="zh-CN"/>
    </w:rPr>
  </w:style>
  <w:style w:type="paragraph" w:styleId="41">
    <w:name w:val="toc 6"/>
    <w:basedOn w:val="1"/>
    <w:next w:val="1"/>
    <w:qFormat/>
    <w:uiPriority w:val="39"/>
    <w:pPr>
      <w:ind w:left="2100" w:leftChars="1000"/>
    </w:pPr>
  </w:style>
  <w:style w:type="paragraph" w:styleId="42">
    <w:name w:val="Body Text Indent 3"/>
    <w:basedOn w:val="1"/>
    <w:link w:val="148"/>
    <w:qFormat/>
    <w:uiPriority w:val="0"/>
    <w:pPr>
      <w:ind w:firstLine="420"/>
    </w:pPr>
    <w:rPr>
      <w:lang w:val="zh-CN"/>
    </w:rPr>
  </w:style>
  <w:style w:type="paragraph" w:styleId="4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44">
    <w:name w:val="toc 2"/>
    <w:basedOn w:val="1"/>
    <w:next w:val="1"/>
    <w:qFormat/>
    <w:uiPriority w:val="39"/>
    <w:pPr>
      <w:tabs>
        <w:tab w:val="left" w:pos="1134"/>
        <w:tab w:val="right" w:leader="dot" w:pos="8794"/>
      </w:tabs>
      <w:spacing w:after="163"/>
      <w:ind w:firstLine="283" w:firstLineChars="118"/>
    </w:pPr>
  </w:style>
  <w:style w:type="paragraph" w:styleId="45">
    <w:name w:val="toc 9"/>
    <w:basedOn w:val="1"/>
    <w:next w:val="1"/>
    <w:qFormat/>
    <w:uiPriority w:val="39"/>
    <w:pPr>
      <w:ind w:left="3360" w:leftChars="1600"/>
    </w:pPr>
  </w:style>
  <w:style w:type="paragraph" w:styleId="46">
    <w:name w:val="Body Text 2"/>
    <w:basedOn w:val="1"/>
    <w:link w:val="176"/>
    <w:qFormat/>
    <w:uiPriority w:val="0"/>
    <w:rPr>
      <w:rFonts w:eastAsia="仿宋_GB2312"/>
      <w:bCs/>
      <w:color w:val="000000"/>
      <w:lang w:val="zh-CN"/>
    </w:rPr>
  </w:style>
  <w:style w:type="paragraph" w:styleId="47">
    <w:name w:val="HTML Preformatted"/>
    <w:basedOn w:val="1"/>
    <w:link w:val="278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lang w:val="zh-CN"/>
    </w:rPr>
  </w:style>
  <w:style w:type="paragraph" w:styleId="4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9">
    <w:name w:val="Title"/>
    <w:basedOn w:val="50"/>
    <w:next w:val="51"/>
    <w:link w:val="159"/>
    <w:qFormat/>
    <w:uiPriority w:val="10"/>
    <w:pPr>
      <w:numPr>
        <w:numId w:val="10"/>
      </w:numPr>
      <w:tabs>
        <w:tab w:val="left" w:pos="0"/>
      </w:tabs>
      <w:adjustRightInd w:val="0"/>
      <w:snapToGrid w:val="0"/>
      <w:spacing w:before="480" w:afterLines="50" w:line="240" w:lineRule="auto"/>
    </w:pPr>
    <w:rPr>
      <w:rFonts w:ascii="黑体" w:hAnsi="Times New Roman" w:eastAsia="黑体"/>
      <w:sz w:val="40"/>
    </w:rPr>
  </w:style>
  <w:style w:type="paragraph" w:customStyle="1" w:styleId="50">
    <w:name w:val="章标题"/>
    <w:basedOn w:val="2"/>
    <w:qFormat/>
    <w:uiPriority w:val="0"/>
    <w:pPr>
      <w:numPr>
        <w:numId w:val="0"/>
      </w:numPr>
      <w:spacing w:beforeLines="200" w:afterLines="100" w:line="300" w:lineRule="auto"/>
      <w:jc w:val="center"/>
    </w:pPr>
    <w:rPr>
      <w:rFonts w:ascii="宋体" w:hAnsi="宋体" w:eastAsia="方正舒体"/>
      <w:sz w:val="48"/>
      <w:szCs w:val="44"/>
    </w:rPr>
  </w:style>
  <w:style w:type="paragraph" w:customStyle="1" w:styleId="51">
    <w:name w:val="投标正文"/>
    <w:basedOn w:val="3"/>
    <w:link w:val="233"/>
    <w:qFormat/>
    <w:uiPriority w:val="0"/>
  </w:style>
  <w:style w:type="paragraph" w:styleId="52">
    <w:name w:val="annotation subject"/>
    <w:basedOn w:val="22"/>
    <w:next w:val="22"/>
    <w:link w:val="183"/>
    <w:qFormat/>
    <w:uiPriority w:val="0"/>
    <w:rPr>
      <w:b/>
      <w:bCs/>
    </w:rPr>
  </w:style>
  <w:style w:type="paragraph" w:styleId="53">
    <w:name w:val="Body Text First Indent"/>
    <w:basedOn w:val="24"/>
    <w:link w:val="142"/>
    <w:qFormat/>
    <w:uiPriority w:val="0"/>
    <w:pPr>
      <w:spacing w:beforeLines="0" w:afterLines="0" w:line="240" w:lineRule="auto"/>
      <w:ind w:firstLine="420" w:firstLineChars="100"/>
    </w:pPr>
    <w:rPr>
      <w:sz w:val="21"/>
    </w:rPr>
  </w:style>
  <w:style w:type="paragraph" w:styleId="54">
    <w:name w:val="Body Text First Indent 2"/>
    <w:basedOn w:val="25"/>
    <w:link w:val="187"/>
    <w:qFormat/>
    <w:uiPriority w:val="0"/>
    <w:pPr>
      <w:widowControl w:val="0"/>
      <w:ind w:left="420" w:leftChars="200" w:firstLine="420" w:firstLineChars="200"/>
      <w:jc w:val="both"/>
    </w:pPr>
    <w:rPr>
      <w:sz w:val="21"/>
      <w:szCs w:val="24"/>
    </w:rPr>
  </w:style>
  <w:style w:type="table" w:styleId="56">
    <w:name w:val="Table Grid"/>
    <w:basedOn w:val="5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7">
    <w:name w:val="Table Contemporary"/>
    <w:basedOn w:val="55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58">
    <w:name w:val="Table Grid 8"/>
    <w:basedOn w:val="55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9">
    <w:name w:val="Light Shading Accent 2"/>
    <w:basedOn w:val="55"/>
    <w:qFormat/>
    <w:uiPriority w:val="60"/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styleId="61">
    <w:name w:val="Strong"/>
    <w:qFormat/>
    <w:uiPriority w:val="22"/>
    <w:rPr>
      <w:b/>
      <w:bCs/>
    </w:rPr>
  </w:style>
  <w:style w:type="character" w:styleId="62">
    <w:name w:val="page number"/>
    <w:basedOn w:val="60"/>
    <w:qFormat/>
    <w:uiPriority w:val="0"/>
  </w:style>
  <w:style w:type="character" w:styleId="63">
    <w:name w:val="FollowedHyperlink"/>
    <w:qFormat/>
    <w:uiPriority w:val="0"/>
    <w:rPr>
      <w:rFonts w:ascii="Tahoma" w:hAnsi="Tahoma" w:eastAsia="宋体"/>
      <w:color w:val="800080"/>
      <w:kern w:val="2"/>
      <w:sz w:val="24"/>
      <w:szCs w:val="24"/>
      <w:u w:val="single"/>
      <w:lang w:val="en-US" w:eastAsia="zh-CN" w:bidi="ar-SA"/>
    </w:rPr>
  </w:style>
  <w:style w:type="character" w:styleId="64">
    <w:name w:val="Emphasis"/>
    <w:qFormat/>
    <w:uiPriority w:val="20"/>
    <w:rPr>
      <w:rFonts w:eastAsia="宋体"/>
      <w:b/>
      <w:iCs/>
      <w:sz w:val="24"/>
    </w:rPr>
  </w:style>
  <w:style w:type="character" w:styleId="65">
    <w:name w:val="HTML Typewriter"/>
    <w:qFormat/>
    <w:uiPriority w:val="0"/>
    <w:rPr>
      <w:rFonts w:ascii="宋体" w:hAnsi="宋体" w:eastAsia="宋体" w:cs="宋体"/>
      <w:sz w:val="18"/>
      <w:szCs w:val="18"/>
    </w:rPr>
  </w:style>
  <w:style w:type="character" w:styleId="66">
    <w:name w:val="Hyperlink"/>
    <w:qFormat/>
    <w:uiPriority w:val="99"/>
    <w:rPr>
      <w:color w:val="0000FF"/>
      <w:u w:val="single"/>
    </w:rPr>
  </w:style>
  <w:style w:type="character" w:styleId="67">
    <w:name w:val="annotation reference"/>
    <w:qFormat/>
    <w:uiPriority w:val="0"/>
    <w:rPr>
      <w:sz w:val="21"/>
      <w:szCs w:val="21"/>
    </w:rPr>
  </w:style>
  <w:style w:type="character" w:styleId="68">
    <w:name w:val="footnote reference"/>
    <w:unhideWhenUsed/>
    <w:qFormat/>
    <w:uiPriority w:val="99"/>
    <w:rPr>
      <w:vertAlign w:val="superscript"/>
    </w:rPr>
  </w:style>
  <w:style w:type="character" w:customStyle="1" w:styleId="69">
    <w:name w:val="标准正文 Char"/>
    <w:link w:val="3"/>
    <w:qFormat/>
    <w:uiPriority w:val="0"/>
    <w:rPr>
      <w:kern w:val="2"/>
      <w:sz w:val="24"/>
      <w:szCs w:val="24"/>
    </w:rPr>
  </w:style>
  <w:style w:type="paragraph" w:customStyle="1" w:styleId="70">
    <w:name w:val="主标题"/>
    <w:basedOn w:val="49"/>
    <w:qFormat/>
    <w:uiPriority w:val="0"/>
    <w:rPr>
      <w:sz w:val="44"/>
    </w:rPr>
  </w:style>
  <w:style w:type="paragraph" w:customStyle="1" w:styleId="71">
    <w:name w:val="样式 标准正文 + Arial Black"/>
    <w:basedOn w:val="3"/>
    <w:link w:val="72"/>
    <w:qFormat/>
    <w:uiPriority w:val="0"/>
    <w:rPr>
      <w:rFonts w:ascii="Arial Black" w:hAnsi="Arial Black"/>
    </w:rPr>
  </w:style>
  <w:style w:type="character" w:customStyle="1" w:styleId="72">
    <w:name w:val="样式 标准正文 + Arial Black Char"/>
    <w:link w:val="71"/>
    <w:qFormat/>
    <w:uiPriority w:val="0"/>
    <w:rPr>
      <w:rFonts w:ascii="Arial Black" w:hAnsi="Arial Black"/>
      <w:kern w:val="2"/>
      <w:sz w:val="24"/>
      <w:szCs w:val="24"/>
    </w:rPr>
  </w:style>
  <w:style w:type="paragraph" w:customStyle="1" w:styleId="73">
    <w:name w:val="图注"/>
    <w:basedOn w:val="19"/>
    <w:next w:val="3"/>
    <w:qFormat/>
    <w:uiPriority w:val="0"/>
    <w:pPr>
      <w:jc w:val="center"/>
    </w:pPr>
    <w:rPr>
      <w:rFonts w:ascii="宋体" w:hAnsi="宋体" w:eastAsia="宋体"/>
      <w:b/>
      <w:sz w:val="21"/>
      <w:szCs w:val="21"/>
    </w:rPr>
  </w:style>
  <w:style w:type="paragraph" w:customStyle="1" w:styleId="74">
    <w:name w:val="小节标题1"/>
    <w:basedOn w:val="1"/>
    <w:qFormat/>
    <w:uiPriority w:val="0"/>
    <w:pPr>
      <w:widowControl/>
      <w:spacing w:beforeLines="100" w:after="50" w:line="300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customStyle="1" w:styleId="75">
    <w:name w:val="参考文献"/>
    <w:basedOn w:val="1"/>
    <w:qFormat/>
    <w:uiPriority w:val="0"/>
    <w:pPr>
      <w:ind w:left="540" w:hanging="540" w:hangingChars="225"/>
    </w:pPr>
    <w:rPr>
      <w:rFonts w:ascii="Tahoma" w:hAnsi="Tahoma" w:cs="Tahoma"/>
    </w:rPr>
  </w:style>
  <w:style w:type="paragraph" w:customStyle="1" w:styleId="76">
    <w:name w:val="特点"/>
    <w:basedOn w:val="1"/>
    <w:next w:val="1"/>
    <w:link w:val="84"/>
    <w:qFormat/>
    <w:uiPriority w:val="0"/>
    <w:pPr>
      <w:widowControl/>
      <w:ind w:firstLine="420"/>
      <w:jc w:val="left"/>
    </w:pPr>
    <w:rPr>
      <w:rFonts w:ascii="宋体" w:hAnsi="宋体"/>
      <w:kern w:val="0"/>
      <w:szCs w:val="20"/>
    </w:rPr>
  </w:style>
  <w:style w:type="paragraph" w:customStyle="1" w:styleId="77">
    <w:name w:val="图表标题"/>
    <w:basedOn w:val="19"/>
    <w:link w:val="88"/>
    <w:qFormat/>
    <w:uiPriority w:val="0"/>
    <w:pPr>
      <w:jc w:val="center"/>
    </w:pPr>
    <w:rPr>
      <w:b/>
      <w:sz w:val="21"/>
      <w:szCs w:val="21"/>
    </w:rPr>
  </w:style>
  <w:style w:type="paragraph" w:customStyle="1" w:styleId="78">
    <w:name w:val="标准数字"/>
    <w:basedOn w:val="1"/>
    <w:qFormat/>
    <w:uiPriority w:val="0"/>
    <w:pPr>
      <w:numPr>
        <w:ilvl w:val="0"/>
        <w:numId w:val="11"/>
      </w:numPr>
      <w:spacing w:after="156"/>
    </w:pPr>
  </w:style>
  <w:style w:type="paragraph" w:customStyle="1" w:styleId="79">
    <w:name w:val="图注中"/>
    <w:basedOn w:val="1"/>
    <w:qFormat/>
    <w:uiPriority w:val="0"/>
    <w:pPr>
      <w:jc w:val="center"/>
    </w:pPr>
    <w:rPr>
      <w:rFonts w:ascii="宋体" w:hAnsi="宋体"/>
      <w:b/>
      <w:bCs/>
      <w:szCs w:val="21"/>
    </w:rPr>
  </w:style>
  <w:style w:type="paragraph" w:customStyle="1" w:styleId="80">
    <w:name w:val="图注英文"/>
    <w:basedOn w:val="1"/>
    <w:qFormat/>
    <w:uiPriority w:val="0"/>
    <w:pPr>
      <w:jc w:val="center"/>
    </w:pPr>
    <w:rPr>
      <w:szCs w:val="21"/>
    </w:rPr>
  </w:style>
  <w:style w:type="paragraph" w:customStyle="1" w:styleId="81">
    <w:name w:val="摘要标题"/>
    <w:basedOn w:val="3"/>
    <w:qFormat/>
    <w:uiPriority w:val="0"/>
    <w:pPr>
      <w:spacing w:beforeLines="50"/>
      <w:ind w:firstLine="0" w:firstLineChars="0"/>
      <w:jc w:val="center"/>
    </w:pPr>
    <w:rPr>
      <w:b/>
      <w:kern w:val="44"/>
      <w:sz w:val="48"/>
      <w:szCs w:val="48"/>
    </w:rPr>
  </w:style>
  <w:style w:type="paragraph" w:customStyle="1" w:styleId="82">
    <w:name w:val="备注文本"/>
    <w:basedOn w:val="1"/>
    <w:qFormat/>
    <w:uiPriority w:val="0"/>
    <w:pPr>
      <w:widowControl/>
    </w:pPr>
    <w:rPr>
      <w:kern w:val="0"/>
    </w:rPr>
  </w:style>
  <w:style w:type="paragraph" w:customStyle="1" w:styleId="83">
    <w:name w:val="标准正文加黑"/>
    <w:basedOn w:val="76"/>
    <w:link w:val="85"/>
    <w:qFormat/>
    <w:uiPriority w:val="0"/>
    <w:pPr>
      <w:ind w:firstLine="0"/>
      <w:jc w:val="both"/>
    </w:pPr>
    <w:rPr>
      <w:b/>
      <w:bCs/>
      <w:szCs w:val="24"/>
    </w:rPr>
  </w:style>
  <w:style w:type="character" w:customStyle="1" w:styleId="84">
    <w:name w:val="特点 Char"/>
    <w:link w:val="76"/>
    <w:qFormat/>
    <w:uiPriority w:val="0"/>
    <w:rPr>
      <w:rFonts w:ascii="宋体" w:hAnsi="宋体" w:eastAsia="宋体"/>
      <w:sz w:val="24"/>
      <w:lang w:val="en-US" w:eastAsia="zh-CN" w:bidi="ar-SA"/>
    </w:rPr>
  </w:style>
  <w:style w:type="character" w:customStyle="1" w:styleId="85">
    <w:name w:val="标准正文加黑 Char"/>
    <w:link w:val="83"/>
    <w:qFormat/>
    <w:uiPriority w:val="0"/>
    <w:rPr>
      <w:rFonts w:ascii="宋体" w:hAnsi="宋体" w:eastAsia="宋体"/>
      <w:b/>
      <w:bCs/>
      <w:sz w:val="24"/>
      <w:szCs w:val="24"/>
      <w:lang w:val="en-US" w:eastAsia="zh-CN" w:bidi="ar-SA"/>
    </w:rPr>
  </w:style>
  <w:style w:type="paragraph" w:customStyle="1" w:styleId="86">
    <w:name w:val="图表标题（英文）"/>
    <w:basedOn w:val="1"/>
    <w:qFormat/>
    <w:uiPriority w:val="0"/>
    <w:pPr>
      <w:jc w:val="center"/>
    </w:pPr>
    <w:rPr>
      <w:b/>
      <w:szCs w:val="21"/>
    </w:rPr>
  </w:style>
  <w:style w:type="character" w:customStyle="1" w:styleId="87">
    <w:name w:val="题注 Char"/>
    <w:link w:val="19"/>
    <w:qFormat/>
    <w:uiPriority w:val="0"/>
    <w:rPr>
      <w:rFonts w:ascii="Arial" w:hAnsi="Arial" w:eastAsia="黑体" w:cs="Arial"/>
      <w:kern w:val="2"/>
      <w:lang w:val="en-US" w:eastAsia="zh-CN" w:bidi="ar-SA"/>
    </w:rPr>
  </w:style>
  <w:style w:type="character" w:customStyle="1" w:styleId="88">
    <w:name w:val="图表标题 Char"/>
    <w:link w:val="77"/>
    <w:qFormat/>
    <w:uiPriority w:val="0"/>
    <w:rPr>
      <w:rFonts w:ascii="Arial" w:hAnsi="Arial" w:eastAsia="黑体" w:cs="Arial"/>
      <w:b/>
      <w:kern w:val="2"/>
      <w:sz w:val="21"/>
      <w:szCs w:val="21"/>
      <w:lang w:val="en-US" w:eastAsia="zh-CN" w:bidi="ar-SA"/>
    </w:rPr>
  </w:style>
  <w:style w:type="paragraph" w:customStyle="1" w:styleId="89">
    <w:name w:val="英文摘要正文"/>
    <w:basedOn w:val="1"/>
    <w:qFormat/>
    <w:uiPriority w:val="0"/>
    <w:pPr>
      <w:spacing w:after="156"/>
    </w:pPr>
  </w:style>
  <w:style w:type="paragraph" w:customStyle="1" w:styleId="90">
    <w:name w:val="题注 + 加粗 居中"/>
    <w:basedOn w:val="19"/>
    <w:qFormat/>
    <w:uiPriority w:val="0"/>
    <w:pPr>
      <w:jc w:val="center"/>
    </w:pPr>
    <w:rPr>
      <w:b/>
    </w:rPr>
  </w:style>
  <w:style w:type="paragraph" w:customStyle="1" w:styleId="91">
    <w:name w:val="题注 + 居中"/>
    <w:basedOn w:val="19"/>
    <w:link w:val="226"/>
    <w:qFormat/>
    <w:uiPriority w:val="0"/>
    <w:pPr>
      <w:jc w:val="center"/>
    </w:pPr>
    <w:rPr>
      <w:rFonts w:cs="Times New Roman"/>
      <w:b/>
      <w:lang w:val="zh-CN"/>
    </w:rPr>
  </w:style>
  <w:style w:type="character" w:customStyle="1" w:styleId="92">
    <w:name w:val="Text Char"/>
    <w:link w:val="9"/>
    <w:qFormat/>
    <w:uiPriority w:val="0"/>
    <w:rPr>
      <w:rFonts w:ascii="Verdana" w:hAnsi="Verdana" w:eastAsia="仿宋_GB2312"/>
      <w:sz w:val="24"/>
      <w:szCs w:val="24"/>
      <w:lang w:val="en-US" w:eastAsia="zh-CN" w:bidi="ar-SA"/>
    </w:rPr>
  </w:style>
  <w:style w:type="paragraph" w:customStyle="1" w:styleId="93">
    <w:name w:val="DOT T1"/>
    <w:basedOn w:val="1"/>
    <w:qFormat/>
    <w:uiPriority w:val="0"/>
    <w:pPr>
      <w:numPr>
        <w:ilvl w:val="0"/>
        <w:numId w:val="12"/>
      </w:numPr>
      <w:tabs>
        <w:tab w:val="left" w:pos="425"/>
        <w:tab w:val="left" w:pos="851"/>
        <w:tab w:val="left" w:pos="2126"/>
        <w:tab w:val="left" w:pos="2552"/>
        <w:tab w:val="left" w:pos="2977"/>
      </w:tabs>
      <w:adjustRightInd w:val="0"/>
      <w:snapToGrid w:val="0"/>
      <w:spacing w:before="60"/>
    </w:pPr>
    <w:rPr>
      <w:rFonts w:ascii="仿宋_GB2312" w:hAnsi="Microsoft Sans Serif" w:eastAsia="仿宋_GB2312"/>
      <w:kern w:val="0"/>
      <w:szCs w:val="20"/>
    </w:rPr>
  </w:style>
  <w:style w:type="paragraph" w:customStyle="1" w:styleId="94">
    <w:name w:val="DOT 标准正文"/>
    <w:basedOn w:val="1"/>
    <w:qFormat/>
    <w:uiPriority w:val="0"/>
    <w:pPr>
      <w:tabs>
        <w:tab w:val="left" w:pos="425"/>
        <w:tab w:val="left" w:pos="900"/>
        <w:tab w:val="left" w:pos="1276"/>
        <w:tab w:val="left" w:pos="2977"/>
      </w:tabs>
      <w:adjustRightInd w:val="0"/>
      <w:snapToGrid w:val="0"/>
      <w:spacing w:before="60"/>
      <w:ind w:left="652" w:hanging="425"/>
    </w:pPr>
    <w:rPr>
      <w:rFonts w:ascii="Tahoma" w:hAnsi="Tahoma" w:eastAsia="仿宋_GB2312" w:cs="Tahoma"/>
      <w:kern w:val="0"/>
      <w:szCs w:val="20"/>
    </w:rPr>
  </w:style>
  <w:style w:type="paragraph" w:customStyle="1" w:styleId="95">
    <w:name w:val="默认段落字体 Para Char Char Char1 Char"/>
    <w:basedOn w:val="1"/>
    <w:qFormat/>
    <w:uiPriority w:val="0"/>
    <w:pPr>
      <w:spacing w:line="240" w:lineRule="atLeast"/>
      <w:ind w:left="420" w:firstLine="420"/>
    </w:pPr>
    <w:rPr>
      <w:kern w:val="0"/>
      <w:szCs w:val="21"/>
    </w:rPr>
  </w:style>
  <w:style w:type="paragraph" w:customStyle="1" w:styleId="96">
    <w:name w:val="标准项目"/>
    <w:basedOn w:val="1"/>
    <w:qFormat/>
    <w:uiPriority w:val="0"/>
    <w:pPr>
      <w:tabs>
        <w:tab w:val="left" w:pos="425"/>
        <w:tab w:val="left" w:pos="540"/>
        <w:tab w:val="left" w:pos="2977"/>
      </w:tabs>
      <w:adjustRightInd w:val="0"/>
      <w:snapToGrid w:val="0"/>
      <w:spacing w:beforeLines="50"/>
      <w:ind w:left="425" w:hanging="425"/>
    </w:pPr>
    <w:rPr>
      <w:kern w:val="0"/>
      <w:szCs w:val="20"/>
    </w:rPr>
  </w:style>
  <w:style w:type="paragraph" w:customStyle="1" w:styleId="97">
    <w:name w:val="T1"/>
    <w:basedOn w:val="1"/>
    <w:qFormat/>
    <w:uiPriority w:val="0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</w:tabs>
      <w:spacing w:line="300" w:lineRule="auto"/>
      <w:ind w:firstLine="425"/>
    </w:pPr>
    <w:rPr>
      <w:rFonts w:ascii="Microsoft Sans Serif" w:hAnsi="Microsoft Sans Serif"/>
      <w:kern w:val="0"/>
      <w:szCs w:val="20"/>
      <w:lang w:eastAsia="en-US"/>
    </w:rPr>
  </w:style>
  <w:style w:type="paragraph" w:customStyle="1" w:styleId="98">
    <w:name w:val="T2"/>
    <w:basedOn w:val="1"/>
    <w:qFormat/>
    <w:uiPriority w:val="0"/>
    <w:pPr>
      <w:tabs>
        <w:tab w:val="left" w:pos="709"/>
        <w:tab w:val="left" w:pos="1134"/>
        <w:tab w:val="left" w:pos="1559"/>
        <w:tab w:val="left" w:pos="1985"/>
        <w:tab w:val="left" w:pos="2410"/>
        <w:tab w:val="left" w:pos="2835"/>
        <w:tab w:val="left" w:pos="3260"/>
        <w:tab w:val="left" w:pos="3686"/>
      </w:tabs>
      <w:spacing w:line="300" w:lineRule="auto"/>
      <w:ind w:left="284" w:firstLine="425"/>
    </w:pPr>
    <w:rPr>
      <w:rFonts w:ascii="Microsoft Sans Serif" w:hAnsi="Microsoft Sans Serif"/>
      <w:kern w:val="0"/>
      <w:szCs w:val="20"/>
      <w:lang w:eastAsia="en-US"/>
    </w:rPr>
  </w:style>
  <w:style w:type="paragraph" w:customStyle="1" w:styleId="99">
    <w:name w:val="Default"/>
    <w:qFormat/>
    <w:uiPriority w:val="0"/>
    <w:pPr>
      <w:widowControl w:val="0"/>
      <w:numPr>
        <w:ilvl w:val="0"/>
        <w:numId w:val="13"/>
      </w:numPr>
      <w:tabs>
        <w:tab w:val="clear" w:pos="420"/>
      </w:tabs>
      <w:autoSpaceDE w:val="0"/>
      <w:autoSpaceDN w:val="0"/>
      <w:adjustRightInd w:val="0"/>
      <w:ind w:left="0" w:firstLine="0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00">
    <w:name w:val="项目文本"/>
    <w:basedOn w:val="1"/>
    <w:next w:val="3"/>
    <w:qFormat/>
    <w:uiPriority w:val="0"/>
    <w:pPr>
      <w:widowControl/>
      <w:numPr>
        <w:ilvl w:val="1"/>
        <w:numId w:val="14"/>
      </w:numPr>
      <w:tabs>
        <w:tab w:val="left" w:pos="420"/>
        <w:tab w:val="left" w:pos="1260"/>
      </w:tabs>
      <w:adjustRightInd w:val="0"/>
      <w:snapToGrid w:val="0"/>
      <w:spacing w:beforeLines="75" w:line="300" w:lineRule="auto"/>
    </w:pPr>
    <w:rPr>
      <w:rFonts w:ascii="宋体" w:hAnsi="宋体"/>
      <w:b/>
      <w:kern w:val="0"/>
      <w:szCs w:val="22"/>
    </w:rPr>
  </w:style>
  <w:style w:type="paragraph" w:customStyle="1" w:styleId="101">
    <w:name w:val="DOT Text"/>
    <w:basedOn w:val="1"/>
    <w:link w:val="228"/>
    <w:qFormat/>
    <w:uiPriority w:val="0"/>
    <w:pPr>
      <w:tabs>
        <w:tab w:val="left" w:pos="425"/>
        <w:tab w:val="left" w:pos="900"/>
        <w:tab w:val="left" w:pos="2977"/>
      </w:tabs>
      <w:adjustRightInd w:val="0"/>
      <w:snapToGrid w:val="0"/>
      <w:spacing w:before="60"/>
      <w:ind w:left="900" w:hanging="360"/>
    </w:pPr>
    <w:rPr>
      <w:rFonts w:ascii="Verdana" w:hAnsi="Verdana" w:eastAsia="仿宋_GB2312"/>
      <w:kern w:val="0"/>
      <w:szCs w:val="20"/>
      <w:lang w:val="zh-CN"/>
    </w:rPr>
  </w:style>
  <w:style w:type="paragraph" w:customStyle="1" w:styleId="102">
    <w:name w:val="项目符号3"/>
    <w:basedOn w:val="100"/>
    <w:qFormat/>
    <w:uiPriority w:val="0"/>
    <w:pPr>
      <w:spacing w:beforeLines="50" w:afterLines="0"/>
    </w:pPr>
  </w:style>
  <w:style w:type="paragraph" w:customStyle="1" w:styleId="103">
    <w:name w:val="序列text"/>
    <w:basedOn w:val="1"/>
    <w:qFormat/>
    <w:uiPriority w:val="0"/>
    <w:pPr>
      <w:widowControl/>
      <w:numPr>
        <w:ilvl w:val="0"/>
        <w:numId w:val="15"/>
      </w:numPr>
      <w:tabs>
        <w:tab w:val="left" w:pos="284"/>
      </w:tabs>
      <w:adjustRightInd w:val="0"/>
      <w:snapToGrid w:val="0"/>
      <w:spacing w:beforeLines="100" w:after="50" w:line="300" w:lineRule="auto"/>
    </w:pPr>
    <w:rPr>
      <w:rFonts w:ascii="Palatino Linotype" w:hAnsi="Palatino Linotype"/>
      <w:kern w:val="0"/>
      <w:sz w:val="22"/>
      <w:szCs w:val="22"/>
    </w:rPr>
  </w:style>
  <w:style w:type="paragraph" w:customStyle="1" w:styleId="104">
    <w:name w:val="二级项目符号"/>
    <w:basedOn w:val="9"/>
    <w:qFormat/>
    <w:uiPriority w:val="0"/>
    <w:pPr>
      <w:numPr>
        <w:ilvl w:val="0"/>
        <w:numId w:val="16"/>
      </w:numPr>
      <w:tabs>
        <w:tab w:val="left" w:pos="425"/>
        <w:tab w:val="clear" w:pos="1260"/>
        <w:tab w:val="clear" w:pos="420"/>
      </w:tabs>
      <w:spacing w:before="234" w:after="156"/>
      <w:ind w:firstLine="0" w:firstLineChars="0"/>
    </w:pPr>
    <w:rPr>
      <w:rFonts w:ascii="宋体" w:hAnsi="宋体" w:eastAsia="宋体"/>
    </w:rPr>
  </w:style>
  <w:style w:type="character" w:customStyle="1" w:styleId="105">
    <w:name w:val="Text Char Char"/>
    <w:qFormat/>
    <w:uiPriority w:val="0"/>
    <w:rPr>
      <w:rFonts w:ascii="Verdana" w:hAnsi="Verdana" w:eastAsia="仿宋_GB2312"/>
      <w:sz w:val="24"/>
      <w:szCs w:val="22"/>
      <w:lang w:val="en-US" w:eastAsia="zh-CN" w:bidi="ar-SA"/>
    </w:rPr>
  </w:style>
  <w:style w:type="paragraph" w:customStyle="1" w:styleId="106">
    <w:name w:val="样式 标题 4"/>
    <w:basedOn w:val="6"/>
    <w:link w:val="107"/>
    <w:qFormat/>
    <w:uiPriority w:val="0"/>
    <w:pPr>
      <w:adjustRightInd w:val="0"/>
      <w:snapToGrid w:val="0"/>
      <w:spacing w:line="300" w:lineRule="auto"/>
      <w:jc w:val="left"/>
      <w:textAlignment w:val="baseline"/>
    </w:pPr>
    <w:rPr>
      <w:rFonts w:ascii="黑体" w:hAnsi="黑体"/>
      <w:sz w:val="24"/>
      <w:szCs w:val="24"/>
    </w:rPr>
  </w:style>
  <w:style w:type="character" w:customStyle="1" w:styleId="107">
    <w:name w:val="样式 标题 4 Char"/>
    <w:link w:val="106"/>
    <w:qFormat/>
    <w:uiPriority w:val="0"/>
    <w:rPr>
      <w:rFonts w:ascii="黑体" w:hAnsi="黑体" w:eastAsia="黑体"/>
      <w:b/>
      <w:bCs/>
      <w:kern w:val="2"/>
      <w:sz w:val="24"/>
      <w:szCs w:val="24"/>
      <w:lang w:val="zh-CN"/>
    </w:rPr>
  </w:style>
  <w:style w:type="paragraph" w:customStyle="1" w:styleId="108">
    <w:name w:val="表格正文"/>
    <w:basedOn w:val="1"/>
    <w:link w:val="110"/>
    <w:qFormat/>
    <w:uiPriority w:val="0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</w:tabs>
      <w:spacing w:before="60" w:after="60"/>
    </w:pPr>
    <w:rPr>
      <w:rFonts w:ascii="Tahoma" w:hAnsi="Tahoma" w:eastAsia="PMingLiU"/>
      <w:kern w:val="0"/>
      <w:sz w:val="22"/>
      <w:szCs w:val="22"/>
    </w:rPr>
  </w:style>
  <w:style w:type="paragraph" w:customStyle="1" w:styleId="109">
    <w:name w:val="表格标题"/>
    <w:basedOn w:val="108"/>
    <w:qFormat/>
    <w:uiPriority w:val="0"/>
    <w:pPr>
      <w:spacing w:before="20"/>
      <w:jc w:val="center"/>
    </w:pPr>
    <w:rPr>
      <w:rFonts w:eastAsia="楷体_GB2312"/>
      <w:b/>
    </w:rPr>
  </w:style>
  <w:style w:type="character" w:customStyle="1" w:styleId="110">
    <w:name w:val="表格正文 Char"/>
    <w:link w:val="108"/>
    <w:qFormat/>
    <w:uiPriority w:val="0"/>
    <w:rPr>
      <w:rFonts w:ascii="Tahoma" w:hAnsi="Tahoma" w:eastAsia="PMingLiU"/>
      <w:sz w:val="22"/>
      <w:szCs w:val="22"/>
      <w:lang w:val="en-US" w:eastAsia="zh-CN" w:bidi="ar-SA"/>
    </w:rPr>
  </w:style>
  <w:style w:type="paragraph" w:customStyle="1" w:styleId="111">
    <w:name w:val="样式 标题 3 + (符号) 宋体 三号"/>
    <w:basedOn w:val="5"/>
    <w:link w:val="113"/>
    <w:qFormat/>
    <w:uiPriority w:val="0"/>
    <w:rPr>
      <w:sz w:val="32"/>
    </w:rPr>
  </w:style>
  <w:style w:type="character" w:customStyle="1" w:styleId="112">
    <w:name w:val="标题 3 Char"/>
    <w:link w:val="5"/>
    <w:qFormat/>
    <w:uiPriority w:val="0"/>
    <w:rPr>
      <w:rFonts w:ascii="Helvetica" w:hAnsi="Helvetica"/>
      <w:b/>
      <w:bCs/>
      <w:sz w:val="28"/>
      <w:szCs w:val="24"/>
      <w:lang w:val="zh-CN"/>
    </w:rPr>
  </w:style>
  <w:style w:type="character" w:customStyle="1" w:styleId="113">
    <w:name w:val="样式 标题 3 + (符号) 宋体 三号 Char"/>
    <w:link w:val="111"/>
    <w:qFormat/>
    <w:uiPriority w:val="0"/>
    <w:rPr>
      <w:rFonts w:ascii="Helvetica" w:hAnsi="Helvetica"/>
      <w:b/>
      <w:bCs/>
      <w:sz w:val="32"/>
      <w:szCs w:val="24"/>
      <w:lang w:val="zh-CN"/>
    </w:rPr>
  </w:style>
  <w:style w:type="character" w:customStyle="1" w:styleId="114">
    <w:name w:val="批注框文本 Char"/>
    <w:link w:val="34"/>
    <w:qFormat/>
    <w:uiPriority w:val="0"/>
    <w:rPr>
      <w:kern w:val="2"/>
      <w:sz w:val="18"/>
      <w:szCs w:val="18"/>
    </w:rPr>
  </w:style>
  <w:style w:type="paragraph" w:customStyle="1" w:styleId="115">
    <w:name w:val="编号"/>
    <w:basedOn w:val="24"/>
    <w:qFormat/>
    <w:uiPriority w:val="0"/>
    <w:pPr>
      <w:numPr>
        <w:ilvl w:val="0"/>
        <w:numId w:val="17"/>
      </w:numPr>
      <w:spacing w:beforeLines="0" w:afterLines="0" w:line="360" w:lineRule="auto"/>
      <w:ind w:firstLine="0" w:firstLineChars="0"/>
      <w:jc w:val="left"/>
    </w:pPr>
    <w:rPr>
      <w:rFonts w:ascii="宋体"/>
    </w:rPr>
  </w:style>
  <w:style w:type="character" w:customStyle="1" w:styleId="116">
    <w:name w:val="正文缩进 Char"/>
    <w:link w:val="18"/>
    <w:qFormat/>
    <w:uiPriority w:val="0"/>
    <w:rPr>
      <w:sz w:val="24"/>
    </w:rPr>
  </w:style>
  <w:style w:type="paragraph" w:customStyle="1" w:styleId="117">
    <w:name w:val="样式 标题 3h3Heading 3 - oldH3level_3PIM 3Level 3 Head3rd lev..."/>
    <w:basedOn w:val="5"/>
    <w:qFormat/>
    <w:uiPriority w:val="0"/>
    <w:pPr>
      <w:numPr>
        <w:ilvl w:val="0"/>
        <w:numId w:val="0"/>
      </w:numPr>
      <w:spacing w:before="0" w:line="240" w:lineRule="auto"/>
      <w:ind w:firstLine="420"/>
      <w:jc w:val="left"/>
    </w:pPr>
    <w:rPr>
      <w:rFonts w:ascii="宋体" w:hAnsi="宋体" w:cs="宋体"/>
      <w:b w:val="0"/>
      <w:bCs w:val="0"/>
      <w:sz w:val="21"/>
      <w:szCs w:val="20"/>
    </w:rPr>
  </w:style>
  <w:style w:type="character" w:customStyle="1" w:styleId="118">
    <w:name w:val="question-title"/>
    <w:basedOn w:val="60"/>
    <w:qFormat/>
    <w:uiPriority w:val="0"/>
  </w:style>
  <w:style w:type="paragraph" w:customStyle="1" w:styleId="119">
    <w:name w:val="彩色列表 - 着色 11"/>
    <w:basedOn w:val="1"/>
    <w:link w:val="205"/>
    <w:qFormat/>
    <w:uiPriority w:val="34"/>
    <w:pPr>
      <w:ind w:firstLine="420" w:firstLineChars="200"/>
      <w:jc w:val="left"/>
    </w:pPr>
    <w:rPr>
      <w:sz w:val="28"/>
      <w:lang w:val="zh-CN"/>
    </w:rPr>
  </w:style>
  <w:style w:type="paragraph" w:customStyle="1" w:styleId="120">
    <w:name w:val="潍柴文档正文"/>
    <w:basedOn w:val="1"/>
    <w:qFormat/>
    <w:uiPriority w:val="0"/>
    <w:pPr>
      <w:ind w:firstLine="200" w:firstLineChars="200"/>
    </w:pPr>
    <w:rPr>
      <w:szCs w:val="22"/>
    </w:rPr>
  </w:style>
  <w:style w:type="paragraph" w:customStyle="1" w:styleId="121">
    <w:name w:val="潍柴文档正文一级标题"/>
    <w:basedOn w:val="120"/>
    <w:qFormat/>
    <w:uiPriority w:val="0"/>
    <w:pPr>
      <w:numPr>
        <w:ilvl w:val="0"/>
        <w:numId w:val="18"/>
      </w:numPr>
      <w:ind w:left="200" w:leftChars="200" w:firstLine="0" w:firstLineChars="0"/>
    </w:pPr>
  </w:style>
  <w:style w:type="paragraph" w:customStyle="1" w:styleId="122">
    <w:name w:val="中等深浅网格 21"/>
    <w:link w:val="123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23">
    <w:name w:val="中等深浅网格 2 字符"/>
    <w:link w:val="122"/>
    <w:qFormat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124">
    <w:name w:val="自定义正文"/>
    <w:basedOn w:val="1"/>
    <w:qFormat/>
    <w:uiPriority w:val="0"/>
    <w:pPr>
      <w:tabs>
        <w:tab w:val="left" w:pos="1189"/>
      </w:tabs>
      <w:spacing w:beforeLines="50" w:after="156"/>
      <w:ind w:firstLine="358" w:firstLineChars="149"/>
    </w:pPr>
    <w:rPr>
      <w:rFonts w:ascii="宋体" w:hAnsi="宋体"/>
    </w:rPr>
  </w:style>
  <w:style w:type="character" w:customStyle="1" w:styleId="125">
    <w:name w:val="文档结构图 Char"/>
    <w:link w:val="21"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126">
    <w:name w:val="apple-style-span"/>
    <w:basedOn w:val="60"/>
    <w:qFormat/>
    <w:uiPriority w:val="0"/>
  </w:style>
  <w:style w:type="character" w:customStyle="1" w:styleId="127">
    <w:name w:val="页眉 Char1"/>
    <w:link w:val="36"/>
    <w:qFormat/>
    <w:uiPriority w:val="99"/>
    <w:rPr>
      <w:kern w:val="2"/>
      <w:sz w:val="18"/>
      <w:szCs w:val="18"/>
    </w:rPr>
  </w:style>
  <w:style w:type="character" w:customStyle="1" w:styleId="128">
    <w:name w:val="日期 Char"/>
    <w:link w:val="32"/>
    <w:qFormat/>
    <w:uiPriority w:val="0"/>
    <w:rPr>
      <w:rFonts w:ascii="楷体_GB2312" w:hAnsi="宋体" w:eastAsia="楷体_GB2312"/>
      <w:b/>
      <w:kern w:val="2"/>
      <w:sz w:val="32"/>
      <w:szCs w:val="24"/>
    </w:rPr>
  </w:style>
  <w:style w:type="paragraph" w:customStyle="1" w:styleId="129">
    <w:name w:val="文档正文"/>
    <w:basedOn w:val="1"/>
    <w:qFormat/>
    <w:uiPriority w:val="0"/>
    <w:pPr>
      <w:adjustRightInd w:val="0"/>
      <w:spacing w:line="480" w:lineRule="atLeast"/>
      <w:ind w:firstLine="567"/>
      <w:textAlignment w:val="baseline"/>
    </w:pPr>
    <w:rPr>
      <w:rFonts w:ascii="长城仿宋"/>
      <w:kern w:val="0"/>
      <w:szCs w:val="20"/>
    </w:rPr>
  </w:style>
  <w:style w:type="character" w:customStyle="1" w:styleId="130">
    <w:name w:val="标题 7 Char"/>
    <w:link w:val="10"/>
    <w:qFormat/>
    <w:uiPriority w:val="9"/>
    <w:rPr>
      <w:b/>
      <w:bCs/>
      <w:kern w:val="2"/>
      <w:sz w:val="24"/>
      <w:szCs w:val="24"/>
    </w:rPr>
  </w:style>
  <w:style w:type="character" w:customStyle="1" w:styleId="131">
    <w:name w:val="标题 8 Char"/>
    <w:link w:val="11"/>
    <w:qFormat/>
    <w:uiPriority w:val="9"/>
    <w:rPr>
      <w:rFonts w:ascii="Arial" w:hAnsi="Arial" w:eastAsia="黑体"/>
      <w:kern w:val="2"/>
      <w:sz w:val="24"/>
      <w:szCs w:val="24"/>
    </w:rPr>
  </w:style>
  <w:style w:type="character" w:customStyle="1" w:styleId="132">
    <w:name w:val="标题 9 Char"/>
    <w:link w:val="12"/>
    <w:qFormat/>
    <w:uiPriority w:val="9"/>
    <w:rPr>
      <w:rFonts w:ascii="Arial" w:hAnsi="Arial" w:eastAsia="黑体"/>
      <w:sz w:val="24"/>
    </w:rPr>
  </w:style>
  <w:style w:type="character" w:customStyle="1" w:styleId="133">
    <w:name w:val="标题 1 Char1"/>
    <w:link w:val="2"/>
    <w:qFormat/>
    <w:uiPriority w:val="0"/>
    <w:rPr>
      <w:rFonts w:ascii="Helvetica" w:hAnsi="Helvetica"/>
      <w:b/>
      <w:bCs/>
      <w:kern w:val="44"/>
      <w:sz w:val="28"/>
      <w:szCs w:val="28"/>
      <w:lang w:val="zh-CN"/>
    </w:rPr>
  </w:style>
  <w:style w:type="character" w:customStyle="1" w:styleId="134">
    <w:name w:val="标题 2 Char1"/>
    <w:link w:val="4"/>
    <w:qFormat/>
    <w:uiPriority w:val="0"/>
    <w:rPr>
      <w:rFonts w:ascii="Helvetica" w:hAnsi="Helvetica"/>
      <w:b/>
      <w:bCs/>
      <w:kern w:val="2"/>
      <w:sz w:val="28"/>
      <w:szCs w:val="28"/>
      <w:lang w:val="zh-CN"/>
    </w:rPr>
  </w:style>
  <w:style w:type="character" w:customStyle="1" w:styleId="135">
    <w:name w:val="标题 4 Char1"/>
    <w:link w:val="6"/>
    <w:qFormat/>
    <w:uiPriority w:val="0"/>
    <w:rPr>
      <w:rFonts w:eastAsia="黑体"/>
      <w:b/>
      <w:bCs/>
      <w:kern w:val="2"/>
      <w:sz w:val="28"/>
      <w:szCs w:val="28"/>
      <w:lang w:val="zh-CN"/>
    </w:rPr>
  </w:style>
  <w:style w:type="character" w:customStyle="1" w:styleId="136">
    <w:name w:val="标题 5 Char"/>
    <w:link w:val="7"/>
    <w:qFormat/>
    <w:uiPriority w:val="0"/>
    <w:rPr>
      <w:b/>
      <w:bCs/>
      <w:kern w:val="2"/>
      <w:sz w:val="28"/>
      <w:szCs w:val="28"/>
      <w:lang w:val="zh-CN"/>
    </w:rPr>
  </w:style>
  <w:style w:type="character" w:customStyle="1" w:styleId="137">
    <w:name w:val="标题 6 Char"/>
    <w:link w:val="8"/>
    <w:qFormat/>
    <w:uiPriority w:val="0"/>
    <w:rPr>
      <w:rFonts w:ascii="Arial" w:hAnsi="Arial"/>
      <w:b/>
      <w:lang w:val="zh-CN"/>
    </w:rPr>
  </w:style>
  <w:style w:type="character" w:customStyle="1" w:styleId="138">
    <w:name w:val="正文文本 Char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39">
    <w:name w:val="标号"/>
    <w:basedOn w:val="1"/>
    <w:qFormat/>
    <w:uiPriority w:val="0"/>
    <w:pPr>
      <w:numPr>
        <w:ilvl w:val="0"/>
        <w:numId w:val="19"/>
      </w:numPr>
    </w:pPr>
    <w:rPr>
      <w:szCs w:val="20"/>
    </w:rPr>
  </w:style>
  <w:style w:type="paragraph" w:customStyle="1" w:styleId="140">
    <w:name w:val="目录"/>
    <w:basedOn w:val="1"/>
    <w:next w:val="1"/>
    <w:qFormat/>
    <w:uiPriority w:val="0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0"/>
    </w:rPr>
  </w:style>
  <w:style w:type="character" w:customStyle="1" w:styleId="141">
    <w:name w:val="正文文本 Char1"/>
    <w:link w:val="24"/>
    <w:qFormat/>
    <w:uiPriority w:val="0"/>
    <w:rPr>
      <w:kern w:val="2"/>
      <w:sz w:val="24"/>
      <w:szCs w:val="24"/>
    </w:rPr>
  </w:style>
  <w:style w:type="character" w:customStyle="1" w:styleId="142">
    <w:name w:val="正文首行缩进 Char"/>
    <w:link w:val="53"/>
    <w:qFormat/>
    <w:uiPriority w:val="0"/>
    <w:rPr>
      <w:kern w:val="2"/>
      <w:sz w:val="21"/>
      <w:szCs w:val="24"/>
    </w:rPr>
  </w:style>
  <w:style w:type="character" w:customStyle="1" w:styleId="143">
    <w:name w:val="页脚 Char"/>
    <w:link w:val="35"/>
    <w:qFormat/>
    <w:uiPriority w:val="0"/>
    <w:rPr>
      <w:kern w:val="2"/>
      <w:sz w:val="18"/>
      <w:szCs w:val="18"/>
    </w:rPr>
  </w:style>
  <w:style w:type="character" w:customStyle="1" w:styleId="144">
    <w:name w:val="正文文本缩进 Char"/>
    <w:link w:val="25"/>
    <w:qFormat/>
    <w:uiPriority w:val="0"/>
    <w:rPr>
      <w:rFonts w:hAnsi="Arial"/>
      <w:b/>
      <w:bCs/>
      <w:color w:val="FF0000"/>
      <w:kern w:val="2"/>
      <w:sz w:val="32"/>
      <w:szCs w:val="32"/>
    </w:rPr>
  </w:style>
  <w:style w:type="paragraph" w:customStyle="1" w:styleId="145">
    <w:name w:val="Item List"/>
    <w:qFormat/>
    <w:uiPriority w:val="0"/>
    <w:pPr>
      <w:numPr>
        <w:ilvl w:val="0"/>
        <w:numId w:val="20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6">
    <w:name w:val="Item Step"/>
    <w:qFormat/>
    <w:uiPriority w:val="0"/>
    <w:pPr>
      <w:numPr>
        <w:ilvl w:val="0"/>
        <w:numId w:val="21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character" w:customStyle="1" w:styleId="147">
    <w:name w:val="正文文本缩进 2 Char"/>
    <w:link w:val="33"/>
    <w:qFormat/>
    <w:uiPriority w:val="0"/>
    <w:rPr>
      <w:kern w:val="2"/>
      <w:sz w:val="24"/>
      <w:szCs w:val="24"/>
    </w:rPr>
  </w:style>
  <w:style w:type="character" w:customStyle="1" w:styleId="148">
    <w:name w:val="正文文本缩进 3 Char"/>
    <w:link w:val="42"/>
    <w:qFormat/>
    <w:uiPriority w:val="0"/>
    <w:rPr>
      <w:kern w:val="2"/>
      <w:sz w:val="24"/>
      <w:szCs w:val="24"/>
    </w:rPr>
  </w:style>
  <w:style w:type="paragraph" w:customStyle="1" w:styleId="149">
    <w:name w:val="内容点"/>
    <w:basedOn w:val="53"/>
    <w:qFormat/>
    <w:uiPriority w:val="0"/>
    <w:pPr>
      <w:numPr>
        <w:ilvl w:val="0"/>
        <w:numId w:val="22"/>
      </w:numPr>
      <w:spacing w:line="360" w:lineRule="auto"/>
      <w:ind w:firstLine="0" w:firstLineChars="0"/>
    </w:pPr>
    <w:rPr>
      <w:sz w:val="24"/>
      <w:szCs w:val="20"/>
    </w:rPr>
  </w:style>
  <w:style w:type="paragraph" w:customStyle="1" w:styleId="150">
    <w:name w:val="样式 首行缩进:  2.25 字符"/>
    <w:basedOn w:val="1"/>
    <w:qFormat/>
    <w:uiPriority w:val="0"/>
    <w:pPr>
      <w:ind w:firstLine="225"/>
    </w:pPr>
    <w:rPr>
      <w:szCs w:val="20"/>
    </w:rPr>
  </w:style>
  <w:style w:type="paragraph" w:customStyle="1" w:styleId="151">
    <w:name w:val="样式"/>
    <w:basedOn w:val="1"/>
    <w:qFormat/>
    <w:uiPriority w:val="0"/>
    <w:pPr>
      <w:numPr>
        <w:ilvl w:val="0"/>
        <w:numId w:val="23"/>
      </w:numPr>
      <w:tabs>
        <w:tab w:val="left" w:pos="567"/>
      </w:tabs>
      <w:snapToGrid w:val="0"/>
      <w:spacing w:line="460" w:lineRule="atLeast"/>
    </w:pPr>
    <w:rPr>
      <w:rFonts w:ascii="Arial" w:hAnsi="Arial"/>
      <w:spacing w:val="6"/>
      <w:szCs w:val="20"/>
    </w:rPr>
  </w:style>
  <w:style w:type="paragraph" w:customStyle="1" w:styleId="152">
    <w:name w:val="Char Char Char"/>
    <w:basedOn w:val="21"/>
    <w:qFormat/>
    <w:uiPriority w:val="0"/>
    <w:pPr>
      <w:keepNext/>
      <w:numPr>
        <w:ilvl w:val="0"/>
        <w:numId w:val="24"/>
      </w:numPr>
      <w:spacing w:beforeLines="100"/>
      <w:ind w:left="0"/>
    </w:pPr>
    <w:rPr>
      <w:rFonts w:ascii="Tahoma" w:hAnsi="Tahoma"/>
      <w:sz w:val="24"/>
    </w:rPr>
  </w:style>
  <w:style w:type="paragraph" w:customStyle="1" w:styleId="153">
    <w:name w:val="样式 标题 3h33rd level3Head 3H3level_3PIM 3Level 3 HeadHead..."/>
    <w:basedOn w:val="5"/>
    <w:qFormat/>
    <w:uiPriority w:val="0"/>
    <w:pPr>
      <w:numPr>
        <w:numId w:val="25"/>
      </w:numPr>
      <w:tabs>
        <w:tab w:val="left" w:pos="420"/>
        <w:tab w:val="clear" w:pos="425"/>
        <w:tab w:val="clear" w:pos="4058"/>
      </w:tabs>
      <w:spacing w:before="260" w:after="260"/>
    </w:pPr>
    <w:rPr>
      <w:rFonts w:ascii="宋体" w:hAnsi="宋体" w:eastAsia="楷体_GB2312"/>
      <w:kern w:val="44"/>
      <w:sz w:val="32"/>
      <w:szCs w:val="20"/>
    </w:rPr>
  </w:style>
  <w:style w:type="paragraph" w:customStyle="1" w:styleId="154">
    <w:name w:val="编号1"/>
    <w:basedOn w:val="1"/>
    <w:qFormat/>
    <w:uiPriority w:val="0"/>
    <w:pPr>
      <w:numPr>
        <w:ilvl w:val="0"/>
        <w:numId w:val="26"/>
      </w:numPr>
    </w:pPr>
    <w:rPr>
      <w:szCs w:val="20"/>
    </w:rPr>
  </w:style>
  <w:style w:type="paragraph" w:customStyle="1" w:styleId="155">
    <w:name w:val="目录标题"/>
    <w:basedOn w:val="1"/>
    <w:qFormat/>
    <w:uiPriority w:val="0"/>
    <w:pPr>
      <w:numPr>
        <w:ilvl w:val="0"/>
        <w:numId w:val="27"/>
      </w:numPr>
      <w:tabs>
        <w:tab w:val="clear" w:pos="0"/>
      </w:tabs>
      <w:ind w:left="0" w:firstLine="0"/>
      <w:jc w:val="center"/>
    </w:pPr>
    <w:rPr>
      <w:rFonts w:ascii="黑体" w:eastAsia="黑体"/>
      <w:b/>
      <w:szCs w:val="21"/>
    </w:rPr>
  </w:style>
  <w:style w:type="paragraph" w:customStyle="1" w:styleId="156">
    <w:name w:val="一级编号"/>
    <w:basedOn w:val="1"/>
    <w:qFormat/>
    <w:uiPriority w:val="0"/>
    <w:pPr>
      <w:numPr>
        <w:ilvl w:val="1"/>
        <w:numId w:val="27"/>
      </w:numPr>
      <w:tabs>
        <w:tab w:val="left" w:pos="0"/>
        <w:tab w:val="left" w:pos="540"/>
        <w:tab w:val="clear" w:pos="533"/>
      </w:tabs>
      <w:ind w:left="340" w:hanging="340"/>
    </w:pPr>
  </w:style>
  <w:style w:type="paragraph" w:customStyle="1" w:styleId="157">
    <w:name w:val="默认段落字体 Para Char Char Char Char Char Char Char Char Char Char1 Char Char Char Char Char Char Char Char Char"/>
    <w:basedOn w:val="1"/>
    <w:qFormat/>
    <w:uiPriority w:val="0"/>
    <w:pPr>
      <w:numPr>
        <w:ilvl w:val="0"/>
        <w:numId w:val="28"/>
      </w:numPr>
      <w:tabs>
        <w:tab w:val="clear" w:pos="720"/>
      </w:tabs>
      <w:ind w:left="0" w:firstLine="0"/>
    </w:pPr>
    <w:rPr>
      <w:rFonts w:ascii="Tahoma" w:hAnsi="Tahoma"/>
      <w:szCs w:val="20"/>
    </w:rPr>
  </w:style>
  <w:style w:type="paragraph" w:customStyle="1" w:styleId="158">
    <w:name w:val="@X.X.X"/>
    <w:basedOn w:val="49"/>
    <w:qFormat/>
    <w:uiPriority w:val="0"/>
    <w:pPr>
      <w:numPr>
        <w:numId w:val="29"/>
      </w:numPr>
      <w:tabs>
        <w:tab w:val="left" w:pos="520"/>
      </w:tabs>
      <w:ind w:left="0" w:firstLine="0"/>
    </w:pPr>
  </w:style>
  <w:style w:type="character" w:customStyle="1" w:styleId="159">
    <w:name w:val="标题 Char"/>
    <w:link w:val="49"/>
    <w:qFormat/>
    <w:uiPriority w:val="10"/>
    <w:rPr>
      <w:rFonts w:ascii="黑体" w:eastAsia="黑体"/>
      <w:b/>
      <w:bCs/>
      <w:kern w:val="44"/>
      <w:sz w:val="40"/>
      <w:szCs w:val="44"/>
      <w:lang w:val="zh-CN"/>
    </w:rPr>
  </w:style>
  <w:style w:type="paragraph" w:customStyle="1" w:styleId="160">
    <w:name w:val="Char Char Char Char Char1 Char Char Char Char Char Char Char Char Char Char Char Char Char Char Char Char Char Char Char1 Char Char Char"/>
    <w:basedOn w:val="1"/>
    <w:qFormat/>
    <w:uiPriority w:val="0"/>
    <w:pPr>
      <w:numPr>
        <w:ilvl w:val="0"/>
        <w:numId w:val="30"/>
      </w:numPr>
      <w:tabs>
        <w:tab w:val="clear" w:pos="840"/>
      </w:tabs>
      <w:ind w:left="0" w:firstLine="0"/>
    </w:pPr>
    <w:rPr>
      <w:rFonts w:ascii="Tahoma" w:hAnsi="Tahoma"/>
      <w:szCs w:val="20"/>
    </w:rPr>
  </w:style>
  <w:style w:type="paragraph" w:customStyle="1" w:styleId="161">
    <w:name w:val="ALT+2点符"/>
    <w:basedOn w:val="1"/>
    <w:qFormat/>
    <w:uiPriority w:val="0"/>
    <w:pPr>
      <w:numPr>
        <w:ilvl w:val="1"/>
        <w:numId w:val="30"/>
      </w:numPr>
    </w:pPr>
    <w:rPr>
      <w:szCs w:val="20"/>
    </w:rPr>
  </w:style>
  <w:style w:type="paragraph" w:customStyle="1" w:styleId="162">
    <w:name w:val="正文列4_1"/>
    <w:basedOn w:val="1"/>
    <w:qFormat/>
    <w:uiPriority w:val="0"/>
    <w:pPr>
      <w:numPr>
        <w:ilvl w:val="0"/>
        <w:numId w:val="31"/>
      </w:numPr>
      <w:adjustRightInd w:val="0"/>
      <w:spacing w:line="360" w:lineRule="exact"/>
      <w:textAlignment w:val="baseline"/>
    </w:pPr>
    <w:rPr>
      <w:rFonts w:ascii="宋体" w:hAnsi="宋体"/>
      <w:kern w:val="0"/>
      <w:szCs w:val="20"/>
    </w:rPr>
  </w:style>
  <w:style w:type="paragraph" w:customStyle="1" w:styleId="163">
    <w:name w:val="项目符号"/>
    <w:basedOn w:val="1"/>
    <w:qFormat/>
    <w:uiPriority w:val="0"/>
    <w:pPr>
      <w:widowControl/>
      <w:numPr>
        <w:ilvl w:val="0"/>
        <w:numId w:val="32"/>
      </w:numPr>
      <w:tabs>
        <w:tab w:val="left" w:pos="1800"/>
        <w:tab w:val="clear" w:pos="425"/>
      </w:tabs>
      <w:overflowPunct w:val="0"/>
      <w:autoSpaceDE w:val="0"/>
      <w:autoSpaceDN w:val="0"/>
      <w:adjustRightInd w:val="0"/>
      <w:spacing w:before="20" w:after="20"/>
      <w:ind w:left="355" w:hanging="155"/>
      <w:textAlignment w:val="baseline"/>
    </w:pPr>
    <w:rPr>
      <w:rFonts w:ascii="Arial" w:hAnsi="Arial"/>
      <w:kern w:val="0"/>
      <w:szCs w:val="20"/>
    </w:rPr>
  </w:style>
  <w:style w:type="paragraph" w:customStyle="1" w:styleId="164">
    <w:name w:val="content"/>
    <w:basedOn w:val="1"/>
    <w:qFormat/>
    <w:uiPriority w:val="0"/>
    <w:pPr>
      <w:widowControl/>
      <w:numPr>
        <w:ilvl w:val="0"/>
        <w:numId w:val="33"/>
      </w:numPr>
      <w:tabs>
        <w:tab w:val="clear" w:pos="780"/>
      </w:tabs>
      <w:spacing w:before="100" w:beforeAutospacing="1" w:after="100" w:afterAutospacing="1"/>
      <w:ind w:left="0" w:firstLine="0"/>
      <w:jc w:val="left"/>
    </w:pPr>
    <w:rPr>
      <w:rFonts w:ascii="宋体" w:hAnsi="宋体"/>
      <w:color w:val="000000"/>
      <w:kern w:val="0"/>
    </w:rPr>
  </w:style>
  <w:style w:type="paragraph" w:customStyle="1" w:styleId="165">
    <w:name w:val="正文5"/>
    <w:basedOn w:val="1"/>
    <w:qFormat/>
    <w:uiPriority w:val="0"/>
    <w:pPr>
      <w:numPr>
        <w:ilvl w:val="0"/>
        <w:numId w:val="34"/>
      </w:numPr>
      <w:spacing w:before="60" w:after="60"/>
      <w:ind w:left="920" w:leftChars="500"/>
    </w:pPr>
  </w:style>
  <w:style w:type="paragraph" w:customStyle="1" w:styleId="166">
    <w:name w:val="正文6"/>
    <w:basedOn w:val="1"/>
    <w:qFormat/>
    <w:uiPriority w:val="0"/>
    <w:pPr>
      <w:numPr>
        <w:ilvl w:val="0"/>
        <w:numId w:val="35"/>
      </w:numPr>
      <w:spacing w:before="60" w:after="60"/>
    </w:pPr>
  </w:style>
  <w:style w:type="paragraph" w:customStyle="1" w:styleId="167">
    <w:name w:val="正文7"/>
    <w:basedOn w:val="166"/>
    <w:qFormat/>
    <w:uiPriority w:val="0"/>
    <w:pPr>
      <w:numPr>
        <w:numId w:val="36"/>
      </w:numPr>
      <w:tabs>
        <w:tab w:val="left" w:pos="820"/>
        <w:tab w:val="left" w:pos="1005"/>
      </w:tabs>
      <w:ind w:left="1120" w:leftChars="700" w:hanging="705"/>
    </w:pPr>
  </w:style>
  <w:style w:type="paragraph" w:customStyle="1" w:styleId="168">
    <w:name w:val="点"/>
    <w:qFormat/>
    <w:uiPriority w:val="0"/>
    <w:pPr>
      <w:numPr>
        <w:ilvl w:val="0"/>
        <w:numId w:val="37"/>
      </w:numPr>
      <w:spacing w:afterLines="5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69">
    <w:name w:val="项目编号1"/>
    <w:qFormat/>
    <w:uiPriority w:val="0"/>
    <w:pPr>
      <w:numPr>
        <w:ilvl w:val="0"/>
        <w:numId w:val="38"/>
      </w:numPr>
      <w:spacing w:beforeLines="5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70">
    <w:name w:val="项目列表符号1"/>
    <w:basedOn w:val="1"/>
    <w:qFormat/>
    <w:uiPriority w:val="0"/>
    <w:pPr>
      <w:widowControl/>
      <w:numPr>
        <w:ilvl w:val="0"/>
        <w:numId w:val="39"/>
      </w:numPr>
      <w:spacing w:before="120"/>
    </w:pPr>
    <w:rPr>
      <w:rFonts w:ascii="Arial" w:hAnsi="Arial"/>
      <w:szCs w:val="20"/>
    </w:rPr>
  </w:style>
  <w:style w:type="paragraph" w:customStyle="1" w:styleId="171">
    <w:name w:val="正文标号"/>
    <w:basedOn w:val="1"/>
    <w:qFormat/>
    <w:uiPriority w:val="0"/>
    <w:pPr>
      <w:numPr>
        <w:ilvl w:val="0"/>
        <w:numId w:val="40"/>
      </w:numPr>
      <w:autoSpaceDE w:val="0"/>
      <w:autoSpaceDN w:val="0"/>
      <w:adjustRightInd w:val="0"/>
      <w:spacing w:after="180" w:line="309" w:lineRule="auto"/>
    </w:pPr>
    <w:rPr>
      <w:szCs w:val="20"/>
    </w:rPr>
  </w:style>
  <w:style w:type="paragraph" w:customStyle="1" w:styleId="172">
    <w:name w:val="表格题注"/>
    <w:next w:val="1"/>
    <w:qFormat/>
    <w:uiPriority w:val="0"/>
    <w:pPr>
      <w:keepLines/>
      <w:numPr>
        <w:ilvl w:val="8"/>
        <w:numId w:val="41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73">
    <w:name w:val="插图题注"/>
    <w:next w:val="1"/>
    <w:qFormat/>
    <w:uiPriority w:val="0"/>
    <w:pPr>
      <w:numPr>
        <w:ilvl w:val="7"/>
        <w:numId w:val="41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74">
    <w:name w:val="表号去除自动编号"/>
    <w:basedOn w:val="1"/>
    <w:qFormat/>
    <w:uiPriority w:val="0"/>
    <w:pPr>
      <w:keepNext/>
      <w:numPr>
        <w:ilvl w:val="0"/>
        <w:numId w:val="42"/>
      </w:numPr>
      <w:autoSpaceDE w:val="0"/>
      <w:autoSpaceDN w:val="0"/>
      <w:adjustRightInd w:val="0"/>
      <w:ind w:left="0" w:firstLine="0"/>
      <w:jc w:val="center"/>
    </w:pPr>
    <w:rPr>
      <w:rFonts w:ascii="宋体" w:hAnsi="宋体"/>
      <w:kern w:val="0"/>
      <w:szCs w:val="20"/>
    </w:rPr>
  </w:style>
  <w:style w:type="paragraph" w:customStyle="1" w:styleId="175">
    <w:name w:val="样式1"/>
    <w:basedOn w:val="1"/>
    <w:qFormat/>
    <w:uiPriority w:val="0"/>
    <w:pPr>
      <w:adjustRightInd w:val="0"/>
      <w:spacing w:line="312" w:lineRule="atLeast"/>
      <w:ind w:firstLine="567"/>
      <w:textAlignment w:val="baseline"/>
    </w:pPr>
    <w:rPr>
      <w:kern w:val="44"/>
      <w:sz w:val="28"/>
      <w:szCs w:val="20"/>
    </w:rPr>
  </w:style>
  <w:style w:type="character" w:customStyle="1" w:styleId="176">
    <w:name w:val="正文文本 2 Char"/>
    <w:link w:val="46"/>
    <w:qFormat/>
    <w:uiPriority w:val="0"/>
    <w:rPr>
      <w:rFonts w:eastAsia="仿宋_GB2312"/>
      <w:bCs/>
      <w:color w:val="000000"/>
      <w:kern w:val="2"/>
      <w:sz w:val="24"/>
      <w:szCs w:val="24"/>
    </w:rPr>
  </w:style>
  <w:style w:type="character" w:customStyle="1" w:styleId="177">
    <w:name w:val="纯文本 Char"/>
    <w:link w:val="30"/>
    <w:qFormat/>
    <w:uiPriority w:val="0"/>
    <w:rPr>
      <w:rFonts w:ascii="宋体" w:hAnsi="Courier New"/>
      <w:kern w:val="2"/>
      <w:sz w:val="24"/>
    </w:rPr>
  </w:style>
  <w:style w:type="paragraph" w:customStyle="1" w:styleId="178">
    <w:name w:val="正文4"/>
    <w:basedOn w:val="1"/>
    <w:qFormat/>
    <w:uiPriority w:val="0"/>
    <w:pPr>
      <w:tabs>
        <w:tab w:val="left" w:pos="425"/>
      </w:tabs>
      <w:spacing w:before="60" w:after="60"/>
      <w:ind w:left="425" w:hanging="425"/>
    </w:pPr>
  </w:style>
  <w:style w:type="paragraph" w:customStyle="1" w:styleId="179">
    <w:name w:val="BP Table Text"/>
    <w:basedOn w:val="1"/>
    <w:qFormat/>
    <w:uiPriority w:val="0"/>
    <w:pPr>
      <w:widowControl/>
      <w:tabs>
        <w:tab w:val="left" w:pos="720"/>
      </w:tabs>
      <w:spacing w:before="60" w:after="60"/>
      <w:jc w:val="left"/>
    </w:pPr>
    <w:rPr>
      <w:rFonts w:ascii="Arial" w:hAnsi="Arial" w:cs="Arial"/>
      <w:kern w:val="0"/>
      <w:sz w:val="22"/>
      <w:szCs w:val="20"/>
    </w:rPr>
  </w:style>
  <w:style w:type="paragraph" w:customStyle="1" w:styleId="180">
    <w:name w:val="Style6"/>
    <w:basedOn w:val="1"/>
    <w:qFormat/>
    <w:uiPriority w:val="0"/>
    <w:pPr>
      <w:tabs>
        <w:tab w:val="left" w:pos="1302"/>
        <w:tab w:val="left" w:pos="1440"/>
        <w:tab w:val="left" w:pos="4058"/>
      </w:tabs>
      <w:spacing w:before="156" w:after="156" w:line="276" w:lineRule="auto"/>
      <w:ind w:left="1697" w:hanging="395"/>
    </w:pPr>
    <w:rPr>
      <w:rFonts w:ascii="Arial" w:hAnsi="Arial"/>
      <w:szCs w:val="20"/>
    </w:rPr>
  </w:style>
  <w:style w:type="paragraph" w:customStyle="1" w:styleId="18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0"/>
      <w:szCs w:val="20"/>
      <w:lang w:eastAsia="en-US"/>
    </w:rPr>
  </w:style>
  <w:style w:type="character" w:customStyle="1" w:styleId="182">
    <w:name w:val="批注文字 Char"/>
    <w:link w:val="22"/>
    <w:qFormat/>
    <w:uiPriority w:val="0"/>
    <w:rPr>
      <w:kern w:val="2"/>
      <w:sz w:val="21"/>
      <w:szCs w:val="24"/>
    </w:rPr>
  </w:style>
  <w:style w:type="character" w:customStyle="1" w:styleId="183">
    <w:name w:val="批注主题 Char"/>
    <w:link w:val="52"/>
    <w:qFormat/>
    <w:uiPriority w:val="0"/>
    <w:rPr>
      <w:b/>
      <w:bCs/>
      <w:kern w:val="2"/>
      <w:sz w:val="21"/>
      <w:szCs w:val="24"/>
    </w:rPr>
  </w:style>
  <w:style w:type="paragraph" w:customStyle="1" w:styleId="184">
    <w:name w:val="列表项目B"/>
    <w:basedOn w:val="1"/>
    <w:qFormat/>
    <w:uiPriority w:val="0"/>
    <w:pPr>
      <w:numPr>
        <w:ilvl w:val="0"/>
        <w:numId w:val="43"/>
      </w:numPr>
      <w:spacing w:before="100" w:beforeAutospacing="1" w:after="100" w:afterAutospacing="1" w:line="288" w:lineRule="auto"/>
      <w:ind w:left="845" w:hanging="391"/>
    </w:pPr>
    <w:rPr>
      <w:rFonts w:ascii="宋体"/>
      <w:szCs w:val="20"/>
    </w:rPr>
  </w:style>
  <w:style w:type="paragraph" w:customStyle="1" w:styleId="185">
    <w:name w:val="正文（缩进2汉字）"/>
    <w:basedOn w:val="1"/>
    <w:qFormat/>
    <w:uiPriority w:val="0"/>
    <w:pPr>
      <w:tabs>
        <w:tab w:val="left" w:pos="525"/>
      </w:tabs>
      <w:spacing w:before="100" w:beforeAutospacing="1" w:after="100" w:afterAutospacing="1"/>
      <w:ind w:left="105" w:leftChars="50" w:firstLine="494" w:firstLineChars="206"/>
    </w:pPr>
    <w:rPr>
      <w:rFonts w:ascii="宋体"/>
    </w:rPr>
  </w:style>
  <w:style w:type="paragraph" w:customStyle="1" w:styleId="186">
    <w:name w:val="1234 Char"/>
    <w:basedOn w:val="54"/>
    <w:next w:val="1"/>
    <w:qFormat/>
    <w:uiPriority w:val="0"/>
    <w:pPr>
      <w:ind w:firstLine="482"/>
    </w:pPr>
    <w:rPr>
      <w:b w:val="0"/>
      <w:sz w:val="24"/>
    </w:rPr>
  </w:style>
  <w:style w:type="character" w:customStyle="1" w:styleId="187">
    <w:name w:val="正文首行缩进 2 Char"/>
    <w:link w:val="54"/>
    <w:qFormat/>
    <w:uiPriority w:val="0"/>
    <w:rPr>
      <w:rFonts w:hAnsi="Arial"/>
      <w:b/>
      <w:bCs/>
      <w:color w:val="FF0000"/>
      <w:kern w:val="2"/>
      <w:sz w:val="21"/>
      <w:szCs w:val="24"/>
    </w:rPr>
  </w:style>
  <w:style w:type="character" w:customStyle="1" w:styleId="188">
    <w:name w:val="headline-content2"/>
    <w:basedOn w:val="60"/>
    <w:qFormat/>
    <w:uiPriority w:val="0"/>
  </w:style>
  <w:style w:type="paragraph" w:customStyle="1" w:styleId="189">
    <w:name w:val="样式 仿宋_GB2312 四号 首行缩进:  2 字符"/>
    <w:basedOn w:val="1"/>
    <w:qFormat/>
    <w:uiPriority w:val="0"/>
    <w:pPr>
      <w:ind w:firstLine="560" w:firstLineChars="200"/>
    </w:pPr>
    <w:rPr>
      <w:rFonts w:ascii="仿宋_GB2312" w:eastAsia="仿宋" w:cs="宋体"/>
      <w:sz w:val="28"/>
      <w:szCs w:val="20"/>
    </w:rPr>
  </w:style>
  <w:style w:type="paragraph" w:customStyle="1" w:styleId="190">
    <w:name w:val="项目正文小四"/>
    <w:basedOn w:val="3"/>
    <w:link w:val="192"/>
    <w:qFormat/>
    <w:uiPriority w:val="0"/>
    <w:pPr>
      <w:spacing w:after="120"/>
      <w:ind w:firstLine="540"/>
    </w:pPr>
  </w:style>
  <w:style w:type="paragraph" w:customStyle="1" w:styleId="191">
    <w:name w:val="项目小四"/>
    <w:basedOn w:val="3"/>
    <w:link w:val="194"/>
    <w:qFormat/>
    <w:uiPriority w:val="0"/>
    <w:pPr>
      <w:numPr>
        <w:ilvl w:val="0"/>
        <w:numId w:val="44"/>
      </w:numPr>
      <w:spacing w:after="120"/>
      <w:ind w:firstLine="0" w:firstLineChars="0"/>
    </w:pPr>
  </w:style>
  <w:style w:type="character" w:customStyle="1" w:styleId="192">
    <w:name w:val="项目正文小四 Char"/>
    <w:basedOn w:val="69"/>
    <w:link w:val="190"/>
    <w:qFormat/>
    <w:uiPriority w:val="0"/>
    <w:rPr>
      <w:kern w:val="2"/>
      <w:sz w:val="24"/>
      <w:szCs w:val="24"/>
    </w:rPr>
  </w:style>
  <w:style w:type="paragraph" w:customStyle="1" w:styleId="193">
    <w:name w:val="项目二级"/>
    <w:basedOn w:val="1"/>
    <w:link w:val="196"/>
    <w:qFormat/>
    <w:uiPriority w:val="0"/>
    <w:pPr>
      <w:numPr>
        <w:ilvl w:val="1"/>
        <w:numId w:val="45"/>
      </w:numPr>
      <w:spacing w:after="156"/>
      <w:ind w:left="1416" w:leftChars="473" w:hanging="281" w:hangingChars="117"/>
    </w:pPr>
    <w:rPr>
      <w:lang w:val="zh-CN"/>
    </w:rPr>
  </w:style>
  <w:style w:type="character" w:customStyle="1" w:styleId="194">
    <w:name w:val="项目小四 Char"/>
    <w:link w:val="191"/>
    <w:qFormat/>
    <w:uiPriority w:val="0"/>
    <w:rPr>
      <w:kern w:val="2"/>
      <w:sz w:val="24"/>
      <w:szCs w:val="24"/>
      <w:lang w:val="zh-CN"/>
    </w:rPr>
  </w:style>
  <w:style w:type="character" w:customStyle="1" w:styleId="195">
    <w:name w:val="无格式表格 31"/>
    <w:qFormat/>
    <w:uiPriority w:val="19"/>
    <w:rPr>
      <w:rFonts w:ascii="Cambria" w:hAnsi="Cambria" w:eastAsia="宋体" w:cs="Times New Roman"/>
      <w:bCs/>
      <w:iCs/>
      <w:color w:val="auto"/>
      <w:kern w:val="28"/>
      <w:sz w:val="28"/>
      <w:szCs w:val="32"/>
    </w:rPr>
  </w:style>
  <w:style w:type="character" w:customStyle="1" w:styleId="196">
    <w:name w:val="项目二级 Char"/>
    <w:link w:val="193"/>
    <w:qFormat/>
    <w:uiPriority w:val="0"/>
    <w:rPr>
      <w:kern w:val="2"/>
      <w:sz w:val="24"/>
      <w:szCs w:val="24"/>
      <w:lang w:val="zh-CN"/>
    </w:rPr>
  </w:style>
  <w:style w:type="paragraph" w:customStyle="1" w:styleId="197">
    <w:name w:val="Char Char Char1"/>
    <w:basedOn w:val="21"/>
    <w:qFormat/>
    <w:uiPriority w:val="0"/>
    <w:pPr>
      <w:keepNext/>
      <w:spacing w:beforeLines="100"/>
    </w:pPr>
    <w:rPr>
      <w:rFonts w:ascii="Tahoma" w:hAnsi="Tahoma"/>
      <w:sz w:val="24"/>
    </w:rPr>
  </w:style>
  <w:style w:type="paragraph" w:customStyle="1" w:styleId="198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199">
    <w:name w:val="Norm"/>
    <w:link w:val="200"/>
    <w:qFormat/>
    <w:uiPriority w:val="0"/>
    <w:pPr>
      <w:spacing w:before="120"/>
      <w:jc w:val="both"/>
    </w:pPr>
    <w:rPr>
      <w:rFonts w:ascii="Times New Roman" w:hAnsi="Times New Roman" w:eastAsia="宋体" w:cs="Times New Roman"/>
      <w:color w:val="000000"/>
      <w:sz w:val="22"/>
      <w:lang w:val="en-US" w:eastAsia="en-US" w:bidi="ar-SA"/>
    </w:rPr>
  </w:style>
  <w:style w:type="character" w:customStyle="1" w:styleId="200">
    <w:name w:val="Norm Char"/>
    <w:link w:val="199"/>
    <w:qFormat/>
    <w:uiPriority w:val="0"/>
    <w:rPr>
      <w:color w:val="000000"/>
      <w:sz w:val="22"/>
      <w:lang w:val="en-US" w:eastAsia="en-US" w:bidi="ar-SA"/>
    </w:rPr>
  </w:style>
  <w:style w:type="paragraph" w:customStyle="1" w:styleId="201">
    <w:name w:val="CG_Bullet_Num_1"/>
    <w:basedOn w:val="1"/>
    <w:qFormat/>
    <w:uiPriority w:val="0"/>
    <w:pPr>
      <w:widowControl/>
      <w:autoSpaceDE w:val="0"/>
      <w:autoSpaceDN w:val="0"/>
      <w:adjustRightInd w:val="0"/>
      <w:ind w:left="357"/>
      <w:jc w:val="left"/>
    </w:pPr>
    <w:rPr>
      <w:rFonts w:ascii="Verdana" w:hAnsi="Verdana" w:cs="Arial"/>
      <w:b/>
      <w:bCs/>
      <w:kern w:val="0"/>
      <w:szCs w:val="21"/>
    </w:rPr>
  </w:style>
  <w:style w:type="paragraph" w:customStyle="1" w:styleId="202">
    <w:name w:val="TEXT"/>
    <w:basedOn w:val="1"/>
    <w:qFormat/>
    <w:uiPriority w:val="0"/>
    <w:pPr>
      <w:widowControl/>
      <w:ind w:firstLine="360"/>
    </w:pPr>
    <w:rPr>
      <w:rFonts w:ascii="Arial" w:hAnsi="Arial" w:cs="Arial"/>
      <w:kern w:val="0"/>
    </w:rPr>
  </w:style>
  <w:style w:type="character" w:customStyle="1" w:styleId="203">
    <w:name w:val="textlink4"/>
    <w:basedOn w:val="60"/>
    <w:qFormat/>
    <w:uiPriority w:val="0"/>
  </w:style>
  <w:style w:type="character" w:customStyle="1" w:styleId="204">
    <w:name w:val="apple-converted-space"/>
    <w:basedOn w:val="60"/>
    <w:qFormat/>
    <w:uiPriority w:val="0"/>
  </w:style>
  <w:style w:type="character" w:customStyle="1" w:styleId="205">
    <w:name w:val="彩色列表 - 着色 1 字符"/>
    <w:link w:val="119"/>
    <w:qFormat/>
    <w:uiPriority w:val="0"/>
    <w:rPr>
      <w:kern w:val="2"/>
      <w:sz w:val="28"/>
      <w:szCs w:val="24"/>
    </w:rPr>
  </w:style>
  <w:style w:type="character" w:customStyle="1" w:styleId="206">
    <w:name w:val="标题3 Char"/>
    <w:qFormat/>
    <w:uiPriority w:val="0"/>
    <w:rPr>
      <w:rFonts w:ascii="微软雅黑" w:hAnsi="微软雅黑" w:eastAsia="微软雅黑"/>
      <w:kern w:val="2"/>
      <w:sz w:val="24"/>
      <w:szCs w:val="24"/>
    </w:rPr>
  </w:style>
  <w:style w:type="paragraph" w:customStyle="1" w:styleId="207">
    <w:name w:val="二级条标题"/>
    <w:basedOn w:val="1"/>
    <w:next w:val="1"/>
    <w:qFormat/>
    <w:uiPriority w:val="0"/>
    <w:pPr>
      <w:widowControl/>
      <w:numPr>
        <w:ilvl w:val="0"/>
        <w:numId w:val="9"/>
      </w:numPr>
      <w:tabs>
        <w:tab w:val="left" w:pos="1680"/>
      </w:tabs>
      <w:ind w:left="1680" w:hanging="420"/>
      <w:outlineLvl w:val="3"/>
    </w:pPr>
    <w:rPr>
      <w:rFonts w:ascii="黑体" w:eastAsia="黑体"/>
      <w:kern w:val="0"/>
      <w:szCs w:val="20"/>
    </w:rPr>
  </w:style>
  <w:style w:type="paragraph" w:customStyle="1" w:styleId="208">
    <w:name w:val="其他标准称谓"/>
    <w:qFormat/>
    <w:uiPriority w:val="0"/>
    <w:pPr>
      <w:numPr>
        <w:ilvl w:val="1"/>
        <w:numId w:val="9"/>
      </w:num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209">
    <w:name w:val="示例×："/>
    <w:basedOn w:val="1"/>
    <w:next w:val="1"/>
    <w:qFormat/>
    <w:uiPriority w:val="0"/>
    <w:pPr>
      <w:numPr>
        <w:ilvl w:val="2"/>
        <w:numId w:val="9"/>
      </w:numPr>
      <w:tabs>
        <w:tab w:val="left" w:pos="630"/>
        <w:tab w:val="left" w:pos="760"/>
      </w:tabs>
      <w:autoSpaceDE w:val="0"/>
      <w:autoSpaceDN w:val="0"/>
      <w:ind w:left="20" w:firstLine="380"/>
    </w:pPr>
    <w:rPr>
      <w:rFonts w:ascii="宋体"/>
      <w:kern w:val="0"/>
      <w:sz w:val="18"/>
      <w:szCs w:val="20"/>
    </w:rPr>
  </w:style>
  <w:style w:type="paragraph" w:customStyle="1" w:styleId="210">
    <w:name w:val="条文脚注"/>
    <w:basedOn w:val="40"/>
    <w:qFormat/>
    <w:uiPriority w:val="0"/>
    <w:pPr>
      <w:widowControl/>
      <w:numPr>
        <w:ilvl w:val="3"/>
      </w:numPr>
      <w:ind w:left="780" w:leftChars="200" w:hanging="360" w:hangingChars="200"/>
      <w:jc w:val="both"/>
    </w:pPr>
    <w:rPr>
      <w:rFonts w:ascii="宋体"/>
      <w:kern w:val="0"/>
      <w:szCs w:val="20"/>
    </w:rPr>
  </w:style>
  <w:style w:type="character" w:customStyle="1" w:styleId="211">
    <w:name w:val="脚注文本 Char"/>
    <w:link w:val="40"/>
    <w:qFormat/>
    <w:uiPriority w:val="99"/>
    <w:rPr>
      <w:kern w:val="2"/>
      <w:sz w:val="18"/>
      <w:szCs w:val="18"/>
      <w:lang w:val="zh-CN"/>
    </w:rPr>
  </w:style>
  <w:style w:type="paragraph" w:customStyle="1" w:styleId="212">
    <w:name w:val="CCM Normal"/>
    <w:basedOn w:val="1"/>
    <w:link w:val="213"/>
    <w:qFormat/>
    <w:uiPriority w:val="0"/>
    <w:pPr>
      <w:widowControl/>
      <w:spacing w:before="60" w:after="60"/>
      <w:jc w:val="left"/>
    </w:pPr>
    <w:rPr>
      <w:rFonts w:ascii="宋体"/>
      <w:kern w:val="0"/>
      <w:szCs w:val="20"/>
      <w:lang w:val="zh-CN"/>
    </w:rPr>
  </w:style>
  <w:style w:type="character" w:customStyle="1" w:styleId="213">
    <w:name w:val="CCM Normal Char"/>
    <w:link w:val="212"/>
    <w:qFormat/>
    <w:uiPriority w:val="0"/>
    <w:rPr>
      <w:rFonts w:ascii="宋体"/>
      <w:sz w:val="24"/>
    </w:rPr>
  </w:style>
  <w:style w:type="character" w:customStyle="1" w:styleId="214">
    <w:name w:val="无格式表格 51"/>
    <w:qFormat/>
    <w:uiPriority w:val="31"/>
    <w:rPr>
      <w:smallCaps/>
      <w:color w:val="C0504D"/>
      <w:u w:val="single"/>
    </w:rPr>
  </w:style>
  <w:style w:type="paragraph" w:customStyle="1" w:styleId="215">
    <w:name w:val="我的样式"/>
    <w:basedOn w:val="1"/>
    <w:qFormat/>
    <w:uiPriority w:val="0"/>
    <w:pPr>
      <w:widowControl/>
      <w:spacing w:line="180" w:lineRule="auto"/>
      <w:ind w:firstLine="200" w:firstLineChars="200"/>
      <w:contextualSpacing/>
      <w:jc w:val="left"/>
    </w:pPr>
    <w:rPr>
      <w:rFonts w:ascii="微软雅黑" w:hAnsi="微软雅黑"/>
      <w:kern w:val="0"/>
    </w:rPr>
  </w:style>
  <w:style w:type="paragraph" w:customStyle="1" w:styleId="216">
    <w:name w:val="DocParagraph"/>
    <w:basedOn w:val="1"/>
    <w:qFormat/>
    <w:uiPriority w:val="1"/>
    <w:pPr>
      <w:spacing w:before="120" w:line="288" w:lineRule="auto"/>
      <w:ind w:left="1247"/>
    </w:pPr>
    <w:rPr>
      <w:rFonts w:ascii="Arial" w:hAnsi="Arial"/>
      <w:kern w:val="44"/>
      <w:szCs w:val="44"/>
    </w:rPr>
  </w:style>
  <w:style w:type="paragraph" w:customStyle="1" w:styleId="217">
    <w:name w:val="NotSortedNumbering1"/>
    <w:basedOn w:val="1"/>
    <w:qFormat/>
    <w:uiPriority w:val="1"/>
    <w:pPr>
      <w:spacing w:before="120" w:line="288" w:lineRule="auto"/>
      <w:ind w:left="1701" w:hanging="453"/>
    </w:pPr>
    <w:rPr>
      <w:rFonts w:ascii="Arial" w:hAnsi="Arial"/>
      <w:kern w:val="44"/>
      <w:szCs w:val="44"/>
    </w:rPr>
  </w:style>
  <w:style w:type="paragraph" w:customStyle="1" w:styleId="218">
    <w:name w:val="NotSortedNumbering2"/>
    <w:basedOn w:val="1"/>
    <w:qFormat/>
    <w:uiPriority w:val="1"/>
    <w:pPr>
      <w:spacing w:before="120" w:line="288" w:lineRule="auto"/>
      <w:ind w:left="2324" w:hanging="623"/>
    </w:pPr>
    <w:rPr>
      <w:rFonts w:ascii="Arial" w:hAnsi="Arial"/>
      <w:kern w:val="44"/>
      <w:szCs w:val="44"/>
    </w:rPr>
  </w:style>
  <w:style w:type="paragraph" w:customStyle="1" w:styleId="219">
    <w:name w:val="TableHeader"/>
    <w:qFormat/>
    <w:uiPriority w:val="1"/>
    <w:pPr>
      <w:spacing w:before="40" w:after="40"/>
      <w:jc w:val="center"/>
    </w:pPr>
    <w:rPr>
      <w:rFonts w:ascii="Arial" w:hAnsi="Arial" w:eastAsia="宋体" w:cs="Times New Roman"/>
      <w:b/>
      <w:bCs/>
      <w:kern w:val="44"/>
      <w:sz w:val="18"/>
      <w:szCs w:val="44"/>
      <w:lang w:val="en-US" w:eastAsia="zh-CN" w:bidi="ar-SA"/>
    </w:rPr>
  </w:style>
  <w:style w:type="paragraph" w:customStyle="1" w:styleId="220">
    <w:name w:val="TableContent"/>
    <w:qFormat/>
    <w:uiPriority w:val="1"/>
    <w:pPr>
      <w:spacing w:before="40" w:after="40"/>
      <w:jc w:val="both"/>
    </w:pPr>
    <w:rPr>
      <w:rFonts w:ascii="Arial" w:hAnsi="Arial" w:eastAsia="宋体" w:cs="Times New Roman"/>
      <w:kern w:val="44"/>
      <w:sz w:val="18"/>
      <w:szCs w:val="44"/>
      <w:lang w:val="en-US" w:eastAsia="zh-CN" w:bidi="ar-SA"/>
    </w:rPr>
  </w:style>
  <w:style w:type="paragraph" w:customStyle="1" w:styleId="221">
    <w:name w:val="列出段落1"/>
    <w:basedOn w:val="1"/>
    <w:qFormat/>
    <w:uiPriority w:val="0"/>
    <w:pPr>
      <w:ind w:firstLine="420" w:firstLineChars="200"/>
      <w:jc w:val="left"/>
    </w:pPr>
    <w:rPr>
      <w:sz w:val="28"/>
    </w:rPr>
  </w:style>
  <w:style w:type="paragraph" w:customStyle="1" w:styleId="222">
    <w:name w:val="无间隔1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23">
    <w:name w:val="不明显参考1"/>
    <w:qFormat/>
    <w:uiPriority w:val="31"/>
    <w:rPr>
      <w:smallCaps/>
      <w:color w:val="C0504D"/>
      <w:u w:val="single"/>
    </w:rPr>
  </w:style>
  <w:style w:type="paragraph" w:customStyle="1" w:styleId="224">
    <w:name w:val="样式——正文"/>
    <w:basedOn w:val="3"/>
    <w:link w:val="225"/>
    <w:qFormat/>
    <w:uiPriority w:val="0"/>
    <w:pPr>
      <w:spacing w:before="120" w:afterLines="100"/>
      <w:ind w:firstLine="540"/>
    </w:pPr>
  </w:style>
  <w:style w:type="character" w:customStyle="1" w:styleId="225">
    <w:name w:val="样式——正文 Char"/>
    <w:basedOn w:val="69"/>
    <w:link w:val="224"/>
    <w:qFormat/>
    <w:uiPriority w:val="0"/>
    <w:rPr>
      <w:kern w:val="2"/>
      <w:sz w:val="24"/>
      <w:szCs w:val="24"/>
    </w:rPr>
  </w:style>
  <w:style w:type="character" w:customStyle="1" w:styleId="226">
    <w:name w:val="题注 + 居中 Char"/>
    <w:link w:val="91"/>
    <w:qFormat/>
    <w:uiPriority w:val="0"/>
    <w:rPr>
      <w:rFonts w:ascii="Arial" w:hAnsi="Arial" w:eastAsia="黑体" w:cs="宋体"/>
      <w:b/>
      <w:kern w:val="2"/>
    </w:rPr>
  </w:style>
  <w:style w:type="character" w:customStyle="1" w:styleId="227">
    <w:name w:val="Text Char1"/>
    <w:qFormat/>
    <w:uiPriority w:val="0"/>
    <w:rPr>
      <w:rFonts w:ascii="Palatino Linotype" w:hAnsi="Palatino Linotype"/>
      <w:sz w:val="22"/>
      <w:szCs w:val="21"/>
      <w:lang w:val="en-US" w:eastAsia="zh-CN" w:bidi="ar-SA"/>
    </w:rPr>
  </w:style>
  <w:style w:type="character" w:customStyle="1" w:styleId="228">
    <w:name w:val="DOT Text Char"/>
    <w:link w:val="101"/>
    <w:qFormat/>
    <w:uiPriority w:val="0"/>
    <w:rPr>
      <w:rFonts w:ascii="Verdana" w:hAnsi="Verdana" w:eastAsia="仿宋_GB2312"/>
      <w:sz w:val="24"/>
    </w:rPr>
  </w:style>
  <w:style w:type="paragraph" w:customStyle="1" w:styleId="229">
    <w:name w:val="正文_首行缩进:  2 字符"/>
    <w:basedOn w:val="1"/>
    <w:qFormat/>
    <w:uiPriority w:val="0"/>
    <w:pPr>
      <w:ind w:firstLine="480" w:firstLineChars="200"/>
    </w:pPr>
    <w:rPr>
      <w:rFonts w:cs="宋体"/>
      <w:szCs w:val="20"/>
    </w:rPr>
  </w:style>
  <w:style w:type="paragraph" w:customStyle="1" w:styleId="230">
    <w:name w:val="图片"/>
    <w:basedOn w:val="1"/>
    <w:next w:val="229"/>
    <w:qFormat/>
    <w:uiPriority w:val="0"/>
    <w:pPr>
      <w:spacing w:beforeLines="50"/>
      <w:jc w:val="center"/>
    </w:pPr>
    <w:rPr>
      <w:rFonts w:cs="宋体"/>
      <w:szCs w:val="20"/>
    </w:rPr>
  </w:style>
  <w:style w:type="paragraph" w:customStyle="1" w:styleId="231">
    <w:name w:val="图题"/>
    <w:basedOn w:val="1"/>
    <w:next w:val="229"/>
    <w:qFormat/>
    <w:uiPriority w:val="0"/>
    <w:pPr>
      <w:spacing w:after="50"/>
      <w:jc w:val="center"/>
    </w:pPr>
  </w:style>
  <w:style w:type="paragraph" w:customStyle="1" w:styleId="232">
    <w:name w:val="投标(1)"/>
    <w:basedOn w:val="3"/>
    <w:link w:val="235"/>
    <w:qFormat/>
    <w:uiPriority w:val="0"/>
    <w:pPr>
      <w:numPr>
        <w:ilvl w:val="0"/>
        <w:numId w:val="46"/>
      </w:numPr>
      <w:spacing w:after="120"/>
      <w:ind w:firstLine="0" w:firstLineChars="0"/>
    </w:pPr>
  </w:style>
  <w:style w:type="character" w:customStyle="1" w:styleId="233">
    <w:name w:val="投标正文 字符"/>
    <w:basedOn w:val="69"/>
    <w:link w:val="51"/>
    <w:qFormat/>
    <w:uiPriority w:val="0"/>
    <w:rPr>
      <w:kern w:val="2"/>
      <w:sz w:val="24"/>
      <w:szCs w:val="24"/>
    </w:rPr>
  </w:style>
  <w:style w:type="paragraph" w:customStyle="1" w:styleId="234">
    <w:name w:val="投标正文1."/>
    <w:basedOn w:val="3"/>
    <w:link w:val="237"/>
    <w:qFormat/>
    <w:uiPriority w:val="0"/>
    <w:pPr>
      <w:numPr>
        <w:ilvl w:val="0"/>
        <w:numId w:val="47"/>
      </w:numPr>
      <w:spacing w:after="120"/>
      <w:ind w:firstLine="0" w:firstLineChars="0"/>
    </w:pPr>
    <w:rPr>
      <w:rFonts w:ascii="宋体" w:hAnsi="宋体"/>
    </w:rPr>
  </w:style>
  <w:style w:type="character" w:customStyle="1" w:styleId="235">
    <w:name w:val="投标(1) 字符"/>
    <w:link w:val="232"/>
    <w:qFormat/>
    <w:uiPriority w:val="0"/>
    <w:rPr>
      <w:kern w:val="2"/>
      <w:sz w:val="24"/>
      <w:szCs w:val="24"/>
      <w:lang w:val="zh-CN"/>
    </w:rPr>
  </w:style>
  <w:style w:type="character" w:customStyle="1" w:styleId="236">
    <w:name w:val="标题 9 字符"/>
    <w:qFormat/>
    <w:uiPriority w:val="0"/>
    <w:rPr>
      <w:rFonts w:ascii="Arial" w:hAnsi="Arial" w:eastAsia="黑体"/>
      <w:sz w:val="24"/>
    </w:rPr>
  </w:style>
  <w:style w:type="character" w:customStyle="1" w:styleId="237">
    <w:name w:val="投标正文1. 字符"/>
    <w:link w:val="234"/>
    <w:qFormat/>
    <w:uiPriority w:val="0"/>
    <w:rPr>
      <w:rFonts w:ascii="宋体" w:hAnsi="宋体"/>
      <w:kern w:val="2"/>
      <w:sz w:val="24"/>
      <w:szCs w:val="24"/>
      <w:lang w:val="zh-CN"/>
    </w:rPr>
  </w:style>
  <w:style w:type="character" w:customStyle="1" w:styleId="238">
    <w:name w:val="页眉 字符"/>
    <w:qFormat/>
    <w:uiPriority w:val="99"/>
    <w:rPr>
      <w:kern w:val="2"/>
      <w:sz w:val="18"/>
      <w:szCs w:val="18"/>
    </w:rPr>
  </w:style>
  <w:style w:type="character" w:customStyle="1" w:styleId="239">
    <w:name w:val="标题 2 字符"/>
    <w:qFormat/>
    <w:uiPriority w:val="9"/>
    <w:rPr>
      <w:rFonts w:eastAsia="黑体"/>
      <w:b/>
      <w:bCs/>
      <w:kern w:val="2"/>
      <w:sz w:val="30"/>
      <w:szCs w:val="30"/>
    </w:rPr>
  </w:style>
  <w:style w:type="character" w:customStyle="1" w:styleId="240">
    <w:name w:val="正文文本 字符"/>
    <w:qFormat/>
    <w:uiPriority w:val="0"/>
    <w:rPr>
      <w:kern w:val="2"/>
      <w:sz w:val="24"/>
      <w:szCs w:val="24"/>
    </w:rPr>
  </w:style>
  <w:style w:type="character" w:customStyle="1" w:styleId="241">
    <w:name w:val="标题 8 字符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242">
    <w:name w:val="批注框文本 字符"/>
    <w:qFormat/>
    <w:uiPriority w:val="99"/>
    <w:rPr>
      <w:kern w:val="2"/>
      <w:sz w:val="18"/>
      <w:szCs w:val="18"/>
    </w:rPr>
  </w:style>
  <w:style w:type="character" w:customStyle="1" w:styleId="243">
    <w:name w:val="正文文本缩进 3 字符"/>
    <w:qFormat/>
    <w:uiPriority w:val="0"/>
    <w:rPr>
      <w:kern w:val="2"/>
      <w:sz w:val="24"/>
      <w:szCs w:val="24"/>
    </w:rPr>
  </w:style>
  <w:style w:type="character" w:customStyle="1" w:styleId="244">
    <w:name w:val="标题 3 字符"/>
    <w:qFormat/>
    <w:uiPriority w:val="0"/>
    <w:rPr>
      <w:rFonts w:hAnsi="黑体" w:eastAsia="黑体"/>
      <w:b/>
      <w:bCs/>
      <w:sz w:val="28"/>
      <w:szCs w:val="24"/>
    </w:rPr>
  </w:style>
  <w:style w:type="character" w:customStyle="1" w:styleId="245">
    <w:name w:val="标题 5 字符"/>
    <w:qFormat/>
    <w:uiPriority w:val="0"/>
    <w:rPr>
      <w:b/>
      <w:bCs/>
      <w:kern w:val="2"/>
      <w:sz w:val="28"/>
      <w:szCs w:val="28"/>
    </w:rPr>
  </w:style>
  <w:style w:type="character" w:customStyle="1" w:styleId="246">
    <w:name w:val="标题 6 字符"/>
    <w:qFormat/>
    <w:uiPriority w:val="0"/>
    <w:rPr>
      <w:rFonts w:ascii="Arial" w:hAnsi="Arial"/>
      <w:b/>
    </w:rPr>
  </w:style>
  <w:style w:type="character" w:customStyle="1" w:styleId="247">
    <w:name w:val="正文文本 2 字符"/>
    <w:qFormat/>
    <w:uiPriority w:val="0"/>
    <w:rPr>
      <w:rFonts w:eastAsia="仿宋_GB2312"/>
      <w:bCs/>
      <w:color w:val="000000"/>
      <w:kern w:val="2"/>
      <w:sz w:val="24"/>
      <w:szCs w:val="24"/>
    </w:rPr>
  </w:style>
  <w:style w:type="character" w:customStyle="1" w:styleId="248">
    <w:name w:val="脚注文本 字符"/>
    <w:qFormat/>
    <w:uiPriority w:val="99"/>
    <w:rPr>
      <w:kern w:val="2"/>
      <w:sz w:val="18"/>
      <w:szCs w:val="18"/>
    </w:rPr>
  </w:style>
  <w:style w:type="character" w:customStyle="1" w:styleId="249">
    <w:name w:val="正文缩进 字符"/>
    <w:qFormat/>
    <w:uiPriority w:val="0"/>
    <w:rPr>
      <w:sz w:val="24"/>
    </w:rPr>
  </w:style>
  <w:style w:type="character" w:customStyle="1" w:styleId="250">
    <w:name w:val="正文首行缩进 字符"/>
    <w:qFormat/>
    <w:uiPriority w:val="0"/>
    <w:rPr>
      <w:kern w:val="2"/>
      <w:sz w:val="21"/>
      <w:szCs w:val="24"/>
    </w:rPr>
  </w:style>
  <w:style w:type="character" w:customStyle="1" w:styleId="251">
    <w:name w:val="列出段落 字符"/>
    <w:qFormat/>
    <w:uiPriority w:val="0"/>
    <w:rPr>
      <w:kern w:val="2"/>
      <w:sz w:val="28"/>
      <w:szCs w:val="24"/>
    </w:rPr>
  </w:style>
  <w:style w:type="character" w:customStyle="1" w:styleId="252">
    <w:name w:val="纯文本 字符"/>
    <w:qFormat/>
    <w:uiPriority w:val="0"/>
    <w:rPr>
      <w:rFonts w:ascii="宋体" w:hAnsi="Courier New"/>
      <w:kern w:val="2"/>
      <w:sz w:val="24"/>
    </w:rPr>
  </w:style>
  <w:style w:type="character" w:customStyle="1" w:styleId="253">
    <w:name w:val="正文首行缩进 2 字符"/>
    <w:qFormat/>
    <w:uiPriority w:val="0"/>
    <w:rPr>
      <w:rFonts w:hAnsi="Arial"/>
      <w:b/>
      <w:bCs/>
      <w:color w:val="FF0000"/>
      <w:kern w:val="2"/>
      <w:sz w:val="21"/>
      <w:szCs w:val="24"/>
    </w:rPr>
  </w:style>
  <w:style w:type="character" w:customStyle="1" w:styleId="254">
    <w:name w:val="标题 1 字符"/>
    <w:qFormat/>
    <w:uiPriority w:val="0"/>
    <w:rPr>
      <w:rFonts w:eastAsia="黑体"/>
      <w:b/>
      <w:bCs/>
      <w:kern w:val="44"/>
      <w:sz w:val="32"/>
      <w:szCs w:val="32"/>
    </w:rPr>
  </w:style>
  <w:style w:type="character" w:customStyle="1" w:styleId="255">
    <w:name w:val="正文文本缩进 2 字符"/>
    <w:qFormat/>
    <w:uiPriority w:val="0"/>
    <w:rPr>
      <w:kern w:val="2"/>
      <w:sz w:val="24"/>
      <w:szCs w:val="24"/>
    </w:rPr>
  </w:style>
  <w:style w:type="character" w:customStyle="1" w:styleId="256">
    <w:name w:val="标题 7 字符"/>
    <w:qFormat/>
    <w:uiPriority w:val="0"/>
    <w:rPr>
      <w:b/>
      <w:bCs/>
      <w:kern w:val="2"/>
      <w:sz w:val="24"/>
      <w:szCs w:val="24"/>
    </w:rPr>
  </w:style>
  <w:style w:type="character" w:customStyle="1" w:styleId="257">
    <w:name w:val="正文文本缩进 字符"/>
    <w:qFormat/>
    <w:uiPriority w:val="0"/>
    <w:rPr>
      <w:rFonts w:hAnsi="Arial"/>
      <w:b/>
      <w:bCs/>
      <w:color w:val="FF0000"/>
      <w:kern w:val="2"/>
      <w:sz w:val="32"/>
      <w:szCs w:val="32"/>
    </w:rPr>
  </w:style>
  <w:style w:type="character" w:customStyle="1" w:styleId="258">
    <w:name w:val="批注主题 字符"/>
    <w:qFormat/>
    <w:uiPriority w:val="0"/>
    <w:rPr>
      <w:b/>
      <w:bCs/>
      <w:kern w:val="2"/>
      <w:sz w:val="21"/>
      <w:szCs w:val="24"/>
    </w:rPr>
  </w:style>
  <w:style w:type="character" w:customStyle="1" w:styleId="259">
    <w:name w:val="文档结构图 字符"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260">
    <w:name w:val="批注文字 字符"/>
    <w:qFormat/>
    <w:uiPriority w:val="0"/>
    <w:rPr>
      <w:kern w:val="2"/>
      <w:sz w:val="21"/>
      <w:szCs w:val="24"/>
    </w:rPr>
  </w:style>
  <w:style w:type="character" w:customStyle="1" w:styleId="261">
    <w:name w:val="无间隔 字符"/>
    <w:qFormat/>
    <w:uiPriority w:val="99"/>
    <w:rPr>
      <w:rFonts w:ascii="Calibri" w:hAnsi="Calibri"/>
      <w:sz w:val="22"/>
      <w:szCs w:val="22"/>
      <w:lang w:val="en-US" w:eastAsia="zh-CN" w:bidi="ar-SA"/>
    </w:rPr>
  </w:style>
  <w:style w:type="character" w:customStyle="1" w:styleId="262">
    <w:name w:val="题注 字符"/>
    <w:qFormat/>
    <w:uiPriority w:val="0"/>
    <w:rPr>
      <w:rFonts w:ascii="Arial" w:hAnsi="Arial" w:eastAsia="黑体" w:cs="Arial"/>
      <w:kern w:val="2"/>
      <w:lang w:val="en-US" w:eastAsia="zh-CN" w:bidi="ar-SA"/>
    </w:rPr>
  </w:style>
  <w:style w:type="character" w:customStyle="1" w:styleId="263">
    <w:name w:val="页脚 字符"/>
    <w:qFormat/>
    <w:uiPriority w:val="99"/>
    <w:rPr>
      <w:kern w:val="2"/>
      <w:sz w:val="18"/>
      <w:szCs w:val="18"/>
    </w:rPr>
  </w:style>
  <w:style w:type="character" w:customStyle="1" w:styleId="264">
    <w:name w:val="日期 字符"/>
    <w:qFormat/>
    <w:uiPriority w:val="0"/>
    <w:rPr>
      <w:rFonts w:ascii="楷体_GB2312" w:hAnsi="宋体" w:eastAsia="楷体_GB2312"/>
      <w:b/>
      <w:kern w:val="2"/>
      <w:sz w:val="32"/>
      <w:szCs w:val="24"/>
    </w:rPr>
  </w:style>
  <w:style w:type="character" w:customStyle="1" w:styleId="265">
    <w:name w:val="标题 字符"/>
    <w:qFormat/>
    <w:uiPriority w:val="10"/>
    <w:rPr>
      <w:rFonts w:ascii="黑体" w:eastAsia="黑体"/>
      <w:b/>
      <w:bCs/>
      <w:kern w:val="44"/>
      <w:sz w:val="48"/>
      <w:szCs w:val="44"/>
    </w:rPr>
  </w:style>
  <w:style w:type="character" w:customStyle="1" w:styleId="266">
    <w:name w:val="标题 4 Char"/>
    <w:qFormat/>
    <w:uiPriority w:val="0"/>
    <w:rPr>
      <w:rFonts w:eastAsia="黑体"/>
      <w:b/>
      <w:bCs/>
      <w:kern w:val="2"/>
      <w:sz w:val="28"/>
      <w:szCs w:val="28"/>
    </w:rPr>
  </w:style>
  <w:style w:type="character" w:customStyle="1" w:styleId="267">
    <w:name w:val="正文（首行缩进） Char1"/>
    <w:link w:val="268"/>
    <w:qFormat/>
    <w:uiPriority w:val="0"/>
    <w:rPr>
      <w:rFonts w:cs="宋体"/>
      <w:sz w:val="24"/>
    </w:rPr>
  </w:style>
  <w:style w:type="paragraph" w:customStyle="1" w:styleId="268">
    <w:name w:val="正文（首行缩进）"/>
    <w:basedOn w:val="1"/>
    <w:link w:val="267"/>
    <w:qFormat/>
    <w:uiPriority w:val="0"/>
    <w:pPr>
      <w:ind w:firstLine="420"/>
    </w:pPr>
    <w:rPr>
      <w:kern w:val="0"/>
      <w:szCs w:val="20"/>
      <w:lang w:val="zh-CN"/>
    </w:rPr>
  </w:style>
  <w:style w:type="paragraph" w:customStyle="1" w:styleId="269">
    <w:name w:val="f1"/>
    <w:basedOn w:val="2"/>
    <w:link w:val="270"/>
    <w:qFormat/>
    <w:uiPriority w:val="0"/>
    <w:pPr>
      <w:numPr>
        <w:numId w:val="0"/>
      </w:numPr>
      <w:tabs>
        <w:tab w:val="left" w:pos="420"/>
      </w:tabs>
      <w:ind w:left="432" w:hanging="432"/>
    </w:pPr>
    <w:rPr>
      <w:rFonts w:ascii="宋体" w:hAnsi="宋体"/>
    </w:rPr>
  </w:style>
  <w:style w:type="character" w:customStyle="1" w:styleId="270">
    <w:name w:val="f1 Char"/>
    <w:link w:val="269"/>
    <w:qFormat/>
    <w:uiPriority w:val="0"/>
    <w:rPr>
      <w:rFonts w:ascii="宋体" w:hAnsi="宋体"/>
      <w:b/>
      <w:bCs/>
      <w:kern w:val="44"/>
      <w:sz w:val="32"/>
      <w:szCs w:val="32"/>
      <w:lang w:val="zh-CN" w:eastAsia="zh-CN"/>
    </w:rPr>
  </w:style>
  <w:style w:type="paragraph" w:customStyle="1" w:styleId="271">
    <w:name w:val="网格表 31"/>
    <w:basedOn w:val="2"/>
    <w:next w:val="1"/>
    <w:unhideWhenUsed/>
    <w:qFormat/>
    <w:uiPriority w:val="39"/>
    <w:pPr>
      <w:widowControl/>
      <w:numPr>
        <w:numId w:val="0"/>
      </w:numPr>
      <w:spacing w:beforeLines="10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customStyle="1" w:styleId="272">
    <w:name w:val="图片居中"/>
    <w:basedOn w:val="1"/>
    <w:link w:val="273"/>
    <w:qFormat/>
    <w:uiPriority w:val="0"/>
    <w:pPr>
      <w:spacing w:beforeLines="100" w:line="300" w:lineRule="auto"/>
      <w:ind w:firstLine="0" w:firstLineChars="0"/>
      <w:jc w:val="center"/>
    </w:pPr>
    <w:rPr>
      <w:rFonts w:ascii="Calibri" w:hAnsi="Calibri"/>
    </w:rPr>
  </w:style>
  <w:style w:type="character" w:customStyle="1" w:styleId="273">
    <w:name w:val="图片居中 Char"/>
    <w:link w:val="272"/>
    <w:qFormat/>
    <w:uiPriority w:val="0"/>
    <w:rPr>
      <w:rFonts w:ascii="Calibri" w:hAnsi="Calibri"/>
      <w:kern w:val="2"/>
      <w:sz w:val="24"/>
      <w:szCs w:val="24"/>
    </w:rPr>
  </w:style>
  <w:style w:type="character" w:customStyle="1" w:styleId="274">
    <w:name w:val="正文文本缩进 Char1"/>
    <w:semiHidden/>
    <w:qFormat/>
    <w:uiPriority w:val="99"/>
    <w:rPr>
      <w:sz w:val="24"/>
      <w:szCs w:val="24"/>
    </w:rPr>
  </w:style>
  <w:style w:type="paragraph" w:customStyle="1" w:styleId="275">
    <w:name w:val="标准正文2"/>
    <w:basedOn w:val="1"/>
    <w:link w:val="276"/>
    <w:qFormat/>
    <w:uiPriority w:val="0"/>
    <w:pPr>
      <w:autoSpaceDE w:val="0"/>
      <w:autoSpaceDN w:val="0"/>
      <w:adjustRightInd w:val="0"/>
      <w:spacing w:after="50"/>
      <w:ind w:firstLine="200" w:firstLineChars="200"/>
      <w:jc w:val="left"/>
    </w:pPr>
    <w:rPr>
      <w:rFonts w:ascii="Arial" w:hAnsi="Arial"/>
      <w:kern w:val="0"/>
      <w:lang w:val="zh-CN"/>
    </w:rPr>
  </w:style>
  <w:style w:type="character" w:customStyle="1" w:styleId="276">
    <w:name w:val="标准正文2 字符"/>
    <w:link w:val="275"/>
    <w:qFormat/>
    <w:uiPriority w:val="0"/>
    <w:rPr>
      <w:rFonts w:ascii="Arial" w:hAnsi="Arial"/>
      <w:sz w:val="24"/>
      <w:szCs w:val="24"/>
    </w:rPr>
  </w:style>
  <w:style w:type="character" w:customStyle="1" w:styleId="277">
    <w:name w:val="mw-headline"/>
    <w:qFormat/>
    <w:uiPriority w:val="0"/>
  </w:style>
  <w:style w:type="character" w:customStyle="1" w:styleId="278">
    <w:name w:val="HTML 预设格式 Char1"/>
    <w:link w:val="47"/>
    <w:qFormat/>
    <w:uiPriority w:val="99"/>
    <w:rPr>
      <w:rFonts w:ascii="宋体" w:hAnsi="宋体" w:cs="宋体"/>
      <w:sz w:val="24"/>
      <w:szCs w:val="24"/>
    </w:rPr>
  </w:style>
  <w:style w:type="paragraph" w:customStyle="1" w:styleId="279">
    <w:name w:val="水平线条"/>
    <w:basedOn w:val="1"/>
    <w:next w:val="24"/>
    <w:qFormat/>
    <w:uiPriority w:val="0"/>
    <w:pPr>
      <w:suppressLineNumbers/>
      <w:pBdr>
        <w:bottom w:val="single" w:color="808080" w:sz="0" w:space="0"/>
      </w:pBdr>
      <w:suppressAutoHyphens/>
      <w:spacing w:afterLines="0" w:line="240" w:lineRule="auto"/>
      <w:ind w:firstLine="0" w:firstLineChars="0"/>
      <w:jc w:val="right"/>
    </w:pPr>
    <w:rPr>
      <w:rFonts w:ascii="Liberation Serif" w:hAnsi="Liberation Serif" w:eastAsia="Droid Sans Fallback" w:cs="Droid Sans Fallback"/>
      <w:kern w:val="1"/>
      <w:sz w:val="12"/>
      <w:szCs w:val="12"/>
      <w:lang w:eastAsia="hi-IN" w:bidi="hi-IN"/>
    </w:rPr>
  </w:style>
  <w:style w:type="paragraph" w:customStyle="1" w:styleId="280">
    <w:name w:val="投标表格正文"/>
    <w:basedOn w:val="3"/>
    <w:link w:val="282"/>
    <w:qFormat/>
    <w:uiPriority w:val="0"/>
    <w:pPr>
      <w:spacing w:afterLines="0" w:line="240" w:lineRule="auto"/>
      <w:ind w:firstLine="0" w:firstLineChars="0"/>
    </w:pPr>
  </w:style>
  <w:style w:type="character" w:customStyle="1" w:styleId="281">
    <w:name w:val="标题 2 Char"/>
    <w:qFormat/>
    <w:uiPriority w:val="9"/>
    <w:rPr>
      <w:rFonts w:eastAsia="黑体"/>
      <w:b/>
      <w:bCs/>
      <w:kern w:val="2"/>
      <w:sz w:val="30"/>
      <w:szCs w:val="30"/>
    </w:rPr>
  </w:style>
  <w:style w:type="character" w:customStyle="1" w:styleId="282">
    <w:name w:val="投标表格正文 字符"/>
    <w:basedOn w:val="69"/>
    <w:link w:val="280"/>
    <w:qFormat/>
    <w:uiPriority w:val="0"/>
    <w:rPr>
      <w:kern w:val="2"/>
      <w:sz w:val="24"/>
      <w:szCs w:val="24"/>
    </w:rPr>
  </w:style>
  <w:style w:type="paragraph" w:customStyle="1" w:styleId="283">
    <w:name w:val="标题7"/>
    <w:basedOn w:val="1"/>
    <w:qFormat/>
    <w:uiPriority w:val="0"/>
    <w:pPr>
      <w:keepNext/>
      <w:keepLines/>
      <w:numPr>
        <w:ilvl w:val="6"/>
        <w:numId w:val="48"/>
      </w:numPr>
      <w:tabs>
        <w:tab w:val="left" w:pos="1247"/>
      </w:tabs>
      <w:adjustRightInd w:val="0"/>
      <w:snapToGrid w:val="0"/>
      <w:spacing w:afterLines="0" w:line="240" w:lineRule="auto"/>
      <w:ind w:firstLine="0" w:firstLineChars="0"/>
      <w:outlineLvl w:val="6"/>
    </w:pPr>
    <w:rPr>
      <w:b/>
      <w:sz w:val="21"/>
      <w:szCs w:val="20"/>
    </w:rPr>
  </w:style>
  <w:style w:type="paragraph" w:customStyle="1" w:styleId="284">
    <w:name w:val="投标答复正文"/>
    <w:basedOn w:val="3"/>
    <w:link w:val="286"/>
    <w:qFormat/>
    <w:uiPriority w:val="0"/>
    <w:pPr>
      <w:spacing w:after="120"/>
      <w:ind w:firstLine="542"/>
    </w:pPr>
    <w:rPr>
      <w:rFonts w:ascii="仿宋" w:hAnsi="仿宋" w:eastAsia="仿宋"/>
      <w:b/>
      <w:i/>
      <w:u w:val="single"/>
    </w:rPr>
  </w:style>
  <w:style w:type="paragraph" w:customStyle="1" w:styleId="285">
    <w:name w:val="投标题注"/>
    <w:basedOn w:val="19"/>
    <w:link w:val="289"/>
    <w:qFormat/>
    <w:uiPriority w:val="0"/>
    <w:pPr>
      <w:spacing w:after="156"/>
      <w:ind w:firstLine="452"/>
      <w:jc w:val="center"/>
    </w:pPr>
    <w:rPr>
      <w:b/>
    </w:rPr>
  </w:style>
  <w:style w:type="character" w:customStyle="1" w:styleId="286">
    <w:name w:val="投标答复正文 字符"/>
    <w:link w:val="284"/>
    <w:qFormat/>
    <w:uiPriority w:val="0"/>
    <w:rPr>
      <w:rFonts w:ascii="仿宋" w:hAnsi="仿宋" w:eastAsia="仿宋"/>
      <w:b/>
      <w:i/>
      <w:kern w:val="2"/>
      <w:sz w:val="24"/>
      <w:szCs w:val="24"/>
      <w:u w:val="single"/>
    </w:rPr>
  </w:style>
  <w:style w:type="character" w:customStyle="1" w:styleId="287">
    <w:name w:val="样式 标题 1 + 宋体 Char"/>
    <w:link w:val="288"/>
    <w:qFormat/>
    <w:uiPriority w:val="0"/>
    <w:rPr>
      <w:rFonts w:ascii="Helvetica" w:hAnsi="Helvetica"/>
      <w:b/>
      <w:kern w:val="44"/>
      <w:sz w:val="28"/>
    </w:rPr>
  </w:style>
  <w:style w:type="paragraph" w:customStyle="1" w:styleId="288">
    <w:name w:val="样式 标题 1 + 宋体"/>
    <w:basedOn w:val="2"/>
    <w:link w:val="287"/>
    <w:qFormat/>
    <w:uiPriority w:val="0"/>
    <w:pPr>
      <w:spacing w:before="340" w:afterLines="0" w:line="576" w:lineRule="auto"/>
    </w:pPr>
    <w:rPr>
      <w:bCs w:val="0"/>
      <w:szCs w:val="20"/>
      <w:lang w:val="en-US"/>
    </w:rPr>
  </w:style>
  <w:style w:type="character" w:customStyle="1" w:styleId="289">
    <w:name w:val="投标题注 字符"/>
    <w:link w:val="285"/>
    <w:qFormat/>
    <w:uiPriority w:val="0"/>
    <w:rPr>
      <w:rFonts w:ascii="Arial" w:hAnsi="Arial" w:eastAsia="黑体" w:cs="Arial"/>
      <w:b/>
      <w:kern w:val="2"/>
      <w:lang w:val="en-US" w:eastAsia="zh-CN" w:bidi="ar-SA"/>
    </w:rPr>
  </w:style>
  <w:style w:type="paragraph" w:customStyle="1" w:styleId="290">
    <w:name w:val="样式 标题 2 + 宋体1"/>
    <w:basedOn w:val="4"/>
    <w:qFormat/>
    <w:uiPriority w:val="0"/>
    <w:pPr>
      <w:widowControl w:val="0"/>
      <w:adjustRightInd/>
      <w:snapToGrid/>
      <w:spacing w:before="340" w:afterLines="0" w:line="440" w:lineRule="exact"/>
      <w:ind w:left="567" w:hanging="567"/>
      <w:jc w:val="both"/>
    </w:pPr>
    <w:rPr>
      <w:bCs w:val="0"/>
      <w:szCs w:val="20"/>
      <w:lang w:val="en-US"/>
    </w:rPr>
  </w:style>
  <w:style w:type="paragraph" w:customStyle="1" w:styleId="291">
    <w:name w:val="样式 标题 3 + 宋体"/>
    <w:basedOn w:val="5"/>
    <w:qFormat/>
    <w:uiPriority w:val="0"/>
    <w:pPr>
      <w:tabs>
        <w:tab w:val="left" w:pos="709"/>
      </w:tabs>
      <w:wordWrap w:val="0"/>
      <w:spacing w:before="260" w:after="200" w:line="440" w:lineRule="exact"/>
      <w:ind w:left="709" w:hanging="709"/>
    </w:pPr>
    <w:rPr>
      <w:rFonts w:ascii="Times New Roman" w:hAnsi="宋体"/>
      <w:bCs w:val="0"/>
      <w:kern w:val="2"/>
      <w:szCs w:val="20"/>
      <w:lang w:val="en-US"/>
    </w:rPr>
  </w:style>
  <w:style w:type="character" w:customStyle="1" w:styleId="292">
    <w:name w:val="标准正文 Char Char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293">
    <w:name w:val="列出段落2"/>
    <w:basedOn w:val="1"/>
    <w:qFormat/>
    <w:uiPriority w:val="0"/>
    <w:pPr>
      <w:spacing w:afterLines="0" w:line="240" w:lineRule="auto"/>
      <w:ind w:firstLine="420" w:firstLineChars="200"/>
    </w:pPr>
    <w:rPr>
      <w:rFonts w:ascii="Calibri" w:hAnsi="Calibri"/>
      <w:sz w:val="21"/>
      <w:szCs w:val="22"/>
    </w:rPr>
  </w:style>
  <w:style w:type="character" w:customStyle="1" w:styleId="294">
    <w:name w:val="样式 仿宋"/>
    <w:qFormat/>
    <w:uiPriority w:val="0"/>
    <w:rPr>
      <w:rFonts w:ascii="仿宋" w:hAnsi="仿宋" w:eastAsia="仿宋"/>
      <w:kern w:val="1"/>
    </w:rPr>
  </w:style>
  <w:style w:type="character" w:customStyle="1" w:styleId="295">
    <w:name w:val="列出段落 字符1"/>
    <w:qFormat/>
    <w:uiPriority w:val="0"/>
  </w:style>
  <w:style w:type="character" w:customStyle="1" w:styleId="296">
    <w:name w:val="页眉 字符1"/>
    <w:qFormat/>
    <w:uiPriority w:val="99"/>
    <w:rPr>
      <w:sz w:val="18"/>
      <w:szCs w:val="18"/>
    </w:rPr>
  </w:style>
  <w:style w:type="character" w:customStyle="1" w:styleId="297">
    <w:name w:val="页脚 字符1"/>
    <w:qFormat/>
    <w:uiPriority w:val="0"/>
    <w:rPr>
      <w:sz w:val="18"/>
      <w:szCs w:val="18"/>
    </w:rPr>
  </w:style>
  <w:style w:type="character" w:customStyle="1" w:styleId="298">
    <w:name w:val="标题 1 字符2"/>
    <w:qFormat/>
    <w:uiPriority w:val="0"/>
    <w:rPr>
      <w:b/>
      <w:bCs/>
      <w:kern w:val="44"/>
      <w:sz w:val="44"/>
      <w:szCs w:val="44"/>
    </w:rPr>
  </w:style>
  <w:style w:type="character" w:customStyle="1" w:styleId="299">
    <w:name w:val="标题 2 字符2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00">
    <w:name w:val="标题 3 字符1"/>
    <w:qFormat/>
    <w:uiPriority w:val="0"/>
    <w:rPr>
      <w:b/>
      <w:bCs/>
      <w:sz w:val="32"/>
      <w:szCs w:val="32"/>
    </w:rPr>
  </w:style>
  <w:style w:type="character" w:customStyle="1" w:styleId="301">
    <w:name w:val="标题 4 字符1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302">
    <w:name w:val="标题 5 字符1"/>
    <w:qFormat/>
    <w:uiPriority w:val="0"/>
    <w:rPr>
      <w:b/>
      <w:bCs/>
      <w:sz w:val="28"/>
      <w:szCs w:val="28"/>
    </w:rPr>
  </w:style>
  <w:style w:type="character" w:customStyle="1" w:styleId="303">
    <w:name w:val="批注框文本 字符1"/>
    <w:qFormat/>
    <w:uiPriority w:val="0"/>
    <w:rPr>
      <w:sz w:val="18"/>
      <w:szCs w:val="18"/>
    </w:rPr>
  </w:style>
  <w:style w:type="character" w:customStyle="1" w:styleId="304">
    <w:name w:val="副标题 Char"/>
    <w:link w:val="39"/>
    <w:qFormat/>
    <w:uiPriority w:val="11"/>
    <w:rPr>
      <w:rFonts w:ascii="Cambria" w:hAnsi="Cambria"/>
      <w:b/>
      <w:bCs/>
      <w:kern w:val="28"/>
      <w:sz w:val="32"/>
      <w:szCs w:val="32"/>
    </w:rPr>
  </w:style>
  <w:style w:type="character" w:customStyle="1" w:styleId="305">
    <w:name w:val="标题 6 字符1"/>
    <w:qFormat/>
    <w:uiPriority w:val="9"/>
    <w:rPr>
      <w:rFonts w:ascii="Arial" w:hAnsi="Arial" w:eastAsia="宋体" w:cs="Times New Roman"/>
      <w:b/>
      <w:kern w:val="0"/>
      <w:sz w:val="20"/>
      <w:szCs w:val="20"/>
      <w:lang w:val="zh-CN" w:eastAsia="zh-CN"/>
    </w:rPr>
  </w:style>
  <w:style w:type="character" w:customStyle="1" w:styleId="306">
    <w:name w:val="标题 7 字符1"/>
    <w:qFormat/>
    <w:uiPriority w:val="9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307">
    <w:name w:val="标题 8 字符1"/>
    <w:qFormat/>
    <w:uiPriority w:val="9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308">
    <w:name w:val="标题 9 字符1"/>
    <w:qFormat/>
    <w:uiPriority w:val="9"/>
    <w:rPr>
      <w:rFonts w:ascii="Arial" w:hAnsi="Arial" w:eastAsia="黑体" w:cs="Times New Roman"/>
      <w:kern w:val="0"/>
      <w:sz w:val="24"/>
      <w:szCs w:val="20"/>
      <w:lang w:val="zh-CN" w:eastAsia="zh-CN"/>
    </w:rPr>
  </w:style>
  <w:style w:type="character" w:customStyle="1" w:styleId="309">
    <w:name w:val="文档结构图 字符1"/>
    <w:qFormat/>
    <w:uiPriority w:val="0"/>
    <w:rPr>
      <w:rFonts w:ascii="Times New Roman" w:hAnsi="Times New Roman" w:eastAsia="宋体" w:cs="Times New Roman"/>
      <w:szCs w:val="24"/>
      <w:shd w:val="clear" w:color="auto" w:fill="000080"/>
      <w:lang w:val="zh-CN" w:eastAsia="zh-CN"/>
    </w:rPr>
  </w:style>
  <w:style w:type="character" w:customStyle="1" w:styleId="310">
    <w:name w:val="标题 字符1"/>
    <w:qFormat/>
    <w:uiPriority w:val="10"/>
    <w:rPr>
      <w:rFonts w:ascii="黑体" w:hAnsi="Times New Roman" w:eastAsia="黑体" w:cs="Times New Roman"/>
      <w:b/>
      <w:bCs/>
      <w:kern w:val="44"/>
      <w:sz w:val="48"/>
      <w:szCs w:val="44"/>
      <w:lang w:val="zh-CN" w:eastAsia="zh-CN"/>
    </w:rPr>
  </w:style>
  <w:style w:type="character" w:customStyle="1" w:styleId="311">
    <w:name w:val="纯文本 字符1"/>
    <w:qFormat/>
    <w:uiPriority w:val="0"/>
    <w:rPr>
      <w:rFonts w:ascii="宋体" w:hAnsi="Courier New" w:eastAsia="宋体" w:cs="Times New Roman"/>
      <w:sz w:val="24"/>
      <w:szCs w:val="20"/>
      <w:lang w:val="zh-CN" w:eastAsia="zh-CN"/>
    </w:rPr>
  </w:style>
  <w:style w:type="character" w:customStyle="1" w:styleId="312">
    <w:name w:val="题注 字符1"/>
    <w:qFormat/>
    <w:uiPriority w:val="0"/>
    <w:rPr>
      <w:rFonts w:ascii="Arial" w:hAnsi="Arial" w:eastAsia="黑体" w:cs="Arial"/>
      <w:sz w:val="20"/>
      <w:szCs w:val="20"/>
    </w:rPr>
  </w:style>
  <w:style w:type="character" w:customStyle="1" w:styleId="313">
    <w:name w:val="HTML 预设格式 Char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314">
    <w:name w:val="正文缩进 字符1"/>
    <w:qFormat/>
    <w:uiPriority w:val="0"/>
    <w:rPr>
      <w:rFonts w:ascii="Times New Roman" w:hAnsi="Times New Roman" w:eastAsia="宋体" w:cs="Times New Roman"/>
      <w:kern w:val="0"/>
      <w:sz w:val="24"/>
      <w:szCs w:val="20"/>
      <w:lang w:val="zh-CN" w:eastAsia="zh-CN"/>
    </w:rPr>
  </w:style>
  <w:style w:type="character" w:customStyle="1" w:styleId="315">
    <w:name w:val="无间隔 字符1"/>
    <w:qFormat/>
    <w:uiPriority w:val="99"/>
    <w:rPr>
      <w:rFonts w:ascii="Calibri" w:hAnsi="Calibri" w:eastAsia="宋体" w:cs="Times New Roman"/>
      <w:kern w:val="0"/>
      <w:sz w:val="22"/>
    </w:rPr>
  </w:style>
  <w:style w:type="character" w:customStyle="1" w:styleId="316">
    <w:name w:val="日期 字符1"/>
    <w:qFormat/>
    <w:uiPriority w:val="0"/>
    <w:rPr>
      <w:rFonts w:ascii="楷体_GB2312" w:hAnsi="宋体" w:eastAsia="楷体_GB2312" w:cs="Times New Roman"/>
      <w:b/>
      <w:sz w:val="32"/>
      <w:szCs w:val="24"/>
      <w:lang w:val="zh-CN" w:eastAsia="zh-CN"/>
    </w:rPr>
  </w:style>
  <w:style w:type="character" w:customStyle="1" w:styleId="317">
    <w:name w:val="正文首行缩进 字符1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318">
    <w:name w:val="正文文本 字符1"/>
    <w:qFormat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character" w:customStyle="1" w:styleId="319">
    <w:name w:val="正文文本缩进 字符1"/>
    <w:qFormat/>
    <w:uiPriority w:val="0"/>
    <w:rPr>
      <w:rFonts w:ascii="Times New Roman" w:hAnsi="Arial" w:eastAsia="宋体" w:cs="Times New Roman"/>
      <w:b/>
      <w:bCs/>
      <w:color w:val="FF0000"/>
      <w:sz w:val="32"/>
      <w:szCs w:val="32"/>
      <w:lang w:val="zh-CN" w:eastAsia="zh-CN"/>
    </w:rPr>
  </w:style>
  <w:style w:type="character" w:customStyle="1" w:styleId="320">
    <w:name w:val="正文文本缩进 2 字符1"/>
    <w:qFormat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character" w:customStyle="1" w:styleId="321">
    <w:name w:val="正文文本缩进 3 字符1"/>
    <w:qFormat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character" w:customStyle="1" w:styleId="322">
    <w:name w:val="正文文本 2 字符1"/>
    <w:qFormat/>
    <w:uiPriority w:val="0"/>
    <w:rPr>
      <w:rFonts w:ascii="Times New Roman" w:hAnsi="Times New Roman" w:eastAsia="仿宋_GB2312" w:cs="Times New Roman"/>
      <w:bCs/>
      <w:color w:val="000000"/>
      <w:sz w:val="24"/>
      <w:szCs w:val="24"/>
      <w:lang w:val="zh-CN" w:eastAsia="zh-CN"/>
    </w:rPr>
  </w:style>
  <w:style w:type="character" w:customStyle="1" w:styleId="323">
    <w:name w:val="批注文字 字符1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324">
    <w:name w:val="批注主题 字符1"/>
    <w:qFormat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325">
    <w:name w:val="正文首行缩进 2 字符1"/>
    <w:qFormat/>
    <w:uiPriority w:val="0"/>
    <w:rPr>
      <w:rFonts w:ascii="Times New Roman" w:hAnsi="Arial" w:eastAsia="宋体" w:cs="Times New Roman"/>
      <w:b/>
      <w:bCs/>
      <w:color w:val="FF0000"/>
      <w:sz w:val="32"/>
      <w:szCs w:val="24"/>
      <w:lang w:val="zh-CN" w:eastAsia="zh-CN"/>
    </w:rPr>
  </w:style>
  <w:style w:type="character" w:customStyle="1" w:styleId="326">
    <w:name w:val="脚注文本 字符1"/>
    <w:qFormat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327">
    <w:name w:val="列出段落21"/>
    <w:basedOn w:val="1"/>
    <w:qFormat/>
    <w:uiPriority w:val="0"/>
    <w:pPr>
      <w:spacing w:afterLines="0" w:line="240" w:lineRule="auto"/>
      <w:ind w:firstLine="420" w:firstLineChars="200"/>
    </w:pPr>
    <w:rPr>
      <w:rFonts w:ascii="Calibri" w:hAnsi="Calibri"/>
      <w:sz w:val="21"/>
      <w:szCs w:val="22"/>
    </w:rPr>
  </w:style>
  <w:style w:type="character" w:customStyle="1" w:styleId="328">
    <w:name w:val="我的正文 Char"/>
    <w:link w:val="329"/>
    <w:qFormat/>
    <w:uiPriority w:val="0"/>
    <w:rPr>
      <w:rFonts w:eastAsia="仿宋_GB2312"/>
      <w:kern w:val="2"/>
      <w:sz w:val="24"/>
      <w:szCs w:val="24"/>
    </w:rPr>
  </w:style>
  <w:style w:type="paragraph" w:customStyle="1" w:styleId="329">
    <w:name w:val="我的正文"/>
    <w:basedOn w:val="1"/>
    <w:link w:val="328"/>
    <w:qFormat/>
    <w:uiPriority w:val="0"/>
    <w:pPr>
      <w:spacing w:afterLines="0"/>
      <w:ind w:firstLine="200" w:firstLineChars="200"/>
    </w:pPr>
    <w:rPr>
      <w:rFonts w:eastAsia="仿宋_GB2312"/>
    </w:rPr>
  </w:style>
  <w:style w:type="paragraph" w:customStyle="1" w:styleId="330">
    <w:name w:val="图名"/>
    <w:basedOn w:val="1"/>
    <w:qFormat/>
    <w:uiPriority w:val="0"/>
    <w:pPr>
      <w:spacing w:beforeLines="50" w:after="50" w:line="400" w:lineRule="exact"/>
      <w:ind w:firstLine="482" w:firstLineChars="0"/>
      <w:jc w:val="center"/>
    </w:pPr>
    <w:rPr>
      <w:b/>
    </w:rPr>
  </w:style>
  <w:style w:type="character" w:customStyle="1" w:styleId="331">
    <w:name w:val="标题 1 Char"/>
    <w:qFormat/>
    <w:uiPriority w:val="0"/>
    <w:rPr>
      <w:rFonts w:eastAsia="黑体"/>
      <w:b/>
      <w:bCs/>
      <w:kern w:val="44"/>
      <w:sz w:val="32"/>
      <w:szCs w:val="32"/>
    </w:rPr>
  </w:style>
  <w:style w:type="paragraph" w:customStyle="1" w:styleId="332">
    <w:name w:val="样式 首行缩进:  2 字符1"/>
    <w:basedOn w:val="1"/>
    <w:qFormat/>
    <w:uiPriority w:val="0"/>
    <w:pPr>
      <w:spacing w:afterLines="0"/>
      <w:ind w:firstLine="480" w:firstLineChars="200"/>
    </w:pPr>
    <w:rPr>
      <w:rFonts w:cs="宋体"/>
      <w:szCs w:val="20"/>
    </w:rPr>
  </w:style>
  <w:style w:type="paragraph" w:customStyle="1" w:styleId="333">
    <w:name w:val="正文编号（1）"/>
    <w:basedOn w:val="1"/>
    <w:qFormat/>
    <w:uiPriority w:val="0"/>
    <w:pPr>
      <w:tabs>
        <w:tab w:val="left" w:leader="dot" w:pos="1701"/>
        <w:tab w:val="left" w:pos="9072"/>
      </w:tabs>
      <w:adjustRightInd w:val="0"/>
      <w:snapToGrid w:val="0"/>
      <w:spacing w:before="210" w:afterLines="0"/>
      <w:ind w:left="960" w:hanging="420" w:firstLineChars="0"/>
      <w:jc w:val="left"/>
    </w:pPr>
    <w:rPr>
      <w:kern w:val="21"/>
    </w:rPr>
  </w:style>
  <w:style w:type="paragraph" w:customStyle="1" w:styleId="334">
    <w:name w:val="MyComm正文"/>
    <w:basedOn w:val="3"/>
    <w:link w:val="335"/>
    <w:qFormat/>
    <w:uiPriority w:val="0"/>
    <w:pPr>
      <w:spacing w:beforeLines="50" w:afterLines="100" w:line="300" w:lineRule="auto"/>
      <w:ind w:firstLine="425" w:firstLineChars="177"/>
    </w:pPr>
    <w:rPr>
      <w:lang w:val="en-US"/>
    </w:rPr>
  </w:style>
  <w:style w:type="character" w:customStyle="1" w:styleId="335">
    <w:name w:val="MyComm正文 Char"/>
    <w:link w:val="334"/>
    <w:qFormat/>
    <w:uiPriority w:val="0"/>
    <w:rPr>
      <w:kern w:val="2"/>
      <w:sz w:val="24"/>
      <w:szCs w:val="24"/>
    </w:rPr>
  </w:style>
  <w:style w:type="paragraph" w:customStyle="1" w:styleId="336">
    <w:name w:val="注释"/>
    <w:basedOn w:val="25"/>
    <w:qFormat/>
    <w:uiPriority w:val="0"/>
    <w:pPr>
      <w:widowControl w:val="0"/>
      <w:spacing w:beforeLines="100" w:afterLines="100" w:line="240" w:lineRule="auto"/>
      <w:ind w:left="0" w:firstLine="0" w:firstLineChars="0"/>
      <w:jc w:val="center"/>
    </w:pPr>
    <w:rPr>
      <w:rFonts w:ascii="仿宋_GB2312" w:hAnsi="Times New Roman" w:eastAsia="仿宋_GB2312"/>
      <w:b w:val="0"/>
      <w:bCs w:val="0"/>
      <w:color w:val="auto"/>
      <w:sz w:val="36"/>
      <w:szCs w:val="24"/>
      <w:lang w:val="en-US"/>
    </w:rPr>
  </w:style>
  <w:style w:type="character" w:customStyle="1" w:styleId="337">
    <w:name w:val="@他1"/>
    <w:semiHidden/>
    <w:unhideWhenUsed/>
    <w:qFormat/>
    <w:uiPriority w:val="99"/>
    <w:rPr>
      <w:color w:val="2B579A"/>
      <w:shd w:val="clear" w:color="auto" w:fill="E6E6E6"/>
    </w:rPr>
  </w:style>
  <w:style w:type="paragraph" w:customStyle="1" w:styleId="338">
    <w:name w:val="正文缩进2"/>
    <w:basedOn w:val="1"/>
    <w:qFormat/>
    <w:uiPriority w:val="0"/>
    <w:pPr>
      <w:spacing w:afterLines="0"/>
      <w:ind w:firstLine="200" w:firstLineChars="200"/>
    </w:pPr>
  </w:style>
  <w:style w:type="paragraph" w:customStyle="1" w:styleId="339">
    <w:name w:val="项目"/>
    <w:basedOn w:val="1"/>
    <w:qFormat/>
    <w:uiPriority w:val="0"/>
    <w:pPr>
      <w:tabs>
        <w:tab w:val="left" w:pos="1320"/>
      </w:tabs>
      <w:spacing w:afterLines="0"/>
      <w:ind w:firstLine="200" w:firstLineChars="200"/>
    </w:pPr>
    <w:rPr>
      <w:szCs w:val="20"/>
    </w:rPr>
  </w:style>
  <w:style w:type="paragraph" w:customStyle="1" w:styleId="340">
    <w:name w:val="编号正文"/>
    <w:basedOn w:val="1"/>
    <w:qFormat/>
    <w:uiPriority w:val="0"/>
    <w:pPr>
      <w:numPr>
        <w:ilvl w:val="0"/>
        <w:numId w:val="49"/>
      </w:numPr>
      <w:adjustRightInd w:val="0"/>
      <w:spacing w:afterLines="0" w:line="312" w:lineRule="auto"/>
      <w:ind w:firstLine="200" w:firstLineChars="200"/>
      <w:textAlignment w:val="baseline"/>
    </w:pPr>
  </w:style>
  <w:style w:type="paragraph" w:customStyle="1" w:styleId="341">
    <w:name w:val="章节6条款"/>
    <w:basedOn w:val="1"/>
    <w:qFormat/>
    <w:uiPriority w:val="0"/>
    <w:pPr>
      <w:numPr>
        <w:ilvl w:val="1"/>
        <w:numId w:val="49"/>
      </w:numPr>
      <w:adjustRightInd w:val="0"/>
      <w:spacing w:afterLines="0"/>
      <w:ind w:firstLine="200" w:firstLineChars="200"/>
      <w:textAlignment w:val="baseline"/>
    </w:pPr>
  </w:style>
  <w:style w:type="paragraph" w:customStyle="1" w:styleId="342">
    <w:name w:val="章节7条款"/>
    <w:basedOn w:val="1"/>
    <w:qFormat/>
    <w:uiPriority w:val="0"/>
    <w:pPr>
      <w:numPr>
        <w:ilvl w:val="2"/>
        <w:numId w:val="49"/>
      </w:numPr>
      <w:tabs>
        <w:tab w:val="left" w:pos="1080"/>
        <w:tab w:val="clear" w:pos="1260"/>
      </w:tabs>
      <w:adjustRightInd w:val="0"/>
      <w:spacing w:afterLines="0"/>
      <w:ind w:left="1080" w:hanging="540" w:firstLineChars="200"/>
      <w:textAlignment w:val="baseline"/>
    </w:pPr>
    <w:rPr>
      <w:rFonts w:cs="宋体"/>
    </w:rPr>
  </w:style>
  <w:style w:type="paragraph" w:customStyle="1" w:styleId="343">
    <w:name w:val="章节8条款"/>
    <w:basedOn w:val="1"/>
    <w:qFormat/>
    <w:uiPriority w:val="0"/>
    <w:pPr>
      <w:numPr>
        <w:ilvl w:val="3"/>
        <w:numId w:val="49"/>
      </w:numPr>
      <w:adjustRightInd w:val="0"/>
      <w:spacing w:afterLines="0"/>
      <w:ind w:firstLine="200" w:firstLineChars="200"/>
      <w:textAlignment w:val="baseline"/>
    </w:pPr>
  </w:style>
  <w:style w:type="paragraph" w:customStyle="1" w:styleId="344">
    <w:name w:val="章节10条款"/>
    <w:basedOn w:val="1"/>
    <w:qFormat/>
    <w:uiPriority w:val="0"/>
    <w:pPr>
      <w:numPr>
        <w:ilvl w:val="4"/>
        <w:numId w:val="49"/>
      </w:numPr>
      <w:adjustRightInd w:val="0"/>
      <w:spacing w:afterLines="0"/>
      <w:ind w:firstLine="200" w:firstLineChars="200"/>
      <w:textAlignment w:val="baseline"/>
    </w:pPr>
  </w:style>
  <w:style w:type="paragraph" w:customStyle="1" w:styleId="345">
    <w:name w:val="列表4"/>
    <w:basedOn w:val="1"/>
    <w:qFormat/>
    <w:uiPriority w:val="0"/>
    <w:pPr>
      <w:numPr>
        <w:ilvl w:val="0"/>
        <w:numId w:val="50"/>
      </w:numPr>
      <w:adjustRightInd w:val="0"/>
      <w:spacing w:afterLines="0"/>
      <w:ind w:firstLine="200" w:firstLineChars="200"/>
      <w:textAlignment w:val="baseline"/>
    </w:pPr>
    <w:rPr>
      <w:rFonts w:cs="宋体"/>
    </w:rPr>
  </w:style>
  <w:style w:type="paragraph" w:customStyle="1" w:styleId="346">
    <w:name w:val="章节12条款"/>
    <w:basedOn w:val="1"/>
    <w:qFormat/>
    <w:uiPriority w:val="0"/>
    <w:pPr>
      <w:numPr>
        <w:ilvl w:val="0"/>
        <w:numId w:val="51"/>
      </w:numPr>
      <w:adjustRightInd w:val="0"/>
      <w:spacing w:afterLines="0"/>
      <w:ind w:firstLine="200" w:firstLineChars="200"/>
      <w:textAlignment w:val="baseline"/>
    </w:pPr>
  </w:style>
  <w:style w:type="paragraph" w:customStyle="1" w:styleId="347">
    <w:name w:val="章节13条款"/>
    <w:basedOn w:val="1"/>
    <w:qFormat/>
    <w:uiPriority w:val="0"/>
    <w:pPr>
      <w:numPr>
        <w:ilvl w:val="0"/>
        <w:numId w:val="52"/>
      </w:numPr>
      <w:adjustRightInd w:val="0"/>
      <w:spacing w:afterLines="0"/>
      <w:ind w:firstLine="200" w:firstLineChars="200"/>
      <w:textAlignment w:val="baseline"/>
    </w:pPr>
  </w:style>
  <w:style w:type="paragraph" w:customStyle="1" w:styleId="348">
    <w:name w:val="xl2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Lines="0" w:afterAutospacing="1"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49">
    <w:name w:val="正文标签"/>
    <w:basedOn w:val="3"/>
    <w:link w:val="351"/>
    <w:qFormat/>
    <w:uiPriority w:val="0"/>
    <w:pPr>
      <w:numPr>
        <w:ilvl w:val="0"/>
        <w:numId w:val="53"/>
      </w:numPr>
      <w:spacing w:after="163"/>
      <w:ind w:firstLine="0" w:firstLineChars="0"/>
    </w:pPr>
    <w:rPr>
      <w:b/>
    </w:rPr>
  </w:style>
  <w:style w:type="paragraph" w:customStyle="1" w:styleId="350">
    <w:name w:val="正文标签下正文"/>
    <w:basedOn w:val="1"/>
    <w:link w:val="352"/>
    <w:qFormat/>
    <w:uiPriority w:val="0"/>
    <w:pPr>
      <w:spacing w:after="163" w:line="480" w:lineRule="auto"/>
      <w:ind w:left="991" w:leftChars="413" w:firstLine="2" w:firstLineChars="0"/>
    </w:pPr>
  </w:style>
  <w:style w:type="character" w:customStyle="1" w:styleId="351">
    <w:name w:val="正文标签 字符"/>
    <w:link w:val="349"/>
    <w:qFormat/>
    <w:uiPriority w:val="0"/>
    <w:rPr>
      <w:b/>
      <w:kern w:val="2"/>
      <w:sz w:val="24"/>
      <w:szCs w:val="24"/>
      <w:lang w:val="zh-CN"/>
    </w:rPr>
  </w:style>
  <w:style w:type="character" w:customStyle="1" w:styleId="352">
    <w:name w:val="正文标签下正文 字符"/>
    <w:link w:val="350"/>
    <w:qFormat/>
    <w:uiPriority w:val="0"/>
    <w:rPr>
      <w:kern w:val="2"/>
      <w:sz w:val="24"/>
      <w:szCs w:val="24"/>
    </w:rPr>
  </w:style>
  <w:style w:type="character" w:customStyle="1" w:styleId="353">
    <w:name w:val="页眉 Char"/>
    <w:qFormat/>
    <w:uiPriority w:val="0"/>
    <w:rPr>
      <w:sz w:val="18"/>
      <w:szCs w:val="18"/>
    </w:rPr>
  </w:style>
  <w:style w:type="paragraph" w:customStyle="1" w:styleId="354">
    <w:name w:val="封面表格文本"/>
    <w:basedOn w:val="1"/>
    <w:uiPriority w:val="0"/>
    <w:pPr>
      <w:autoSpaceDE w:val="0"/>
      <w:autoSpaceDN w:val="0"/>
      <w:adjustRightInd w:val="0"/>
      <w:spacing w:afterLines="0" w:line="360" w:lineRule="atLeast"/>
      <w:ind w:firstLine="0" w:firstLineChars="0"/>
      <w:jc w:val="center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355">
    <w:name w:val="封面文档标题"/>
    <w:basedOn w:val="1"/>
    <w:qFormat/>
    <w:uiPriority w:val="0"/>
    <w:pPr>
      <w:autoSpaceDE w:val="0"/>
      <w:autoSpaceDN w:val="0"/>
      <w:adjustRightInd w:val="0"/>
      <w:spacing w:afterLines="0"/>
      <w:ind w:firstLine="0" w:firstLineChars="0"/>
      <w:jc w:val="center"/>
      <w:textAlignment w:val="baseline"/>
    </w:pPr>
    <w:rPr>
      <w:rFonts w:ascii="Arial" w:hAnsi="Arial" w:eastAsia="黑体"/>
      <w:bCs/>
      <w:kern w:val="0"/>
      <w:sz w:val="44"/>
      <w:szCs w:val="44"/>
    </w:rPr>
  </w:style>
  <w:style w:type="paragraph" w:customStyle="1" w:styleId="356">
    <w:name w:val="修订记录"/>
    <w:basedOn w:val="1"/>
    <w:uiPriority w:val="0"/>
    <w:pPr>
      <w:autoSpaceDE w:val="0"/>
      <w:autoSpaceDN w:val="0"/>
      <w:adjustRightInd w:val="0"/>
      <w:spacing w:before="300" w:afterLines="0"/>
      <w:ind w:firstLine="0" w:firstLineChars="0"/>
      <w:jc w:val="center"/>
      <w:textAlignment w:val="baseline"/>
    </w:pPr>
    <w:rPr>
      <w:rFonts w:ascii="Arial" w:hAnsi="Arial" w:eastAsia="黑体"/>
      <w:kern w:val="0"/>
      <w:sz w:val="32"/>
      <w:szCs w:val="32"/>
    </w:rPr>
  </w:style>
  <w:style w:type="paragraph" w:customStyle="1" w:styleId="357">
    <w:name w:val="表头样式"/>
    <w:basedOn w:val="1"/>
    <w:link w:val="358"/>
    <w:uiPriority w:val="0"/>
    <w:pPr>
      <w:autoSpaceDE w:val="0"/>
      <w:autoSpaceDN w:val="0"/>
      <w:adjustRightInd w:val="0"/>
      <w:spacing w:afterLines="0" w:line="360" w:lineRule="atLeast"/>
      <w:ind w:firstLine="0" w:firstLineChars="0"/>
      <w:jc w:val="center"/>
      <w:textAlignment w:val="baseline"/>
    </w:pPr>
    <w:rPr>
      <w:rFonts w:ascii="Arial" w:hAnsi="Arial"/>
      <w:b/>
      <w:kern w:val="0"/>
      <w:sz w:val="21"/>
      <w:szCs w:val="21"/>
    </w:rPr>
  </w:style>
  <w:style w:type="character" w:customStyle="1" w:styleId="358">
    <w:name w:val="表头样式 Char Char"/>
    <w:link w:val="357"/>
    <w:uiPriority w:val="0"/>
    <w:rPr>
      <w:rFonts w:ascii="Arial" w:hAnsi="Arial"/>
      <w:b/>
      <w:sz w:val="21"/>
      <w:szCs w:val="21"/>
    </w:rPr>
  </w:style>
  <w:style w:type="table" w:customStyle="1" w:styleId="359">
    <w:name w:val="浅色底纹 - 强调文字颜色 11"/>
    <w:basedOn w:val="55"/>
    <w:uiPriority w:val="60"/>
    <w:rPr>
      <w:color w:val="2F5496" w:themeColor="accent1" w:themeShade="BF"/>
    </w:rPr>
    <w:tblPr>
      <w:tblBorders>
        <w:top w:val="single" w:color="4472C4" w:themeColor="accent1" w:sz="8" w:space="0"/>
        <w:bottom w:val="single" w:color="4472C4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customStyle="1" w:styleId="360">
    <w:name w:val="浅色底纹1"/>
    <w:basedOn w:val="55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2852;&#20449;&#24535;&#35802;\&#20844;&#21496;&#27169;&#26495;\&#25216;&#26415;&#31867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730D7-5455-45FD-A6AF-E9EB2A1F38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技术类模板</Template>
  <Company>http://www.deepbbs.org</Company>
  <Pages>18</Pages>
  <Words>1073</Words>
  <Characters>6120</Characters>
  <Lines>51</Lines>
  <Paragraphs>14</Paragraphs>
  <TotalTime>189</TotalTime>
  <ScaleCrop>false</ScaleCrop>
  <LinksUpToDate>false</LinksUpToDate>
  <CharactersWithSpaces>7179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2019-05-30T02:05:00Z</dcterms:created>
  <dc:creator>MyComm</dc:creator>
  <cp:keywords>投标文件</cp:keywords>
  <cp:lastModifiedBy>lenovo</cp:lastModifiedBy>
  <cp:lastPrinted>2019-06-04T05:05:17Z</cp:lastPrinted>
  <dcterms:modified xsi:type="dcterms:W3CDTF">2019-06-04T05:18:37Z</dcterms:modified>
  <dc:subject>技术标</dc:subject>
  <dc:title>微博互动营销中心线索管理系统呼叫中心平台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公司名称">
    <vt:lpwstr>广西铁通</vt:lpwstr>
  </property>
  <property fmtid="{D5CDD505-2E9C-101B-9397-08002B2CF9AE}" pid="3" name="KSOProductBuildVer">
    <vt:lpwstr>2052-11.1.0.8527</vt:lpwstr>
  </property>
</Properties>
</file>